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88424" w14:textId="77777777" w:rsidR="00CA425F" w:rsidRPr="00A72F42" w:rsidRDefault="004B5326" w:rsidP="00CA42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0"/>
        <w:jc w:val="both"/>
        <w:rPr>
          <w:rtl/>
        </w:rPr>
      </w:pPr>
      <w:r w:rsidRPr="00A72F42">
        <w:rPr>
          <w:rtl/>
        </w:rPr>
        <w:t xml:space="preserve">מסמך זה על כל חלקיו, הינו רכוש חברת </w:t>
      </w:r>
      <w:r w:rsidR="00CA425F" w:rsidRPr="00A72F42">
        <w:rPr>
          <w:rtl/>
        </w:rPr>
        <w:t xml:space="preserve">אלעד מערכות בע"מ (אלעד") </w:t>
      </w:r>
      <w:r w:rsidRPr="00A72F42">
        <w:rPr>
          <w:rtl/>
        </w:rPr>
        <w:t xml:space="preserve">ומוגש לשימושכם הפנימי בלבד. כל הזכויות על מסמך זה שייכות לחברת </w:t>
      </w:r>
      <w:r w:rsidR="00CA425F" w:rsidRPr="00A72F42">
        <w:rPr>
          <w:rtl/>
        </w:rPr>
        <w:t>אלעד</w:t>
      </w:r>
      <w:r w:rsidRPr="00A72F42">
        <w:rPr>
          <w:rtl/>
        </w:rPr>
        <w:t xml:space="preserve">. אין להעתיק, לשכפל, לצלם על גבי נייר או על גבי כל מדיה אחרת, למסור את המסמך או כל חלק ממנו, במישרין או בעקיפין, ו/או להעביר או לגלות כל חלק ממנו לכל גורם אחר, אלא אם כן נתנה חברת </w:t>
      </w:r>
      <w:r w:rsidR="00CA425F" w:rsidRPr="00A72F42">
        <w:rPr>
          <w:rtl/>
        </w:rPr>
        <w:t xml:space="preserve">אלעד </w:t>
      </w:r>
      <w:r w:rsidRPr="00A72F42">
        <w:rPr>
          <w:rtl/>
        </w:rPr>
        <w:t>מראש ובכתב את הסכמתה המפורשת לכך.</w:t>
      </w:r>
    </w:p>
    <w:p w14:paraId="03420657" w14:textId="77777777" w:rsidR="00CA425F" w:rsidRPr="00A72F42" w:rsidRDefault="00664903" w:rsidP="00CA425F">
      <w:pPr>
        <w:spacing w:before="1200"/>
        <w:jc w:val="center"/>
        <w:rPr>
          <w:noProof/>
          <w:rtl/>
        </w:rPr>
      </w:pPr>
      <w:r>
        <w:rPr>
          <w:noProof/>
        </w:rPr>
        <w:drawing>
          <wp:inline distT="0" distB="0" distL="0" distR="0" wp14:anchorId="53759F75" wp14:editId="53759F76">
            <wp:extent cx="4900930" cy="1209675"/>
            <wp:effectExtent l="0" t="0" r="0" b="9525"/>
            <wp:docPr id="3" name="Picture 10" descr="Elad_Logo_CRM (3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Elad_Logo_CRM (3)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9DFFF" w14:textId="77777777" w:rsidR="00CA425F" w:rsidRPr="00A72F42" w:rsidRDefault="00CA425F" w:rsidP="00CA425F">
      <w:pPr>
        <w:jc w:val="center"/>
        <w:rPr>
          <w:noProof/>
          <w:rtl/>
        </w:rPr>
      </w:pPr>
    </w:p>
    <w:p w14:paraId="0B12E972" w14:textId="77777777" w:rsidR="00BB792B" w:rsidRDefault="006B14AB" w:rsidP="00012296">
      <w:pPr>
        <w:spacing w:before="600" w:after="240"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תרגיל</w:t>
      </w:r>
      <w:r w:rsidR="00914745">
        <w:rPr>
          <w:rFonts w:hint="cs"/>
          <w:b/>
          <w:bCs/>
          <w:sz w:val="32"/>
          <w:szCs w:val="32"/>
          <w:rtl/>
        </w:rPr>
        <w:t xml:space="preserve"> בית</w:t>
      </w:r>
      <w:r w:rsidR="00872D80">
        <w:rPr>
          <w:rFonts w:hint="cs"/>
          <w:b/>
          <w:bCs/>
          <w:sz w:val="32"/>
          <w:szCs w:val="32"/>
          <w:rtl/>
        </w:rPr>
        <w:t xml:space="preserve"> למועמד </w:t>
      </w:r>
      <w:r w:rsidR="00F603C6">
        <w:rPr>
          <w:rFonts w:hint="cs"/>
          <w:b/>
          <w:bCs/>
          <w:sz w:val="32"/>
          <w:szCs w:val="32"/>
          <w:rtl/>
        </w:rPr>
        <w:t>למשרת פיתוח</w:t>
      </w:r>
    </w:p>
    <w:p w14:paraId="6F92808B" w14:textId="77777777" w:rsidR="00BB792B" w:rsidRDefault="00BB792B" w:rsidP="001B389D">
      <w:pPr>
        <w:spacing w:before="600" w:after="240"/>
        <w:jc w:val="center"/>
        <w:rPr>
          <w:b/>
          <w:bCs/>
          <w:sz w:val="32"/>
          <w:szCs w:val="32"/>
          <w:rtl/>
        </w:rPr>
      </w:pPr>
    </w:p>
    <w:p w14:paraId="625A554C" w14:textId="77777777" w:rsidR="00BB792B" w:rsidRDefault="00BB792B" w:rsidP="001B389D">
      <w:pPr>
        <w:spacing w:before="600" w:after="240"/>
        <w:jc w:val="center"/>
        <w:rPr>
          <w:b/>
          <w:bCs/>
          <w:sz w:val="32"/>
          <w:szCs w:val="32"/>
          <w:rtl/>
        </w:rPr>
      </w:pPr>
    </w:p>
    <w:p w14:paraId="3E8727BD" w14:textId="77777777" w:rsidR="00171C33" w:rsidRDefault="00171C33" w:rsidP="001B389D">
      <w:pPr>
        <w:spacing w:before="600" w:after="240"/>
        <w:jc w:val="center"/>
        <w:rPr>
          <w:b/>
          <w:bCs/>
          <w:rtl/>
        </w:rPr>
      </w:pPr>
    </w:p>
    <w:p w14:paraId="620C6369" w14:textId="77777777" w:rsidR="00562C7E" w:rsidRDefault="00562C7E" w:rsidP="006212BD">
      <w:pPr>
        <w:spacing w:before="600" w:after="240"/>
        <w:jc w:val="center"/>
        <w:rPr>
          <w:b/>
          <w:bCs/>
          <w:rtl/>
        </w:rPr>
      </w:pPr>
    </w:p>
    <w:p w14:paraId="104EA69D" w14:textId="64DDB4CC" w:rsidR="0081783A" w:rsidRDefault="004935DD" w:rsidP="001C1792">
      <w:pPr>
        <w:pStyle w:val="ab"/>
        <w:tabs>
          <w:tab w:val="left" w:pos="1931"/>
        </w:tabs>
        <w:bidi/>
        <w:jc w:val="center"/>
        <w:rPr>
          <w:rFonts w:ascii="Arial" w:hAnsi="Arial" w:cs="Arial"/>
          <w:noProof/>
          <w:color w:val="auto"/>
          <w:sz w:val="24"/>
          <w:szCs w:val="24"/>
          <w:rtl/>
          <w:lang w:bidi="he-IL"/>
        </w:rPr>
      </w:pPr>
      <w:r>
        <w:rPr>
          <w:rFonts w:ascii="Arial" w:hAnsi="Arial" w:cs="Arial" w:hint="cs"/>
          <w:noProof/>
          <w:color w:val="auto"/>
          <w:sz w:val="24"/>
          <w:szCs w:val="24"/>
          <w:rtl/>
          <w:lang w:bidi="he-IL"/>
        </w:rPr>
        <w:t>אפריל 2022</w:t>
      </w:r>
    </w:p>
    <w:p w14:paraId="345A84FE" w14:textId="77777777" w:rsidR="00471B93" w:rsidRPr="00471B93" w:rsidRDefault="00471B93" w:rsidP="00471B93">
      <w:pPr>
        <w:rPr>
          <w:b/>
          <w:bCs/>
          <w:color w:val="FF0000"/>
          <w:sz w:val="44"/>
          <w:szCs w:val="44"/>
          <w:rtl/>
        </w:rPr>
      </w:pPr>
    </w:p>
    <w:p w14:paraId="0FACC158" w14:textId="77777777" w:rsidR="00BB792B" w:rsidRPr="00F535B8" w:rsidRDefault="00BB792B" w:rsidP="00F535B8">
      <w:pPr>
        <w:bidi w:val="0"/>
        <w:spacing w:before="0" w:after="0" w:line="240" w:lineRule="auto"/>
        <w:rPr>
          <w:sz w:val="36"/>
          <w:szCs w:val="36"/>
        </w:rPr>
      </w:pPr>
      <w:r>
        <w:rPr>
          <w:b/>
          <w:bCs/>
          <w:sz w:val="36"/>
          <w:szCs w:val="36"/>
          <w:rtl/>
        </w:rPr>
        <w:br w:type="page"/>
      </w:r>
    </w:p>
    <w:p w14:paraId="718201DE" w14:textId="77777777" w:rsidR="00452A6C" w:rsidRDefault="00452A6C" w:rsidP="00452A6C">
      <w:pPr>
        <w:rPr>
          <w:rtl/>
        </w:rPr>
      </w:pPr>
    </w:p>
    <w:p w14:paraId="238E84A1" w14:textId="4F760A4C" w:rsidR="00452A6C" w:rsidRDefault="00452A6C" w:rsidP="000A5E4B">
      <w:pPr>
        <w:rPr>
          <w:rtl/>
        </w:rPr>
      </w:pPr>
      <w:r>
        <w:rPr>
          <w:rFonts w:hint="cs"/>
          <w:rtl/>
        </w:rPr>
        <w:t xml:space="preserve">שם המועמד: </w:t>
      </w:r>
      <w:r w:rsidR="00FF06CD">
        <w:rPr>
          <w:rFonts w:hint="cs"/>
          <w:rtl/>
        </w:rPr>
        <w:t xml:space="preserve">רענן </w:t>
      </w:r>
      <w:proofErr w:type="spellStart"/>
      <w:r w:rsidR="00FF06CD">
        <w:rPr>
          <w:rFonts w:hint="cs"/>
          <w:rtl/>
        </w:rPr>
        <w:t>היינברג</w:t>
      </w:r>
      <w:proofErr w:type="spellEnd"/>
      <w:r>
        <w:rPr>
          <w:rtl/>
        </w:rPr>
        <w:tab/>
      </w:r>
      <w:r>
        <w:rPr>
          <w:rFonts w:hint="cs"/>
          <w:rtl/>
        </w:rPr>
        <w:t xml:space="preserve">משך </w:t>
      </w:r>
      <w:r w:rsidR="007B388D">
        <w:rPr>
          <w:rFonts w:hint="cs"/>
          <w:rtl/>
        </w:rPr>
        <w:t>התרגיל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0A5E4B">
        <w:rPr>
          <w:rFonts w:hint="cs"/>
          <w:rtl/>
        </w:rPr>
        <w:t xml:space="preserve"> </w:t>
      </w:r>
      <w:r w:rsidR="00B61C87">
        <w:rPr>
          <w:rFonts w:hint="cs"/>
          <w:rtl/>
        </w:rPr>
        <w:t>3</w:t>
      </w:r>
      <w:r w:rsidR="00385574">
        <w:rPr>
          <w:rFonts w:hint="cs"/>
          <w:rtl/>
        </w:rPr>
        <w:t xml:space="preserve"> שעות</w:t>
      </w:r>
      <w:r>
        <w:tab/>
      </w:r>
      <w:r w:rsidR="00010A02">
        <w:rPr>
          <w:rFonts w:hint="cs"/>
          <w:rtl/>
        </w:rPr>
        <w:t>תאריך ו</w:t>
      </w:r>
      <w:r>
        <w:rPr>
          <w:rFonts w:hint="cs"/>
          <w:rtl/>
        </w:rPr>
        <w:t xml:space="preserve">שעת התחלה: </w:t>
      </w:r>
      <w:r w:rsidR="00FF06CD">
        <w:rPr>
          <w:rFonts w:hint="cs"/>
          <w:rtl/>
        </w:rPr>
        <w:t>22/09/22 12:00</w:t>
      </w:r>
    </w:p>
    <w:p w14:paraId="3736ACF8" w14:textId="77777777" w:rsidR="006757E5" w:rsidRDefault="006757E5" w:rsidP="006757E5">
      <w:pPr>
        <w:rPr>
          <w:rtl/>
        </w:rPr>
      </w:pPr>
    </w:p>
    <w:p w14:paraId="587A6BD1" w14:textId="57FD9B2B" w:rsidR="006757E5" w:rsidRPr="006757E5" w:rsidRDefault="006757E5" w:rsidP="006757E5">
      <w:pPr>
        <w:rPr>
          <w:rtl/>
        </w:rPr>
      </w:pPr>
      <w:r w:rsidRPr="003F597A">
        <w:rPr>
          <w:rFonts w:hint="cs"/>
          <w:rtl/>
        </w:rPr>
        <w:t xml:space="preserve">יש לבצע את התרגילים ב </w:t>
      </w:r>
      <w:proofErr w:type="spellStart"/>
      <w:r w:rsidRPr="003F597A">
        <w:t>VisualStudio</w:t>
      </w:r>
      <w:proofErr w:type="spellEnd"/>
      <w:r>
        <w:rPr>
          <w:rFonts w:hint="cs"/>
          <w:rtl/>
        </w:rPr>
        <w:t xml:space="preserve">, בסיום, יש לארוז את תיקיית הפרויקט כקובץ </w:t>
      </w:r>
      <w:r>
        <w:t>zip</w:t>
      </w:r>
      <w:r>
        <w:rPr>
          <w:rFonts w:hint="cs"/>
          <w:rtl/>
        </w:rPr>
        <w:t xml:space="preserve"> ולהעביר במייל חוזר. במידה והקובץ גדול לתעבורה באמצעות מייל, יש לשלוח לינק להורדה.</w:t>
      </w:r>
    </w:p>
    <w:p w14:paraId="0D695DF9" w14:textId="583F2712" w:rsidR="00BB792B" w:rsidRDefault="00BB792B" w:rsidP="00BB792B">
      <w:pPr>
        <w:rPr>
          <w:b/>
          <w:bCs/>
          <w:u w:val="single"/>
          <w:rtl/>
        </w:rPr>
      </w:pPr>
      <w:r w:rsidRPr="00F641E3">
        <w:rPr>
          <w:rFonts w:hint="cs"/>
          <w:b/>
          <w:bCs/>
          <w:u w:val="single"/>
          <w:rtl/>
        </w:rPr>
        <w:t>משימ</w:t>
      </w:r>
      <w:r w:rsidR="00D11A7D">
        <w:rPr>
          <w:rFonts w:hint="cs"/>
          <w:b/>
          <w:bCs/>
          <w:u w:val="single"/>
          <w:rtl/>
        </w:rPr>
        <w:t>ה 1</w:t>
      </w:r>
    </w:p>
    <w:p w14:paraId="1E46CDD6" w14:textId="3F80F461" w:rsidR="00D11A7D" w:rsidRDefault="00D11A7D" w:rsidP="009A3713">
      <w:pPr>
        <w:spacing w:line="240" w:lineRule="auto"/>
      </w:pPr>
      <w:r>
        <w:rPr>
          <w:rFonts w:hint="cs"/>
          <w:rtl/>
        </w:rPr>
        <w:t xml:space="preserve">יש ליצור פרויקט מסוג </w:t>
      </w:r>
      <w:r>
        <w:t>Console</w:t>
      </w:r>
      <w:r w:rsidR="008F23EC">
        <w:t xml:space="preserve"> </w:t>
      </w:r>
      <w:r>
        <w:t>App</w:t>
      </w:r>
      <w:r>
        <w:rPr>
          <w:rFonts w:hint="cs"/>
          <w:rtl/>
        </w:rPr>
        <w:t xml:space="preserve">. </w:t>
      </w:r>
    </w:p>
    <w:p w14:paraId="19BAF8D6" w14:textId="11468A14" w:rsidR="004935DD" w:rsidRDefault="004935DD" w:rsidP="009A3713">
      <w:pPr>
        <w:spacing w:line="240" w:lineRule="auto"/>
        <w:rPr>
          <w:rtl/>
        </w:rPr>
      </w:pPr>
      <w:r>
        <w:rPr>
          <w:noProof/>
        </w:rPr>
        <w:drawing>
          <wp:inline distT="0" distB="0" distL="0" distR="0" wp14:anchorId="5A2BCE5F" wp14:editId="5D98F9B0">
            <wp:extent cx="420052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3CF2" w14:textId="7538B709" w:rsidR="00D11A7D" w:rsidRDefault="00D11A7D" w:rsidP="009A3713">
      <w:pPr>
        <w:spacing w:line="240" w:lineRule="auto"/>
        <w:rPr>
          <w:rtl/>
        </w:rPr>
      </w:pPr>
      <w:r>
        <w:rPr>
          <w:rFonts w:hint="cs"/>
          <w:rtl/>
        </w:rPr>
        <w:t xml:space="preserve">יש להקים מחלקה בשם </w:t>
      </w:r>
      <w:r>
        <w:t>City</w:t>
      </w:r>
      <w:r>
        <w:rPr>
          <w:rFonts w:hint="cs"/>
          <w:rtl/>
        </w:rPr>
        <w:t xml:space="preserve"> עם השדות הבאים:</w:t>
      </w:r>
    </w:p>
    <w:tbl>
      <w:tblPr>
        <w:tblStyle w:val="-11"/>
        <w:bidiVisual/>
        <w:tblW w:w="0" w:type="auto"/>
        <w:tblLook w:val="04A0" w:firstRow="1" w:lastRow="0" w:firstColumn="1" w:lastColumn="0" w:noHBand="0" w:noVBand="1"/>
      </w:tblPr>
      <w:tblGrid>
        <w:gridCol w:w="3481"/>
        <w:gridCol w:w="3482"/>
        <w:gridCol w:w="3483"/>
      </w:tblGrid>
      <w:tr w:rsidR="004935DD" w:rsidRPr="004935DD" w14:paraId="28A6031D" w14:textId="77777777" w:rsidTr="00493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2AFF11C" w14:textId="6D8E45DA" w:rsidR="004935DD" w:rsidRPr="004935DD" w:rsidRDefault="004935DD" w:rsidP="004935DD">
            <w:pPr>
              <w:spacing w:after="0" w:line="240" w:lineRule="auto"/>
              <w:rPr>
                <w:b w:val="0"/>
                <w:bCs w:val="0"/>
                <w:rtl/>
              </w:rPr>
            </w:pPr>
            <w:r w:rsidRPr="004935DD">
              <w:rPr>
                <w:rFonts w:hint="cs"/>
                <w:b w:val="0"/>
                <w:bCs w:val="0"/>
                <w:rtl/>
              </w:rPr>
              <w:t>שם שדה</w:t>
            </w:r>
          </w:p>
        </w:tc>
        <w:tc>
          <w:tcPr>
            <w:tcW w:w="3485" w:type="dxa"/>
          </w:tcPr>
          <w:p w14:paraId="42C1A6CC" w14:textId="7772E09C" w:rsidR="004935DD" w:rsidRPr="004935DD" w:rsidRDefault="004935DD" w:rsidP="004935D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4935DD">
              <w:rPr>
                <w:rFonts w:hint="cs"/>
                <w:b w:val="0"/>
                <w:bCs w:val="0"/>
                <w:rtl/>
              </w:rPr>
              <w:t>סוג שדה</w:t>
            </w:r>
          </w:p>
        </w:tc>
        <w:tc>
          <w:tcPr>
            <w:tcW w:w="3486" w:type="dxa"/>
          </w:tcPr>
          <w:p w14:paraId="1A28C1F8" w14:textId="6B9C1949" w:rsidR="004935DD" w:rsidRPr="004935DD" w:rsidRDefault="004935DD" w:rsidP="004935D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4935DD">
              <w:rPr>
                <w:rFonts w:hint="cs"/>
                <w:b w:val="0"/>
                <w:bCs w:val="0"/>
                <w:rtl/>
              </w:rPr>
              <w:t>הערות</w:t>
            </w:r>
          </w:p>
        </w:tc>
      </w:tr>
      <w:tr w:rsidR="004935DD" w14:paraId="568685F5" w14:textId="77777777" w:rsidTr="00493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3D235F9" w14:textId="02CFA9E5" w:rsidR="004935DD" w:rsidRDefault="004935DD" w:rsidP="004935DD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3485" w:type="dxa"/>
          </w:tcPr>
          <w:p w14:paraId="326D3B0B" w14:textId="54C1C160" w:rsidR="004935DD" w:rsidRDefault="004935DD" w:rsidP="004935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מחרוזת</w:t>
            </w:r>
          </w:p>
        </w:tc>
        <w:tc>
          <w:tcPr>
            <w:tcW w:w="3486" w:type="dxa"/>
          </w:tcPr>
          <w:p w14:paraId="237EE792" w14:textId="77777777" w:rsidR="004935DD" w:rsidRDefault="004935DD" w:rsidP="004935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935DD" w14:paraId="24FC2A25" w14:textId="77777777" w:rsidTr="00493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15F02D1" w14:textId="691ECC85" w:rsidR="004935DD" w:rsidRDefault="004935DD" w:rsidP="004935DD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קוד</w:t>
            </w:r>
          </w:p>
        </w:tc>
        <w:tc>
          <w:tcPr>
            <w:tcW w:w="3485" w:type="dxa"/>
          </w:tcPr>
          <w:p w14:paraId="34FBACF8" w14:textId="5D49A705" w:rsidR="004935DD" w:rsidRDefault="004935DD" w:rsidP="004935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מספר שלם</w:t>
            </w:r>
          </w:p>
        </w:tc>
        <w:tc>
          <w:tcPr>
            <w:tcW w:w="3486" w:type="dxa"/>
          </w:tcPr>
          <w:p w14:paraId="362783E8" w14:textId="6B90378A" w:rsidR="004935DD" w:rsidRDefault="004935DD" w:rsidP="004935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מספור אוטומטי</w:t>
            </w:r>
          </w:p>
        </w:tc>
      </w:tr>
      <w:tr w:rsidR="004935DD" w14:paraId="342A05E8" w14:textId="77777777" w:rsidTr="00493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80886F0" w14:textId="41DDCA74" w:rsidR="004935DD" w:rsidRDefault="004935DD" w:rsidP="004935DD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סדר הצגה</w:t>
            </w:r>
          </w:p>
        </w:tc>
        <w:tc>
          <w:tcPr>
            <w:tcW w:w="3485" w:type="dxa"/>
          </w:tcPr>
          <w:p w14:paraId="6A2D66AC" w14:textId="48606824" w:rsidR="004935DD" w:rsidRDefault="004935DD" w:rsidP="004935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מספר שלם</w:t>
            </w:r>
          </w:p>
        </w:tc>
        <w:tc>
          <w:tcPr>
            <w:tcW w:w="3486" w:type="dxa"/>
          </w:tcPr>
          <w:p w14:paraId="6AC8CB3E" w14:textId="77777777" w:rsidR="004935DD" w:rsidRDefault="004935DD" w:rsidP="004935D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24DE83FD" w14:textId="77777777" w:rsidR="004935DD" w:rsidRDefault="004935DD" w:rsidP="009A3713">
      <w:pPr>
        <w:spacing w:line="240" w:lineRule="auto"/>
        <w:rPr>
          <w:rtl/>
        </w:rPr>
      </w:pPr>
    </w:p>
    <w:p w14:paraId="737DA0FF" w14:textId="77777777" w:rsidR="004935DD" w:rsidRDefault="00D11A7D" w:rsidP="009A3713">
      <w:pPr>
        <w:spacing w:line="240" w:lineRule="auto"/>
        <w:rPr>
          <w:rtl/>
        </w:rPr>
      </w:pPr>
      <w:r>
        <w:rPr>
          <w:rFonts w:hint="cs"/>
          <w:rtl/>
        </w:rPr>
        <w:t xml:space="preserve">יש להקים מחלקה בשם </w:t>
      </w:r>
      <w:r>
        <w:t>Street</w:t>
      </w:r>
      <w:r>
        <w:rPr>
          <w:rFonts w:hint="cs"/>
          <w:rtl/>
        </w:rPr>
        <w:t xml:space="preserve"> עם השדות הבאים: </w:t>
      </w:r>
    </w:p>
    <w:tbl>
      <w:tblPr>
        <w:tblStyle w:val="-11"/>
        <w:bidiVisual/>
        <w:tblW w:w="0" w:type="auto"/>
        <w:tblLook w:val="04A0" w:firstRow="1" w:lastRow="0" w:firstColumn="1" w:lastColumn="0" w:noHBand="0" w:noVBand="1"/>
      </w:tblPr>
      <w:tblGrid>
        <w:gridCol w:w="3481"/>
        <w:gridCol w:w="3482"/>
        <w:gridCol w:w="3483"/>
      </w:tblGrid>
      <w:tr w:rsidR="004935DD" w:rsidRPr="004935DD" w14:paraId="3A3C81E3" w14:textId="77777777" w:rsidTr="00E86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1D94710" w14:textId="77777777" w:rsidR="004935DD" w:rsidRPr="004935DD" w:rsidRDefault="004935DD" w:rsidP="00E86809">
            <w:pPr>
              <w:spacing w:after="0" w:line="240" w:lineRule="auto"/>
              <w:rPr>
                <w:b w:val="0"/>
                <w:bCs w:val="0"/>
                <w:rtl/>
              </w:rPr>
            </w:pPr>
            <w:r w:rsidRPr="004935DD">
              <w:rPr>
                <w:rFonts w:hint="cs"/>
                <w:b w:val="0"/>
                <w:bCs w:val="0"/>
                <w:rtl/>
              </w:rPr>
              <w:t>שם שדה</w:t>
            </w:r>
          </w:p>
        </w:tc>
        <w:tc>
          <w:tcPr>
            <w:tcW w:w="3485" w:type="dxa"/>
          </w:tcPr>
          <w:p w14:paraId="7787EEA0" w14:textId="77777777" w:rsidR="004935DD" w:rsidRPr="004935DD" w:rsidRDefault="004935DD" w:rsidP="00E8680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4935DD">
              <w:rPr>
                <w:rFonts w:hint="cs"/>
                <w:b w:val="0"/>
                <w:bCs w:val="0"/>
                <w:rtl/>
              </w:rPr>
              <w:t>סוג שדה</w:t>
            </w:r>
          </w:p>
        </w:tc>
        <w:tc>
          <w:tcPr>
            <w:tcW w:w="3486" w:type="dxa"/>
          </w:tcPr>
          <w:p w14:paraId="34DA6AB5" w14:textId="77777777" w:rsidR="004935DD" w:rsidRPr="004935DD" w:rsidRDefault="004935DD" w:rsidP="00E8680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4935DD">
              <w:rPr>
                <w:rFonts w:hint="cs"/>
                <w:b w:val="0"/>
                <w:bCs w:val="0"/>
                <w:rtl/>
              </w:rPr>
              <w:t>הערות</w:t>
            </w:r>
          </w:p>
        </w:tc>
      </w:tr>
      <w:tr w:rsidR="004935DD" w14:paraId="2D3608CA" w14:textId="77777777" w:rsidTr="00E86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E4FBD07" w14:textId="77777777" w:rsidR="004935DD" w:rsidRDefault="004935DD" w:rsidP="00E86809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3485" w:type="dxa"/>
          </w:tcPr>
          <w:p w14:paraId="14138E09" w14:textId="77777777" w:rsidR="004935DD" w:rsidRDefault="004935DD" w:rsidP="00E8680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מחרוזת</w:t>
            </w:r>
          </w:p>
        </w:tc>
        <w:tc>
          <w:tcPr>
            <w:tcW w:w="3486" w:type="dxa"/>
          </w:tcPr>
          <w:p w14:paraId="4D3CB69A" w14:textId="77777777" w:rsidR="004935DD" w:rsidRDefault="004935DD" w:rsidP="00E8680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935DD" w14:paraId="74B02608" w14:textId="77777777" w:rsidTr="00E86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CFBF4DE" w14:textId="77777777" w:rsidR="004935DD" w:rsidRDefault="004935DD" w:rsidP="00E86809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קוד</w:t>
            </w:r>
          </w:p>
        </w:tc>
        <w:tc>
          <w:tcPr>
            <w:tcW w:w="3485" w:type="dxa"/>
          </w:tcPr>
          <w:p w14:paraId="38EDA711" w14:textId="77777777" w:rsidR="004935DD" w:rsidRDefault="004935DD" w:rsidP="00E868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מספר שלם</w:t>
            </w:r>
          </w:p>
        </w:tc>
        <w:tc>
          <w:tcPr>
            <w:tcW w:w="3486" w:type="dxa"/>
          </w:tcPr>
          <w:p w14:paraId="102EF66B" w14:textId="77777777" w:rsidR="004935DD" w:rsidRDefault="004935DD" w:rsidP="00E868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מספור אוטומטי</w:t>
            </w:r>
          </w:p>
        </w:tc>
      </w:tr>
      <w:tr w:rsidR="004935DD" w14:paraId="74E3B1B3" w14:textId="77777777" w:rsidTr="00E86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4B005D5" w14:textId="77777777" w:rsidR="004935DD" w:rsidRDefault="004935DD" w:rsidP="00E86809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סדר הצגה</w:t>
            </w:r>
          </w:p>
        </w:tc>
        <w:tc>
          <w:tcPr>
            <w:tcW w:w="3485" w:type="dxa"/>
          </w:tcPr>
          <w:p w14:paraId="0FDC78D9" w14:textId="77777777" w:rsidR="004935DD" w:rsidRDefault="004935DD" w:rsidP="00E8680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מספר שלם</w:t>
            </w:r>
          </w:p>
        </w:tc>
        <w:tc>
          <w:tcPr>
            <w:tcW w:w="3486" w:type="dxa"/>
          </w:tcPr>
          <w:p w14:paraId="1814E6B7" w14:textId="77777777" w:rsidR="004935DD" w:rsidRDefault="004935DD" w:rsidP="00E8680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935DD" w14:paraId="1603BAD5" w14:textId="77777777" w:rsidTr="00E86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5BCF72B" w14:textId="0ECC10A4" w:rsidR="004935DD" w:rsidRDefault="004935DD" w:rsidP="00E86809">
            <w:pPr>
              <w:spacing w:after="0" w:line="240" w:lineRule="auto"/>
              <w:rPr>
                <w:rtl/>
              </w:rPr>
            </w:pPr>
            <w:r>
              <w:rPr>
                <w:rFonts w:hint="cs"/>
                <w:rtl/>
              </w:rPr>
              <w:t>קוד עיר</w:t>
            </w:r>
          </w:p>
        </w:tc>
        <w:tc>
          <w:tcPr>
            <w:tcW w:w="3485" w:type="dxa"/>
          </w:tcPr>
          <w:p w14:paraId="5D62FE25" w14:textId="39173554" w:rsidR="004935DD" w:rsidRDefault="004935DD" w:rsidP="00E868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486" w:type="dxa"/>
          </w:tcPr>
          <w:p w14:paraId="39BCAB48" w14:textId="64222E1F" w:rsidR="004935DD" w:rsidRDefault="004935DD" w:rsidP="00E8680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קשר לעיר</w:t>
            </w:r>
          </w:p>
        </w:tc>
      </w:tr>
    </w:tbl>
    <w:p w14:paraId="5F9D552B" w14:textId="77777777" w:rsidR="004935DD" w:rsidRDefault="004935DD" w:rsidP="009A3713">
      <w:pPr>
        <w:spacing w:line="240" w:lineRule="auto"/>
        <w:rPr>
          <w:rtl/>
        </w:rPr>
      </w:pPr>
    </w:p>
    <w:p w14:paraId="1993A04B" w14:textId="77777777" w:rsidR="004935DD" w:rsidRDefault="004935DD">
      <w:pPr>
        <w:bidi w:val="0"/>
        <w:spacing w:before="0" w:after="0" w:line="240" w:lineRule="auto"/>
        <w:rPr>
          <w:rtl/>
        </w:rPr>
      </w:pPr>
      <w:r>
        <w:rPr>
          <w:rtl/>
        </w:rPr>
        <w:br w:type="page"/>
      </w:r>
    </w:p>
    <w:p w14:paraId="71E821DC" w14:textId="77777777" w:rsidR="004935DD" w:rsidRDefault="004935DD" w:rsidP="004935DD">
      <w:pPr>
        <w:spacing w:line="240" w:lineRule="auto"/>
        <w:rPr>
          <w:rtl/>
        </w:rPr>
      </w:pPr>
    </w:p>
    <w:p w14:paraId="023AB6B5" w14:textId="1CC3CD25" w:rsidR="00D11A7D" w:rsidRDefault="00D11A7D" w:rsidP="006757E5">
      <w:pPr>
        <w:spacing w:line="240" w:lineRule="auto"/>
        <w:rPr>
          <w:rtl/>
        </w:rPr>
      </w:pPr>
      <w:r>
        <w:rPr>
          <w:rFonts w:hint="cs"/>
          <w:rtl/>
        </w:rPr>
        <w:t>התוכנה צריכה</w:t>
      </w:r>
      <w:r w:rsidR="003E339F">
        <w:rPr>
          <w:rFonts w:hint="cs"/>
          <w:rtl/>
        </w:rPr>
        <w:t xml:space="preserve"> להציג תפריט</w:t>
      </w:r>
      <w:r w:rsidR="006757E5">
        <w:rPr>
          <w:rFonts w:hint="cs"/>
          <w:rtl/>
        </w:rPr>
        <w:t xml:space="preserve"> למשתמש עם האפשרויות הבאות</w:t>
      </w:r>
    </w:p>
    <w:p w14:paraId="41A45525" w14:textId="77777777" w:rsidR="00B6092A" w:rsidRDefault="00B6092A" w:rsidP="00B6092A">
      <w:pPr>
        <w:pStyle w:val="a"/>
        <w:numPr>
          <w:ilvl w:val="0"/>
          <w:numId w:val="16"/>
        </w:numPr>
        <w:spacing w:before="0" w:after="0" w:line="240" w:lineRule="auto"/>
        <w:jc w:val="left"/>
        <w:rPr>
          <w:rFonts w:ascii="Calibri" w:hAnsi="Calibri" w:cs="Calibri"/>
          <w:rtl/>
        </w:rPr>
      </w:pPr>
      <w:r>
        <w:rPr>
          <w:rFonts w:ascii="Arial" w:hAnsi="Arial" w:cs="Arial"/>
          <w:rtl/>
        </w:rPr>
        <w:t>יצירה של</w:t>
      </w:r>
      <w:r w:rsidR="000A5E4B">
        <w:rPr>
          <w:rFonts w:ascii="Arial" w:hAnsi="Arial" w:cs="Arial" w:hint="cs"/>
          <w:rtl/>
        </w:rPr>
        <w:t xml:space="preserve"> רשומת</w:t>
      </w:r>
      <w:r>
        <w:rPr>
          <w:rFonts w:ascii="Arial" w:hAnsi="Arial" w:cs="Arial"/>
          <w:rtl/>
        </w:rPr>
        <w:t xml:space="preserve"> "עיר"</w:t>
      </w:r>
    </w:p>
    <w:p w14:paraId="58635471" w14:textId="77777777" w:rsidR="00B6092A" w:rsidRDefault="00B6092A" w:rsidP="00B6092A">
      <w:pPr>
        <w:pStyle w:val="a"/>
        <w:numPr>
          <w:ilvl w:val="0"/>
          <w:numId w:val="16"/>
        </w:numPr>
        <w:spacing w:before="0" w:after="0" w:line="240" w:lineRule="auto"/>
        <w:jc w:val="left"/>
        <w:rPr>
          <w:rtl/>
        </w:rPr>
      </w:pPr>
      <w:r>
        <w:rPr>
          <w:rFonts w:ascii="Arial" w:hAnsi="Arial" w:cs="Arial"/>
          <w:rtl/>
        </w:rPr>
        <w:t xml:space="preserve">יצירה של </w:t>
      </w:r>
      <w:r w:rsidR="000A5E4B">
        <w:rPr>
          <w:rFonts w:ascii="Arial" w:hAnsi="Arial" w:cs="Arial" w:hint="cs"/>
          <w:rtl/>
        </w:rPr>
        <w:t xml:space="preserve">רשומת </w:t>
      </w:r>
      <w:r>
        <w:rPr>
          <w:rFonts w:ascii="Arial" w:hAnsi="Arial" w:cs="Arial"/>
          <w:rtl/>
        </w:rPr>
        <w:t>"רחוב"</w:t>
      </w:r>
    </w:p>
    <w:p w14:paraId="75AB5162" w14:textId="52FC64A5" w:rsidR="00731733" w:rsidRPr="00731733" w:rsidRDefault="00731733" w:rsidP="00B6092A">
      <w:pPr>
        <w:pStyle w:val="a"/>
        <w:numPr>
          <w:ilvl w:val="0"/>
          <w:numId w:val="16"/>
        </w:numPr>
        <w:spacing w:before="0" w:after="0" w:line="240" w:lineRule="auto"/>
        <w:jc w:val="left"/>
      </w:pPr>
      <w:r>
        <w:rPr>
          <w:rFonts w:hint="cs"/>
          <w:rtl/>
        </w:rPr>
        <w:t xml:space="preserve">הצגת ערים </w:t>
      </w:r>
      <w:r w:rsidR="006757E5">
        <w:rPr>
          <w:rtl/>
        </w:rPr>
        <w:t>–</w:t>
      </w:r>
      <w:r w:rsidR="006757E5">
        <w:rPr>
          <w:rFonts w:hint="cs"/>
          <w:rtl/>
        </w:rPr>
        <w:t xml:space="preserve"> הערים יוצגו לפי שדה סדר הצגה.</w:t>
      </w:r>
    </w:p>
    <w:p w14:paraId="485E10BE" w14:textId="23FEE233" w:rsidR="00B6092A" w:rsidRPr="006757E5" w:rsidRDefault="006757E5" w:rsidP="00B6092A">
      <w:pPr>
        <w:pStyle w:val="a"/>
        <w:numPr>
          <w:ilvl w:val="0"/>
          <w:numId w:val="16"/>
        </w:numPr>
        <w:spacing w:before="0" w:after="0" w:line="240" w:lineRule="auto"/>
        <w:jc w:val="left"/>
      </w:pPr>
      <w:r>
        <w:rPr>
          <w:rFonts w:ascii="Arial" w:hAnsi="Arial" w:cs="Arial" w:hint="cs"/>
          <w:rtl/>
        </w:rPr>
        <w:t xml:space="preserve">הצגת רחובות לפי עיר </w:t>
      </w:r>
      <w:proofErr w:type="spellStart"/>
      <w:r>
        <w:rPr>
          <w:rFonts w:ascii="Arial" w:hAnsi="Arial" w:cs="Arial" w:hint="cs"/>
          <w:rtl/>
        </w:rPr>
        <w:t>מסויימת</w:t>
      </w:r>
      <w:proofErr w:type="spellEnd"/>
      <w:r>
        <w:rPr>
          <w:rFonts w:ascii="Arial" w:hAnsi="Arial" w:cs="Arial" w:hint="cs"/>
          <w:rtl/>
        </w:rPr>
        <w:t>, הרחובות יוצגו לפי שדה סדר הצגה.</w:t>
      </w:r>
    </w:p>
    <w:p w14:paraId="000111FA" w14:textId="0F4D0359" w:rsidR="006757E5" w:rsidRDefault="006757E5" w:rsidP="00B6092A">
      <w:pPr>
        <w:pStyle w:val="a"/>
        <w:numPr>
          <w:ilvl w:val="0"/>
          <w:numId w:val="16"/>
        </w:numPr>
        <w:spacing w:before="0" w:after="0" w:line="240" w:lineRule="auto"/>
        <w:jc w:val="left"/>
      </w:pPr>
      <w:r>
        <w:rPr>
          <w:rFonts w:hint="cs"/>
          <w:rtl/>
        </w:rPr>
        <w:t>סיום ויציאה</w:t>
      </w:r>
    </w:p>
    <w:p w14:paraId="0B188501" w14:textId="7F6E1CD8" w:rsidR="006757E5" w:rsidRPr="006757E5" w:rsidRDefault="006757E5" w:rsidP="006757E5">
      <w:pPr>
        <w:spacing w:after="0" w:line="240" w:lineRule="auto"/>
        <w:rPr>
          <w:b/>
          <w:bCs/>
          <w:rtl/>
        </w:rPr>
      </w:pPr>
      <w:r w:rsidRPr="006757E5">
        <w:rPr>
          <w:rFonts w:hint="cs"/>
          <w:b/>
          <w:bCs/>
          <w:rtl/>
        </w:rPr>
        <w:t>צריך לממש את התפריט באמצעות פונקציות.</w:t>
      </w:r>
    </w:p>
    <w:p w14:paraId="3E557F95" w14:textId="77777777" w:rsidR="006757E5" w:rsidRDefault="006757E5" w:rsidP="006757E5">
      <w:pPr>
        <w:spacing w:after="0" w:line="240" w:lineRule="auto"/>
        <w:rPr>
          <w:rtl/>
        </w:rPr>
      </w:pPr>
    </w:p>
    <w:p w14:paraId="4C6C67F6" w14:textId="77777777" w:rsidR="00B6092A" w:rsidRPr="004D2217" w:rsidRDefault="009A3713" w:rsidP="009A3713">
      <w:pPr>
        <w:spacing w:after="0" w:line="240" w:lineRule="auto"/>
        <w:rPr>
          <w:rFonts w:asciiTheme="minorBidi" w:hAnsiTheme="minorBidi" w:cstheme="minorBidi"/>
        </w:rPr>
      </w:pPr>
      <w:r w:rsidRPr="004D2217">
        <w:rPr>
          <w:rFonts w:asciiTheme="minorBidi" w:hAnsiTheme="minorBidi" w:cstheme="minorBidi" w:hint="cs"/>
          <w:rtl/>
        </w:rPr>
        <w:t>דגשים:</w:t>
      </w:r>
    </w:p>
    <w:p w14:paraId="75DD1EC2" w14:textId="216BB830" w:rsidR="00B6092A" w:rsidRPr="004D2217" w:rsidRDefault="00B6092A" w:rsidP="009A3713">
      <w:pPr>
        <w:pStyle w:val="a"/>
        <w:numPr>
          <w:ilvl w:val="0"/>
          <w:numId w:val="17"/>
        </w:numPr>
        <w:spacing w:before="0" w:after="0" w:line="240" w:lineRule="auto"/>
        <w:jc w:val="left"/>
      </w:pPr>
      <w:r w:rsidRPr="004D2217">
        <w:rPr>
          <w:rtl/>
        </w:rPr>
        <w:t>יש לבצע הפרדה בין הרכיבים</w:t>
      </w:r>
      <w:r w:rsidR="008F23EC" w:rsidRPr="004D2217">
        <w:rPr>
          <w:rFonts w:hint="cs"/>
          <w:rtl/>
        </w:rPr>
        <w:t>:</w:t>
      </w:r>
      <w:r w:rsidR="006757E5" w:rsidRPr="004D2217">
        <w:rPr>
          <w:rFonts w:hint="cs"/>
          <w:rtl/>
        </w:rPr>
        <w:t xml:space="preserve"> </w:t>
      </w:r>
      <w:r w:rsidRPr="004D2217">
        <w:rPr>
          <w:rtl/>
        </w:rPr>
        <w:t xml:space="preserve">הממשק עצמו, מודלים, לוגיקה </w:t>
      </w:r>
      <w:proofErr w:type="spellStart"/>
      <w:r w:rsidRPr="004D2217">
        <w:rPr>
          <w:rtl/>
        </w:rPr>
        <w:t>וכו</w:t>
      </w:r>
      <w:proofErr w:type="spellEnd"/>
      <w:r w:rsidRPr="004D2217">
        <w:rPr>
          <w:rtl/>
        </w:rPr>
        <w:t>'</w:t>
      </w:r>
      <w:r w:rsidR="006757E5" w:rsidRPr="004D2217">
        <w:rPr>
          <w:rFonts w:hint="cs"/>
          <w:rtl/>
        </w:rPr>
        <w:t>.</w:t>
      </w:r>
    </w:p>
    <w:p w14:paraId="3EF1E2E0" w14:textId="578284F7" w:rsidR="00B6092A" w:rsidRDefault="003E339F" w:rsidP="009A3713">
      <w:pPr>
        <w:pStyle w:val="a"/>
        <w:numPr>
          <w:ilvl w:val="0"/>
          <w:numId w:val="17"/>
        </w:numPr>
        <w:spacing w:before="0" w:after="0" w:line="240" w:lineRule="auto"/>
        <w:jc w:val="left"/>
      </w:pPr>
      <w:r w:rsidRPr="004D2217">
        <w:rPr>
          <w:rFonts w:hint="cs"/>
          <w:rtl/>
        </w:rPr>
        <w:t xml:space="preserve">אין צורך </w:t>
      </w:r>
      <w:r w:rsidR="00B6092A" w:rsidRPr="004D2217">
        <w:rPr>
          <w:rtl/>
        </w:rPr>
        <w:t>לבנות בסיס נתונים ב</w:t>
      </w:r>
      <w:r w:rsidR="008F23EC">
        <w:rPr>
          <w:rFonts w:hint="cs"/>
          <w:rtl/>
        </w:rPr>
        <w:t>-</w:t>
      </w:r>
      <w:r w:rsidR="00B6092A">
        <w:t>SQL</w:t>
      </w:r>
      <w:r w:rsidR="006757E5">
        <w:rPr>
          <w:rFonts w:hint="cs"/>
          <w:rtl/>
        </w:rPr>
        <w:t>.</w:t>
      </w:r>
    </w:p>
    <w:p w14:paraId="60998284" w14:textId="387C8A75" w:rsidR="00B6092A" w:rsidRPr="004D2217" w:rsidRDefault="00B6092A" w:rsidP="009A3713">
      <w:pPr>
        <w:pStyle w:val="a"/>
        <w:numPr>
          <w:ilvl w:val="0"/>
          <w:numId w:val="17"/>
        </w:numPr>
        <w:spacing w:before="0" w:after="0" w:line="240" w:lineRule="auto"/>
        <w:jc w:val="left"/>
      </w:pPr>
      <w:r w:rsidRPr="004D2217">
        <w:rPr>
          <w:rtl/>
        </w:rPr>
        <w:t xml:space="preserve">לכל עיר </w:t>
      </w:r>
      <w:r w:rsidR="006757E5" w:rsidRPr="004D2217">
        <w:rPr>
          <w:rFonts w:hint="cs"/>
          <w:rtl/>
        </w:rPr>
        <w:t>יכולים להיות מספר</w:t>
      </w:r>
      <w:r w:rsidRPr="004D2217">
        <w:rPr>
          <w:rtl/>
        </w:rPr>
        <w:t xml:space="preserve"> רחובות</w:t>
      </w:r>
      <w:r w:rsidR="008F23EC" w:rsidRPr="004D2217">
        <w:rPr>
          <w:rFonts w:hint="cs"/>
          <w:rtl/>
        </w:rPr>
        <w:t>.</w:t>
      </w:r>
    </w:p>
    <w:p w14:paraId="7C30E54E" w14:textId="50D2386F" w:rsidR="00B6092A" w:rsidRDefault="00B6092A" w:rsidP="009A3713">
      <w:pPr>
        <w:pStyle w:val="a"/>
        <w:numPr>
          <w:ilvl w:val="0"/>
          <w:numId w:val="17"/>
        </w:numPr>
        <w:spacing w:before="0" w:after="0" w:line="240" w:lineRule="auto"/>
        <w:jc w:val="left"/>
        <w:rPr>
          <w:rtl/>
        </w:rPr>
      </w:pPr>
      <w:r w:rsidRPr="004D2217">
        <w:rPr>
          <w:rtl/>
        </w:rPr>
        <w:t>כל רחוב</w:t>
      </w:r>
      <w:r w:rsidR="004D2217" w:rsidRPr="004D2217">
        <w:rPr>
          <w:rFonts w:hint="cs"/>
          <w:rtl/>
        </w:rPr>
        <w:t xml:space="preserve"> (קוד רחוב)</w:t>
      </w:r>
      <w:r w:rsidRPr="004D2217">
        <w:rPr>
          <w:rtl/>
        </w:rPr>
        <w:t xml:space="preserve"> יכול להופיע בעיר פעם אחת</w:t>
      </w:r>
      <w:r w:rsidR="008F23EC">
        <w:rPr>
          <w:rFonts w:hint="cs"/>
          <w:rtl/>
        </w:rPr>
        <w:t>.</w:t>
      </w:r>
    </w:p>
    <w:p w14:paraId="7AD9DBFE" w14:textId="36EA4722" w:rsidR="00B6092A" w:rsidRDefault="00B6092A" w:rsidP="009A3713">
      <w:pPr>
        <w:pStyle w:val="a"/>
        <w:numPr>
          <w:ilvl w:val="0"/>
          <w:numId w:val="17"/>
        </w:numPr>
        <w:spacing w:before="0" w:after="0" w:line="240" w:lineRule="auto"/>
        <w:jc w:val="left"/>
      </w:pPr>
      <w:r w:rsidRPr="004D2217">
        <w:rPr>
          <w:rtl/>
        </w:rPr>
        <w:t>יש לקחת בחשבון מקרי קצה</w:t>
      </w:r>
      <w:r w:rsidR="008F23EC">
        <w:rPr>
          <w:rFonts w:hint="cs"/>
          <w:rtl/>
        </w:rPr>
        <w:t>.</w:t>
      </w:r>
    </w:p>
    <w:p w14:paraId="54B7A450" w14:textId="5F8E5DE9" w:rsidR="004D2217" w:rsidRPr="004D2217" w:rsidRDefault="004D2217" w:rsidP="004D2217">
      <w:pPr>
        <w:pStyle w:val="a"/>
        <w:numPr>
          <w:ilvl w:val="0"/>
          <w:numId w:val="17"/>
        </w:numPr>
        <w:spacing w:before="0" w:after="0" w:line="240" w:lineRule="auto"/>
        <w:jc w:val="left"/>
      </w:pPr>
      <w:r w:rsidRPr="004D2217">
        <w:rPr>
          <w:rFonts w:hint="cs"/>
          <w:rtl/>
        </w:rPr>
        <w:t xml:space="preserve">ברחוב, קוד עיר </w:t>
      </w:r>
      <w:r w:rsidRPr="004D2217">
        <w:rPr>
          <w:rtl/>
        </w:rPr>
        <w:t>–</w:t>
      </w:r>
      <w:r w:rsidRPr="004D2217">
        <w:rPr>
          <w:rFonts w:hint="cs"/>
          <w:rtl/>
        </w:rPr>
        <w:t xml:space="preserve"> יש להשלים את סוג השדה.</w:t>
      </w:r>
    </w:p>
    <w:p w14:paraId="12D98674" w14:textId="77777777" w:rsidR="002E0AAD" w:rsidRDefault="002E0AAD" w:rsidP="009A3713">
      <w:pPr>
        <w:pStyle w:val="a"/>
        <w:numPr>
          <w:ilvl w:val="0"/>
          <w:numId w:val="17"/>
        </w:numPr>
        <w:spacing w:before="0" w:after="0" w:line="240" w:lineRule="auto"/>
        <w:jc w:val="left"/>
      </w:pPr>
      <w:r>
        <w:rPr>
          <w:rFonts w:hint="cs"/>
          <w:rtl/>
        </w:rPr>
        <w:t xml:space="preserve">שדה קוד </w:t>
      </w:r>
      <w:r>
        <w:rPr>
          <w:rtl/>
        </w:rPr>
        <w:t>–</w:t>
      </w:r>
      <w:r>
        <w:rPr>
          <w:rFonts w:hint="cs"/>
          <w:rtl/>
        </w:rPr>
        <w:t xml:space="preserve"> מספור אוטומטי, </w:t>
      </w:r>
      <w:r w:rsidR="00A91C35">
        <w:rPr>
          <w:rFonts w:hint="cs"/>
          <w:rtl/>
        </w:rPr>
        <w:t xml:space="preserve">לא </w:t>
      </w:r>
      <w:r>
        <w:rPr>
          <w:rFonts w:hint="cs"/>
          <w:rtl/>
        </w:rPr>
        <w:t>לקלוט את זה מהמשתמש</w:t>
      </w:r>
    </w:p>
    <w:p w14:paraId="4B9A8E0D" w14:textId="19752B46" w:rsidR="00DB2F69" w:rsidRDefault="00DB2F69">
      <w:pPr>
        <w:bidi w:val="0"/>
        <w:spacing w:before="0" w:after="0" w:line="240" w:lineRule="auto"/>
        <w:rPr>
          <w:b/>
          <w:bCs/>
        </w:rPr>
      </w:pPr>
    </w:p>
    <w:p w14:paraId="03486F27" w14:textId="77777777" w:rsidR="009E5545" w:rsidRDefault="009E5545" w:rsidP="00DB2F69">
      <w:pPr>
        <w:spacing w:after="0"/>
        <w:rPr>
          <w:b/>
          <w:bCs/>
          <w:u w:val="single"/>
          <w:rtl/>
        </w:rPr>
      </w:pPr>
    </w:p>
    <w:p w14:paraId="74D30A86" w14:textId="77777777" w:rsidR="004935DD" w:rsidRPr="004935DD" w:rsidRDefault="004935DD">
      <w:pPr>
        <w:bidi w:val="0"/>
        <w:spacing w:before="0" w:after="0" w:line="240" w:lineRule="auto"/>
        <w:rPr>
          <w:rtl/>
        </w:rPr>
      </w:pPr>
      <w:r w:rsidRPr="004935DD">
        <w:rPr>
          <w:rtl/>
        </w:rPr>
        <w:br w:type="page"/>
      </w:r>
    </w:p>
    <w:p w14:paraId="0CDCEA43" w14:textId="7C4EC470" w:rsidR="00DB2F69" w:rsidRDefault="00DB2F69" w:rsidP="00DB2F69">
      <w:pPr>
        <w:spacing w:after="0"/>
        <w:rPr>
          <w:rFonts w:asciiTheme="minorHAnsi" w:hAnsiTheme="minorHAnsi" w:cstheme="minorBidi"/>
          <w:b/>
          <w:bCs/>
          <w:sz w:val="22"/>
          <w:szCs w:val="22"/>
          <w:u w:val="single"/>
        </w:rPr>
      </w:pPr>
      <w:r>
        <w:rPr>
          <w:b/>
          <w:bCs/>
          <w:u w:val="single"/>
          <w:rtl/>
        </w:rPr>
        <w:lastRenderedPageBreak/>
        <w:t xml:space="preserve">משימה </w:t>
      </w:r>
      <w:r>
        <w:rPr>
          <w:rFonts w:hint="cs"/>
          <w:b/>
          <w:bCs/>
          <w:u w:val="single"/>
          <w:rtl/>
        </w:rPr>
        <w:t>2</w:t>
      </w:r>
      <w:r>
        <w:rPr>
          <w:b/>
          <w:bCs/>
          <w:u w:val="single"/>
          <w:rtl/>
        </w:rPr>
        <w:t xml:space="preserve"> </w:t>
      </w:r>
    </w:p>
    <w:p w14:paraId="1213BD93" w14:textId="77777777" w:rsidR="00DB2F69" w:rsidRDefault="00DB2F69" w:rsidP="00DB2F69">
      <w:pPr>
        <w:spacing w:after="0" w:line="240" w:lineRule="auto"/>
        <w:jc w:val="both"/>
      </w:pPr>
    </w:p>
    <w:p w14:paraId="1A5C6179" w14:textId="77777777" w:rsidR="00DB2F69" w:rsidRDefault="00DB2F69" w:rsidP="00DB2F69">
      <w:pPr>
        <w:spacing w:after="0" w:line="240" w:lineRule="auto"/>
        <w:jc w:val="both"/>
        <w:rPr>
          <w:rtl/>
        </w:rPr>
      </w:pPr>
      <w:r>
        <w:rPr>
          <w:rtl/>
        </w:rPr>
        <w:t xml:space="preserve">נניח כי </w:t>
      </w:r>
      <w:r>
        <w:rPr>
          <w:rFonts w:hint="cs"/>
          <w:rtl/>
        </w:rPr>
        <w:t>פיתחת</w:t>
      </w:r>
      <w:r>
        <w:rPr>
          <w:rtl/>
        </w:rPr>
        <w:t xml:space="preserve"> אתר, ובאחד הדפים יש מסך עם </w:t>
      </w:r>
      <w:r>
        <w:t>Date Picker</w:t>
      </w:r>
      <w:r>
        <w:rPr>
          <w:rtl/>
        </w:rPr>
        <w:t xml:space="preserve"> (בחירת תאריך ושעה) של "מתאריך" ועוד אחד של "עד תאריך".</w:t>
      </w:r>
    </w:p>
    <w:p w14:paraId="65142892" w14:textId="77777777" w:rsidR="00DB2F69" w:rsidRDefault="00DB2F69" w:rsidP="00DB2F69">
      <w:pPr>
        <w:spacing w:after="0" w:line="240" w:lineRule="auto"/>
        <w:jc w:val="both"/>
      </w:pPr>
      <w:r>
        <w:rPr>
          <w:rtl/>
        </w:rPr>
        <w:t xml:space="preserve">בעת לחיצה על לחצן "הפק דוח" מתבצעת פניה לשרת להבאת הנתונים בין התאריכים שנבחרו. </w:t>
      </w:r>
    </w:p>
    <w:p w14:paraId="516567C8" w14:textId="77777777" w:rsidR="00DB2F69" w:rsidRDefault="00DB2F69" w:rsidP="00DB2F69">
      <w:pPr>
        <w:spacing w:after="0" w:line="240" w:lineRule="auto"/>
        <w:jc w:val="both"/>
      </w:pPr>
      <w:r>
        <w:rPr>
          <w:rtl/>
        </w:rPr>
        <w:t>קיבל</w:t>
      </w:r>
      <w:r>
        <w:rPr>
          <w:rFonts w:hint="cs"/>
          <w:rtl/>
        </w:rPr>
        <w:t>ת</w:t>
      </w:r>
      <w:r>
        <w:rPr>
          <w:rtl/>
        </w:rPr>
        <w:t xml:space="preserve"> תקלה (</w:t>
      </w:r>
      <w:r>
        <w:t>Bug</w:t>
      </w:r>
      <w:r>
        <w:rPr>
          <w:rtl/>
        </w:rPr>
        <w:t xml:space="preserve">) עם התיאור הבא – לאחר בחירת התאריכים, ולאחר לחיצה על לחצן "הפק דוח", מתקבלות תוצאות מתאריכים החורגים מהתאריך שבחרנו ב"עד תאריך". </w:t>
      </w:r>
    </w:p>
    <w:p w14:paraId="3A4B33AE" w14:textId="77777777" w:rsidR="00DB2F69" w:rsidRDefault="00DB2F69" w:rsidP="00DB2F69">
      <w:pPr>
        <w:spacing w:after="0" w:line="240" w:lineRule="auto"/>
        <w:jc w:val="both"/>
        <w:rPr>
          <w:rtl/>
        </w:rPr>
      </w:pPr>
      <w:r>
        <w:rPr>
          <w:rtl/>
        </w:rPr>
        <w:t>יש לתאר את סדר הפעולות שהייתם מבצעים כדי למצוא את הבעיה:</w:t>
      </w:r>
    </w:p>
    <w:p w14:paraId="720A73BF" w14:textId="77777777" w:rsidR="00DB2F69" w:rsidRDefault="00DB2F69" w:rsidP="00DB2F69">
      <w:pPr>
        <w:pBdr>
          <w:bottom w:val="single" w:sz="12" w:space="1" w:color="auto"/>
          <w:between w:val="single" w:sz="12" w:space="1" w:color="auto"/>
        </w:pBdr>
        <w:rPr>
          <w:rtl/>
        </w:rPr>
      </w:pPr>
    </w:p>
    <w:p w14:paraId="160768EA" w14:textId="035B44E1" w:rsidR="00DB2F69" w:rsidRDefault="000B0FBD" w:rsidP="00DB2F69">
      <w:pPr>
        <w:pBdr>
          <w:bottom w:val="single" w:sz="12" w:space="1" w:color="auto"/>
          <w:between w:val="single" w:sz="12" w:space="1" w:color="auto"/>
        </w:pBdr>
        <w:rPr>
          <w:rtl/>
        </w:rPr>
      </w:pPr>
      <w:r>
        <w:rPr>
          <w:rFonts w:hint="cs"/>
          <w:rtl/>
        </w:rPr>
        <w:t>הייתי מתחיל בלבדוק את הערך של התאריך שנשלח לשרת על מנת לבדוק אם הערך נכון</w:t>
      </w:r>
    </w:p>
    <w:p w14:paraId="5F6E220F" w14:textId="537C789A" w:rsidR="000B0FBD" w:rsidRDefault="000B0FBD" w:rsidP="00DB2F69">
      <w:pPr>
        <w:pBdr>
          <w:bottom w:val="single" w:sz="12" w:space="1" w:color="auto"/>
          <w:between w:val="single" w:sz="12" w:space="1" w:color="auto"/>
        </w:pBdr>
        <w:rPr>
          <w:rtl/>
        </w:rPr>
      </w:pPr>
      <w:r>
        <w:rPr>
          <w:rFonts w:hint="cs"/>
          <w:rtl/>
        </w:rPr>
        <w:t>במידה והערך לא נכון הייתי בודק מה הערך שמתקבל כאשר המשתמש לוחץ על התאריך הרצוי</w:t>
      </w:r>
    </w:p>
    <w:p w14:paraId="692B7D77" w14:textId="4A9CBDD4" w:rsidR="000B0FBD" w:rsidRDefault="000B0FBD" w:rsidP="00DB2F69">
      <w:pPr>
        <w:pBdr>
          <w:bottom w:val="single" w:sz="12" w:space="1" w:color="auto"/>
          <w:between w:val="single" w:sz="12" w:space="1" w:color="auto"/>
        </w:pBdr>
        <w:rPr>
          <w:rFonts w:hint="cs"/>
          <w:rtl/>
        </w:rPr>
      </w:pPr>
      <w:r>
        <w:rPr>
          <w:rFonts w:hint="cs"/>
          <w:rtl/>
        </w:rPr>
        <w:t>יכולה להיות סיבה לבעיה שהערך נשלח עם ערך נוסף מה שגורם לבלבול ולכן מתקבל מהשרת נתון לא רצוי.</w:t>
      </w:r>
    </w:p>
    <w:p w14:paraId="35509CAB" w14:textId="77777777" w:rsidR="00DB2F69" w:rsidRDefault="00DB2F69" w:rsidP="00DB2F69">
      <w:pPr>
        <w:pBdr>
          <w:bottom w:val="single" w:sz="12" w:space="1" w:color="auto"/>
          <w:between w:val="single" w:sz="12" w:space="1" w:color="auto"/>
        </w:pBdr>
        <w:rPr>
          <w:rtl/>
        </w:rPr>
      </w:pPr>
    </w:p>
    <w:p w14:paraId="709726C8" w14:textId="77777777" w:rsidR="00DB2F69" w:rsidRDefault="00DB2F69" w:rsidP="00DB2F69">
      <w:pPr>
        <w:pBdr>
          <w:bottom w:val="single" w:sz="12" w:space="1" w:color="auto"/>
          <w:between w:val="single" w:sz="12" w:space="1" w:color="auto"/>
        </w:pBdr>
        <w:rPr>
          <w:rtl/>
        </w:rPr>
      </w:pPr>
    </w:p>
    <w:p w14:paraId="71B7BE9D" w14:textId="77777777" w:rsidR="00DB2F69" w:rsidRDefault="00DB2F69" w:rsidP="00DB2F69">
      <w:pPr>
        <w:pBdr>
          <w:bottom w:val="single" w:sz="12" w:space="1" w:color="auto"/>
          <w:between w:val="single" w:sz="12" w:space="1" w:color="auto"/>
        </w:pBdr>
        <w:rPr>
          <w:rtl/>
        </w:rPr>
      </w:pPr>
    </w:p>
    <w:p w14:paraId="311885E5" w14:textId="77777777" w:rsidR="00DB2F69" w:rsidRDefault="00DB2F69" w:rsidP="00DB2F69">
      <w:pPr>
        <w:pBdr>
          <w:bottom w:val="single" w:sz="12" w:space="1" w:color="auto"/>
          <w:between w:val="single" w:sz="12" w:space="1" w:color="auto"/>
        </w:pBdr>
        <w:rPr>
          <w:rtl/>
        </w:rPr>
      </w:pPr>
    </w:p>
    <w:p w14:paraId="14D57B95" w14:textId="77777777" w:rsidR="00DB2F69" w:rsidRDefault="00DB2F69" w:rsidP="00DB2F69">
      <w:pPr>
        <w:pBdr>
          <w:bottom w:val="single" w:sz="12" w:space="1" w:color="auto"/>
          <w:between w:val="single" w:sz="12" w:space="1" w:color="auto"/>
        </w:pBdr>
        <w:rPr>
          <w:rtl/>
        </w:rPr>
      </w:pPr>
    </w:p>
    <w:p w14:paraId="5CF2D15A" w14:textId="77777777" w:rsidR="00DB2F69" w:rsidRDefault="00DB2F69" w:rsidP="00DB2F69">
      <w:pPr>
        <w:pBdr>
          <w:bottom w:val="single" w:sz="12" w:space="1" w:color="auto"/>
          <w:between w:val="single" w:sz="12" w:space="1" w:color="auto"/>
        </w:pBdr>
        <w:rPr>
          <w:rtl/>
        </w:rPr>
      </w:pPr>
    </w:p>
    <w:p w14:paraId="6A565BCF" w14:textId="77777777" w:rsidR="00DB2F69" w:rsidRDefault="00DB2F69" w:rsidP="00DB2F69">
      <w:pPr>
        <w:spacing w:after="0"/>
        <w:rPr>
          <w:b/>
          <w:bCs/>
          <w:u w:val="single"/>
          <w:rtl/>
        </w:rPr>
      </w:pPr>
    </w:p>
    <w:p w14:paraId="0E0D068B" w14:textId="7DF1A971" w:rsidR="00B6092A" w:rsidRDefault="00B6092A" w:rsidP="00475815">
      <w:pPr>
        <w:bidi w:val="0"/>
        <w:spacing w:before="0" w:after="0" w:line="240" w:lineRule="auto"/>
        <w:rPr>
          <w:b/>
          <w:bCs/>
          <w:rtl/>
        </w:rPr>
      </w:pPr>
    </w:p>
    <w:p w14:paraId="3AFE5C59" w14:textId="4B298564" w:rsidR="006C6CA6" w:rsidRDefault="006C6CA6" w:rsidP="006C6CA6">
      <w:pPr>
        <w:bidi w:val="0"/>
        <w:spacing w:before="0" w:after="0" w:line="240" w:lineRule="auto"/>
        <w:rPr>
          <w:b/>
          <w:bCs/>
          <w:rtl/>
        </w:rPr>
      </w:pPr>
    </w:p>
    <w:p w14:paraId="12EF3CF9" w14:textId="53D000AC" w:rsidR="006C6CA6" w:rsidRPr="00475815" w:rsidRDefault="006C6CA6" w:rsidP="006C6CA6">
      <w:pPr>
        <w:bidi w:val="0"/>
        <w:spacing w:before="0" w:after="0" w:line="240" w:lineRule="auto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בהצלחה </w:t>
      </w:r>
      <w:r w:rsidRPr="006C6C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6C6CA6" w:rsidRPr="00475815" w:rsidSect="00281973">
      <w:headerReference w:type="default" r:id="rId13"/>
      <w:footerReference w:type="default" r:id="rId14"/>
      <w:pgSz w:w="11906" w:h="16838"/>
      <w:pgMar w:top="720" w:right="720" w:bottom="720" w:left="720" w:header="181" w:footer="193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10D83" w14:textId="77777777" w:rsidR="000B7F4A" w:rsidRDefault="000B7F4A">
      <w:r>
        <w:separator/>
      </w:r>
    </w:p>
  </w:endnote>
  <w:endnote w:type="continuationSeparator" w:id="0">
    <w:p w14:paraId="0673815C" w14:textId="77777777" w:rsidR="000B7F4A" w:rsidRDefault="000B7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10608" w:type="dxa"/>
      <w:tblLook w:val="00A0" w:firstRow="1" w:lastRow="0" w:firstColumn="1" w:lastColumn="0" w:noHBand="0" w:noVBand="0"/>
    </w:tblPr>
    <w:tblGrid>
      <w:gridCol w:w="436"/>
      <w:gridCol w:w="2257"/>
      <w:gridCol w:w="2191"/>
      <w:gridCol w:w="1920"/>
      <w:gridCol w:w="2835"/>
      <w:gridCol w:w="969"/>
    </w:tblGrid>
    <w:tr w:rsidR="006A2148" w:rsidRPr="002811FE" w14:paraId="7CB96A2A" w14:textId="77777777" w:rsidTr="00EE59CC">
      <w:trPr>
        <w:gridBefore w:val="1"/>
        <w:gridAfter w:val="1"/>
        <w:wBefore w:w="436" w:type="dxa"/>
        <w:wAfter w:w="969" w:type="dxa"/>
        <w:trHeight w:val="434"/>
      </w:trPr>
      <w:tc>
        <w:tcPr>
          <w:tcW w:w="4448" w:type="dxa"/>
          <w:gridSpan w:val="2"/>
          <w:tcBorders>
            <w:bottom w:val="single" w:sz="12" w:space="0" w:color="0878B5"/>
          </w:tcBorders>
        </w:tcPr>
        <w:p w14:paraId="66557798" w14:textId="77777777" w:rsidR="006A2148" w:rsidRPr="002811FE" w:rsidRDefault="006A2148" w:rsidP="00012296">
          <w:pPr>
            <w:pStyle w:val="a9"/>
            <w:spacing w:after="0"/>
            <w:rPr>
              <w:sz w:val="22"/>
              <w:szCs w:val="22"/>
              <w:rtl/>
            </w:rPr>
          </w:pPr>
        </w:p>
      </w:tc>
      <w:tc>
        <w:tcPr>
          <w:tcW w:w="4755" w:type="dxa"/>
          <w:gridSpan w:val="2"/>
          <w:tcBorders>
            <w:bottom w:val="single" w:sz="12" w:space="0" w:color="0878B5"/>
          </w:tcBorders>
        </w:tcPr>
        <w:p w14:paraId="77D9E1D4" w14:textId="77777777" w:rsidR="006A2148" w:rsidRPr="002811FE" w:rsidRDefault="006A2148" w:rsidP="00534DF1">
          <w:pPr>
            <w:pStyle w:val="a9"/>
            <w:spacing w:after="0"/>
            <w:jc w:val="right"/>
            <w:rPr>
              <w:sz w:val="22"/>
              <w:szCs w:val="22"/>
              <w:rtl/>
            </w:rPr>
          </w:pPr>
          <w:r w:rsidRPr="002811FE">
            <w:rPr>
              <w:sz w:val="22"/>
              <w:szCs w:val="22"/>
              <w:rtl/>
            </w:rPr>
            <w:t xml:space="preserve">עמוד </w:t>
          </w:r>
          <w:r w:rsidRPr="002811FE">
            <w:rPr>
              <w:sz w:val="22"/>
              <w:szCs w:val="22"/>
            </w:rPr>
            <w:fldChar w:fldCharType="begin"/>
          </w:r>
          <w:r w:rsidRPr="002811FE">
            <w:rPr>
              <w:sz w:val="22"/>
              <w:szCs w:val="22"/>
            </w:rPr>
            <w:instrText xml:space="preserve"> PAGE </w:instrText>
          </w:r>
          <w:r w:rsidRPr="002811FE">
            <w:rPr>
              <w:sz w:val="22"/>
              <w:szCs w:val="22"/>
            </w:rPr>
            <w:fldChar w:fldCharType="separate"/>
          </w:r>
          <w:r w:rsidR="000D0994">
            <w:rPr>
              <w:noProof/>
              <w:sz w:val="22"/>
              <w:szCs w:val="22"/>
              <w:rtl/>
            </w:rPr>
            <w:t>10</w:t>
          </w:r>
          <w:r w:rsidRPr="002811FE">
            <w:rPr>
              <w:noProof/>
              <w:sz w:val="22"/>
              <w:szCs w:val="22"/>
            </w:rPr>
            <w:fldChar w:fldCharType="end"/>
          </w:r>
          <w:r w:rsidRPr="002811FE">
            <w:rPr>
              <w:sz w:val="22"/>
              <w:szCs w:val="22"/>
              <w:rtl/>
            </w:rPr>
            <w:t xml:space="preserve"> מתוך </w:t>
          </w:r>
          <w:r w:rsidRPr="002811FE">
            <w:rPr>
              <w:sz w:val="22"/>
              <w:szCs w:val="22"/>
            </w:rPr>
            <w:fldChar w:fldCharType="begin"/>
          </w:r>
          <w:r w:rsidRPr="002811FE">
            <w:rPr>
              <w:sz w:val="22"/>
              <w:szCs w:val="22"/>
            </w:rPr>
            <w:instrText xml:space="preserve"> NUMPAGES </w:instrText>
          </w:r>
          <w:r w:rsidRPr="002811FE">
            <w:rPr>
              <w:sz w:val="22"/>
              <w:szCs w:val="22"/>
            </w:rPr>
            <w:fldChar w:fldCharType="separate"/>
          </w:r>
          <w:r w:rsidR="000D0994">
            <w:rPr>
              <w:noProof/>
              <w:sz w:val="22"/>
              <w:szCs w:val="22"/>
              <w:rtl/>
            </w:rPr>
            <w:t>10</w:t>
          </w:r>
          <w:r w:rsidRPr="002811FE">
            <w:rPr>
              <w:noProof/>
              <w:sz w:val="22"/>
              <w:szCs w:val="22"/>
            </w:rPr>
            <w:fldChar w:fldCharType="end"/>
          </w:r>
        </w:p>
      </w:tc>
    </w:tr>
    <w:tr w:rsidR="006A2148" w14:paraId="5F600322" w14:textId="77777777" w:rsidTr="00EE59CC">
      <w:tblPrEx>
        <w:tblBorders>
          <w:top w:val="single" w:sz="12" w:space="0" w:color="0879B5"/>
          <w:insideH w:val="single" w:sz="12" w:space="0" w:color="0879B5"/>
        </w:tblBorders>
      </w:tblPrEx>
      <w:trPr>
        <w:trHeight w:val="997"/>
      </w:trPr>
      <w:tc>
        <w:tcPr>
          <w:tcW w:w="2693" w:type="dxa"/>
          <w:gridSpan w:val="2"/>
          <w:tcBorders>
            <w:bottom w:val="nil"/>
          </w:tcBorders>
          <w:vAlign w:val="center"/>
        </w:tcPr>
        <w:p w14:paraId="702AB9AD" w14:textId="77777777" w:rsidR="006A2148" w:rsidRPr="00112BC3" w:rsidRDefault="006A2148" w:rsidP="00534DF1">
          <w:pPr>
            <w:pStyle w:val="a9"/>
            <w:spacing w:before="0" w:after="0"/>
            <w:rPr>
              <w:color w:val="0878B5"/>
              <w:sz w:val="22"/>
              <w:szCs w:val="22"/>
              <w:rtl/>
            </w:rPr>
          </w:pPr>
          <w:r>
            <w:rPr>
              <w:b/>
              <w:bCs/>
              <w:smallCaps/>
              <w:noProof/>
              <w:sz w:val="20"/>
              <w:szCs w:val="20"/>
            </w:rPr>
            <w:drawing>
              <wp:inline distT="0" distB="0" distL="0" distR="0" wp14:anchorId="71D09E29" wp14:editId="6B507118">
                <wp:extent cx="544195" cy="598805"/>
                <wp:effectExtent l="0" t="0" r="8255" b="0"/>
                <wp:docPr id="48265" name="Picture 48265" descr="Description: Description: ELAD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Description: Description: ELAD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4195" cy="59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gridSpan w:val="2"/>
          <w:tcBorders>
            <w:bottom w:val="nil"/>
          </w:tcBorders>
          <w:vAlign w:val="center"/>
        </w:tcPr>
        <w:p w14:paraId="32221BC2" w14:textId="77777777" w:rsidR="006A2148" w:rsidRPr="00112BC3" w:rsidRDefault="006A2148" w:rsidP="00534DF1">
          <w:pPr>
            <w:pStyle w:val="a9"/>
            <w:spacing w:before="0" w:after="0"/>
            <w:jc w:val="center"/>
            <w:rPr>
              <w:color w:val="0878B5"/>
              <w:sz w:val="22"/>
              <w:szCs w:val="22"/>
              <w:rtl/>
            </w:rPr>
          </w:pPr>
          <w:r>
            <w:rPr>
              <w:noProof/>
            </w:rPr>
            <w:drawing>
              <wp:inline distT="0" distB="0" distL="0" distR="0" wp14:anchorId="080F9CA2" wp14:editId="59F8B084">
                <wp:extent cx="914400" cy="452755"/>
                <wp:effectExtent l="0" t="0" r="0" b="0"/>
                <wp:docPr id="48266" name="Picture 16" descr="Description: Description: New Picture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Description: Description: New Picture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4" w:type="dxa"/>
          <w:gridSpan w:val="2"/>
          <w:tcBorders>
            <w:bottom w:val="nil"/>
          </w:tcBorders>
          <w:vAlign w:val="center"/>
        </w:tcPr>
        <w:p w14:paraId="618FA955" w14:textId="77777777" w:rsidR="006A2148" w:rsidRPr="00112BC3" w:rsidRDefault="006A2148" w:rsidP="00534DF1">
          <w:pPr>
            <w:pStyle w:val="a9"/>
            <w:spacing w:before="0" w:after="0"/>
            <w:jc w:val="right"/>
            <w:rPr>
              <w:color w:val="0878B5"/>
              <w:sz w:val="22"/>
              <w:szCs w:val="22"/>
              <w:rtl/>
            </w:rPr>
          </w:pPr>
          <w:r>
            <w:rPr>
              <w:noProof/>
              <w:color w:val="0878B5"/>
              <w:sz w:val="22"/>
              <w:szCs w:val="22"/>
              <w:rtl/>
            </w:rPr>
            <w:drawing>
              <wp:inline distT="0" distB="0" distL="0" distR="0" wp14:anchorId="3498A49A" wp14:editId="5EEF69F5">
                <wp:extent cx="1281442" cy="533400"/>
                <wp:effectExtent l="0" t="0" r="0" b="0"/>
                <wp:docPr id="48267" name="Picture 48267" descr="C:\Users\daganh\AppData\Local\Microsoft\Windows\Temporary Internet Files\Content.Outlook\LW0Y3U1G\logo with alpha (4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daganh\AppData\Local\Microsoft\Windows\Temporary Internet Files\Content.Outlook\LW0Y3U1G\logo with alpha (4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0484" cy="5371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A2148" w14:paraId="208AFB85" w14:textId="77777777" w:rsidTr="00EE59CC">
      <w:tblPrEx>
        <w:tblBorders>
          <w:top w:val="single" w:sz="12" w:space="0" w:color="0879B5"/>
          <w:insideH w:val="single" w:sz="12" w:space="0" w:color="0879B5"/>
        </w:tblBorders>
      </w:tblPrEx>
      <w:trPr>
        <w:trHeight w:val="447"/>
      </w:trPr>
      <w:tc>
        <w:tcPr>
          <w:tcW w:w="10608" w:type="dxa"/>
          <w:gridSpan w:val="6"/>
          <w:tcBorders>
            <w:top w:val="nil"/>
            <w:bottom w:val="nil"/>
          </w:tcBorders>
        </w:tcPr>
        <w:p w14:paraId="016526B7" w14:textId="77777777" w:rsidR="006A2148" w:rsidRPr="00112BC3" w:rsidRDefault="00326AC5" w:rsidP="00534DF1">
          <w:pPr>
            <w:pStyle w:val="a9"/>
            <w:spacing w:before="0" w:after="0"/>
            <w:jc w:val="center"/>
            <w:rPr>
              <w:color w:val="0878B5"/>
              <w:sz w:val="16"/>
              <w:szCs w:val="16"/>
              <w:rtl/>
            </w:rPr>
          </w:pPr>
          <w:proofErr w:type="spellStart"/>
          <w:r>
            <w:rPr>
              <w:rFonts w:hint="cs"/>
              <w:color w:val="0878B5"/>
              <w:sz w:val="16"/>
              <w:szCs w:val="16"/>
              <w:rtl/>
            </w:rPr>
            <w:t>ר</w:t>
          </w:r>
          <w:r w:rsidR="006A2148" w:rsidRPr="00562C7E">
            <w:rPr>
              <w:color w:val="0878B5"/>
              <w:sz w:val="16"/>
              <w:szCs w:val="16"/>
              <w:rtl/>
            </w:rPr>
            <w:t>אול</w:t>
          </w:r>
          <w:proofErr w:type="spellEnd"/>
          <w:r w:rsidR="006A2148" w:rsidRPr="00562C7E">
            <w:rPr>
              <w:color w:val="0878B5"/>
              <w:sz w:val="16"/>
              <w:szCs w:val="16"/>
              <w:rtl/>
            </w:rPr>
            <w:t xml:space="preserve"> </w:t>
          </w:r>
          <w:proofErr w:type="spellStart"/>
          <w:r w:rsidR="006A2148" w:rsidRPr="00562C7E">
            <w:rPr>
              <w:color w:val="0878B5"/>
              <w:sz w:val="16"/>
              <w:szCs w:val="16"/>
              <w:rtl/>
            </w:rPr>
            <w:t>וולנברג</w:t>
          </w:r>
          <w:proofErr w:type="spellEnd"/>
          <w:r w:rsidR="006A2148" w:rsidRPr="00562C7E">
            <w:rPr>
              <w:color w:val="0878B5"/>
              <w:sz w:val="16"/>
              <w:szCs w:val="16"/>
              <w:rtl/>
            </w:rPr>
            <w:t xml:space="preserve"> 18 א בניין </w:t>
          </w:r>
          <w:r w:rsidR="006A2148" w:rsidRPr="00562C7E">
            <w:rPr>
              <w:color w:val="0878B5"/>
              <w:sz w:val="16"/>
              <w:szCs w:val="16"/>
            </w:rPr>
            <w:t>c</w:t>
          </w:r>
          <w:r w:rsidR="006A2148" w:rsidRPr="00562C7E">
            <w:rPr>
              <w:color w:val="0878B5"/>
              <w:sz w:val="16"/>
              <w:szCs w:val="16"/>
              <w:rtl/>
            </w:rPr>
            <w:t>, ת.ד. 58175 ת"א 6158001 טל. 03-6499932 פקס. 03-6499936   בית הדפוס 11 גבעת שאול ירושלים 95481  פקס. 02-6535562</w:t>
          </w:r>
        </w:p>
      </w:tc>
    </w:tr>
  </w:tbl>
  <w:p w14:paraId="0EDFEA46" w14:textId="77777777" w:rsidR="006A2148" w:rsidRPr="00534DF1" w:rsidRDefault="006A2148" w:rsidP="000B30CA">
    <w:pPr>
      <w:pStyle w:val="a9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503C1" w14:textId="77777777" w:rsidR="000B7F4A" w:rsidRDefault="000B7F4A">
      <w:r>
        <w:separator/>
      </w:r>
    </w:p>
  </w:footnote>
  <w:footnote w:type="continuationSeparator" w:id="0">
    <w:p w14:paraId="7CCADF44" w14:textId="77777777" w:rsidR="000B7F4A" w:rsidRDefault="000B7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jc w:val="center"/>
      <w:tblLook w:val="04A0" w:firstRow="1" w:lastRow="0" w:firstColumn="1" w:lastColumn="0" w:noHBand="0" w:noVBand="1"/>
    </w:tblPr>
    <w:tblGrid>
      <w:gridCol w:w="10466"/>
    </w:tblGrid>
    <w:tr w:rsidR="006A2148" w14:paraId="04C0FF4D" w14:textId="77777777" w:rsidTr="00EE59CC">
      <w:trPr>
        <w:jc w:val="center"/>
      </w:trPr>
      <w:tc>
        <w:tcPr>
          <w:tcW w:w="10272" w:type="dxa"/>
        </w:tcPr>
        <w:tbl>
          <w:tblPr>
            <w:bidiVisual/>
            <w:tblW w:w="10609" w:type="dxa"/>
            <w:tblBorders>
              <w:bottom w:val="single" w:sz="12" w:space="0" w:color="0879B5"/>
              <w:insideV w:val="single" w:sz="12" w:space="0" w:color="0879B5"/>
            </w:tblBorders>
            <w:tblLook w:val="04A0" w:firstRow="1" w:lastRow="0" w:firstColumn="1" w:lastColumn="0" w:noHBand="0" w:noVBand="1"/>
          </w:tblPr>
          <w:tblGrid>
            <w:gridCol w:w="3578"/>
            <w:gridCol w:w="3912"/>
            <w:gridCol w:w="3119"/>
          </w:tblGrid>
          <w:tr w:rsidR="006A2148" w14:paraId="171E241A" w14:textId="77777777" w:rsidTr="00EE59CC">
            <w:tc>
              <w:tcPr>
                <w:tcW w:w="9529" w:type="dxa"/>
                <w:gridSpan w:val="3"/>
                <w:tcBorders>
                  <w:bottom w:val="nil"/>
                </w:tcBorders>
              </w:tcPr>
              <w:p w14:paraId="112016FA" w14:textId="77777777" w:rsidR="006A2148" w:rsidRPr="00C204F6" w:rsidRDefault="006A2148" w:rsidP="00534DF1">
                <w:pPr>
                  <w:tabs>
                    <w:tab w:val="right" w:pos="8306"/>
                  </w:tabs>
                  <w:spacing w:before="0" w:after="0"/>
                  <w:ind w:right="-57"/>
                  <w:jc w:val="center"/>
                  <w:rPr>
                    <w:b/>
                    <w:bCs/>
                    <w:smallCaps/>
                    <w:noProof/>
                    <w:sz w:val="20"/>
                    <w:szCs w:val="20"/>
                    <w:rtl/>
                  </w:rPr>
                </w:pPr>
                <w:r w:rsidRPr="00C204F6">
                  <w:rPr>
                    <w:b/>
                    <w:bCs/>
                    <w:smallCaps/>
                    <w:sz w:val="20"/>
                    <w:szCs w:val="20"/>
                  </w:rPr>
                  <w:t>confidential</w:t>
                </w:r>
                <w:r w:rsidRPr="00C204F6">
                  <w:rPr>
                    <w:smallCaps/>
                    <w:sz w:val="20"/>
                    <w:szCs w:val="20"/>
                  </w:rPr>
                  <w:t>,</w:t>
                </w:r>
                <w:r w:rsidRPr="00C204F6">
                  <w:rPr>
                    <w:sz w:val="20"/>
                    <w:szCs w:val="20"/>
                  </w:rPr>
                  <w:t xml:space="preserve"> Copyright© Elad Group., All rights reserved</w:t>
                </w:r>
              </w:p>
            </w:tc>
          </w:tr>
          <w:tr w:rsidR="006A2148" w14:paraId="7E7D8BF3" w14:textId="77777777" w:rsidTr="00EE59CC">
            <w:trPr>
              <w:trHeight w:hRule="exact" w:val="1021"/>
            </w:trPr>
            <w:tc>
              <w:tcPr>
                <w:tcW w:w="2936" w:type="dxa"/>
                <w:tcBorders>
                  <w:bottom w:val="single" w:sz="12" w:space="0" w:color="0879B5"/>
                  <w:right w:val="nil"/>
                </w:tcBorders>
                <w:vAlign w:val="center"/>
              </w:tcPr>
              <w:p w14:paraId="7A5BC485" w14:textId="77777777" w:rsidR="006A2148" w:rsidRPr="00C204F6" w:rsidRDefault="006A2148" w:rsidP="00534DF1">
                <w:pPr>
                  <w:tabs>
                    <w:tab w:val="right" w:pos="8306"/>
                  </w:tabs>
                  <w:spacing w:before="0" w:after="0"/>
                  <w:ind w:right="-1304"/>
                  <w:rPr>
                    <w:b/>
                    <w:bCs/>
                    <w:smallCaps/>
                    <w:sz w:val="20"/>
                    <w:szCs w:val="20"/>
                  </w:rPr>
                </w:pPr>
                <w:r>
                  <w:rPr>
                    <w:b/>
                    <w:bCs/>
                    <w:smallCaps/>
                    <w:noProof/>
                    <w:sz w:val="20"/>
                    <w:szCs w:val="20"/>
                  </w:rPr>
                  <w:drawing>
                    <wp:inline distT="0" distB="0" distL="0" distR="0" wp14:anchorId="396F2894" wp14:editId="787498BE">
                      <wp:extent cx="2035534" cy="577246"/>
                      <wp:effectExtent l="0" t="0" r="0" b="0"/>
                      <wp:docPr id="1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443" name="Reseller-Finalist_MEA_2015.jp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62941" cy="58501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741" w:type="dxa"/>
                <w:tcBorders>
                  <w:left w:val="nil"/>
                  <w:bottom w:val="single" w:sz="12" w:space="0" w:color="0879B5"/>
                  <w:right w:val="nil"/>
                </w:tcBorders>
                <w:vAlign w:val="center"/>
              </w:tcPr>
              <w:p w14:paraId="2D8F22AC" w14:textId="77777777" w:rsidR="006A2148" w:rsidRPr="00C204F6" w:rsidRDefault="006A2148" w:rsidP="00534DF1">
                <w:pPr>
                  <w:tabs>
                    <w:tab w:val="right" w:pos="8306"/>
                  </w:tabs>
                  <w:spacing w:before="0" w:after="0"/>
                  <w:ind w:right="-1304"/>
                  <w:jc w:val="center"/>
                  <w:rPr>
                    <w:b/>
                    <w:bCs/>
                    <w:smallCaps/>
                    <w:sz w:val="20"/>
                    <w:szCs w:val="20"/>
                  </w:rPr>
                </w:pPr>
                <w:r>
                  <w:rPr>
                    <w:b/>
                    <w:bCs/>
                    <w:smallCaps/>
                    <w:noProof/>
                    <w:sz w:val="20"/>
                    <w:szCs w:val="20"/>
                  </w:rPr>
                  <w:drawing>
                    <wp:anchor distT="0" distB="0" distL="114300" distR="114300" simplePos="0" relativeHeight="251658240" behindDoc="0" locked="0" layoutInCell="1" allowOverlap="1" wp14:anchorId="2C14AF34" wp14:editId="3092333C">
                      <wp:simplePos x="0" y="0"/>
                      <wp:positionH relativeFrom="column">
                        <wp:posOffset>-157480</wp:posOffset>
                      </wp:positionH>
                      <wp:positionV relativeFrom="paragraph">
                        <wp:posOffset>-412115</wp:posOffset>
                      </wp:positionV>
                      <wp:extent cx="2238375" cy="552450"/>
                      <wp:effectExtent l="0" t="0" r="0" b="0"/>
                      <wp:wrapSquare wrapText="bothSides"/>
                      <wp:docPr id="54" name="Picture 54" descr="Elad_Logo_CRM (3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Elad_Logo_CRM (3)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38375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2852" w:type="dxa"/>
                <w:tcBorders>
                  <w:left w:val="nil"/>
                  <w:bottom w:val="single" w:sz="12" w:space="0" w:color="0879B5"/>
                </w:tcBorders>
                <w:vAlign w:val="center"/>
              </w:tcPr>
              <w:p w14:paraId="6731D9CD" w14:textId="77777777" w:rsidR="006A2148" w:rsidRPr="00C204F6" w:rsidRDefault="006A2148" w:rsidP="00534DF1">
                <w:pPr>
                  <w:tabs>
                    <w:tab w:val="right" w:pos="8306"/>
                  </w:tabs>
                  <w:spacing w:before="0" w:after="0"/>
                  <w:ind w:right="-57"/>
                  <w:jc w:val="right"/>
                  <w:rPr>
                    <w:b/>
                    <w:bCs/>
                    <w:smallCaps/>
                    <w:sz w:val="20"/>
                    <w:szCs w:val="20"/>
                    <w:rtl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3C45A5D" wp14:editId="4ECB8C42">
                      <wp:extent cx="1757045" cy="523875"/>
                      <wp:effectExtent l="0" t="0" r="0" b="9525"/>
                      <wp:docPr id="63" name="תמונה 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תמונה 9"/>
                              <pic:cNvPicPr/>
                            </pic:nvPicPr>
                            <pic:blipFill>
                              <a:blip r:embed="rId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57045" cy="523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316EDA7F" w14:textId="77777777" w:rsidR="006A2148" w:rsidRPr="00C204F6" w:rsidRDefault="006A2148" w:rsidP="00534DF1">
          <w:pPr>
            <w:tabs>
              <w:tab w:val="right" w:pos="8306"/>
            </w:tabs>
            <w:spacing w:before="0" w:after="0"/>
            <w:ind w:right="-57"/>
            <w:rPr>
              <w:b/>
              <w:bCs/>
              <w:smallCaps/>
              <w:noProof/>
              <w:sz w:val="20"/>
              <w:szCs w:val="20"/>
            </w:rPr>
          </w:pPr>
        </w:p>
      </w:tc>
    </w:tr>
  </w:tbl>
  <w:p w14:paraId="7B0ED32F" w14:textId="77777777" w:rsidR="006A2148" w:rsidRPr="007572BF" w:rsidRDefault="006A2148" w:rsidP="00534DF1">
    <w:pPr>
      <w:pStyle w:val="a7"/>
      <w:spacing w:before="0" w:after="0" w:line="240" w:lineRule="auto"/>
      <w:rPr>
        <w:sz w:val="12"/>
        <w:szCs w:val="12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3CD9"/>
    <w:multiLevelType w:val="hybridMultilevel"/>
    <w:tmpl w:val="F0FCB744"/>
    <w:lvl w:ilvl="0" w:tplc="5D786172">
      <w:start w:val="1"/>
      <w:numFmt w:val="bullet"/>
      <w:pStyle w:val="Norma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D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9757525"/>
    <w:multiLevelType w:val="hybridMultilevel"/>
    <w:tmpl w:val="4A4808C0"/>
    <w:lvl w:ilvl="0" w:tplc="FB92C0E8">
      <w:start w:val="1"/>
      <w:numFmt w:val="bullet"/>
      <w:pStyle w:val="Normal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D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1D4D21"/>
    <w:multiLevelType w:val="multilevel"/>
    <w:tmpl w:val="FF029D4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lang w:val="en-US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sz w:val="22"/>
        <w:szCs w:val="22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33B78B7"/>
    <w:multiLevelType w:val="multilevel"/>
    <w:tmpl w:val="62F60CEA"/>
    <w:lvl w:ilvl="0">
      <w:start w:val="1"/>
      <w:numFmt w:val="decimal"/>
      <w:pStyle w:val="a1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pStyle w:val="a3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1800"/>
      </w:pPr>
      <w:rPr>
        <w:rFonts w:hint="default"/>
      </w:rPr>
    </w:lvl>
  </w:abstractNum>
  <w:abstractNum w:abstractNumId="4" w15:restartNumberingAfterBreak="0">
    <w:nsid w:val="1B62397E"/>
    <w:multiLevelType w:val="hybridMultilevel"/>
    <w:tmpl w:val="DD967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E7812"/>
    <w:multiLevelType w:val="hybridMultilevel"/>
    <w:tmpl w:val="521084EC"/>
    <w:lvl w:ilvl="0" w:tplc="56D6C318">
      <w:start w:val="1"/>
      <w:numFmt w:val="bullet"/>
      <w:pStyle w:val="a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3B801C5"/>
    <w:multiLevelType w:val="hybridMultilevel"/>
    <w:tmpl w:val="DD967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8254C"/>
    <w:multiLevelType w:val="hybridMultilevel"/>
    <w:tmpl w:val="EF0891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57578"/>
    <w:multiLevelType w:val="hybridMultilevel"/>
    <w:tmpl w:val="DD967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54FB1"/>
    <w:multiLevelType w:val="hybridMultilevel"/>
    <w:tmpl w:val="05E68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D70D5"/>
    <w:multiLevelType w:val="singleLevel"/>
    <w:tmpl w:val="F91090B2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3273DE4"/>
    <w:multiLevelType w:val="hybridMultilevel"/>
    <w:tmpl w:val="D1C4E532"/>
    <w:lvl w:ilvl="0" w:tplc="0CFEEBDA">
      <w:start w:val="1"/>
      <w:numFmt w:val="bullet"/>
      <w:pStyle w:val="a0"/>
      <w:lvlText w:val=""/>
      <w:lvlJc w:val="left"/>
      <w:pPr>
        <w:tabs>
          <w:tab w:val="num" w:pos="0"/>
        </w:tabs>
        <w:ind w:left="2925" w:hanging="2925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D0005">
      <w:start w:val="1"/>
      <w:numFmt w:val="bullet"/>
      <w:lvlText w:val=""/>
      <w:lvlJc w:val="left"/>
      <w:pPr>
        <w:tabs>
          <w:tab w:val="num" w:pos="1800"/>
        </w:tabs>
        <w:ind w:left="4725" w:hanging="2925"/>
      </w:pPr>
      <w:rPr>
        <w:rFonts w:ascii="Wingdings" w:hAnsi="Wingdings" w:hint="default"/>
      </w:rPr>
    </w:lvl>
    <w:lvl w:ilvl="3" w:tplc="040D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E1B7E"/>
    <w:multiLevelType w:val="hybridMultilevel"/>
    <w:tmpl w:val="094A9FD4"/>
    <w:lvl w:ilvl="0" w:tplc="25A2367C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72E37"/>
    <w:multiLevelType w:val="hybridMultilevel"/>
    <w:tmpl w:val="9D042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7015EA"/>
    <w:multiLevelType w:val="hybridMultilevel"/>
    <w:tmpl w:val="DD967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D41CFE"/>
    <w:multiLevelType w:val="hybridMultilevel"/>
    <w:tmpl w:val="CF209C90"/>
    <w:lvl w:ilvl="0" w:tplc="47445FC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A79B3"/>
    <w:multiLevelType w:val="hybridMultilevel"/>
    <w:tmpl w:val="0F662CA0"/>
    <w:lvl w:ilvl="0" w:tplc="B588A8C4">
      <w:start w:val="1"/>
      <w:numFmt w:val="bullet"/>
      <w:pStyle w:val="Normal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CC01B6"/>
    <w:multiLevelType w:val="multilevel"/>
    <w:tmpl w:val="F42032A6"/>
    <w:lvl w:ilvl="0">
      <w:start w:val="1"/>
      <w:numFmt w:val="decimal"/>
      <w:pStyle w:val="20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b/>
        <w:color w:val="548DD4" w:themeColor="text2" w:themeTint="99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397" w:firstLine="170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417"/>
        </w:tabs>
        <w:ind w:left="1763" w:hanging="62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lang w:bidi="he-I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 w16cid:durableId="1956524980">
    <w:abstractNumId w:val="16"/>
  </w:num>
  <w:num w:numId="2" w16cid:durableId="304746996">
    <w:abstractNumId w:val="0"/>
  </w:num>
  <w:num w:numId="3" w16cid:durableId="1298727615">
    <w:abstractNumId w:val="1"/>
  </w:num>
  <w:num w:numId="4" w16cid:durableId="77100483">
    <w:abstractNumId w:val="10"/>
  </w:num>
  <w:num w:numId="5" w16cid:durableId="1788886842">
    <w:abstractNumId w:val="2"/>
  </w:num>
  <w:num w:numId="6" w16cid:durableId="1317804654">
    <w:abstractNumId w:val="11"/>
  </w:num>
  <w:num w:numId="7" w16cid:durableId="920141983">
    <w:abstractNumId w:val="3"/>
  </w:num>
  <w:num w:numId="8" w16cid:durableId="226379383">
    <w:abstractNumId w:val="17"/>
  </w:num>
  <w:num w:numId="9" w16cid:durableId="863636490">
    <w:abstractNumId w:val="5"/>
  </w:num>
  <w:num w:numId="10" w16cid:durableId="20732626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142227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44374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30375812">
    <w:abstractNumId w:val="8"/>
  </w:num>
  <w:num w:numId="14" w16cid:durableId="1729723829">
    <w:abstractNumId w:val="6"/>
  </w:num>
  <w:num w:numId="15" w16cid:durableId="1957828065">
    <w:abstractNumId w:val="14"/>
  </w:num>
  <w:num w:numId="16" w16cid:durableId="11772286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487780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25347433">
    <w:abstractNumId w:val="15"/>
  </w:num>
  <w:num w:numId="19" w16cid:durableId="504636635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B94"/>
    <w:rsid w:val="000005AC"/>
    <w:rsid w:val="0000087C"/>
    <w:rsid w:val="00000F34"/>
    <w:rsid w:val="00000FEB"/>
    <w:rsid w:val="000018AF"/>
    <w:rsid w:val="00001A74"/>
    <w:rsid w:val="00001EC1"/>
    <w:rsid w:val="00002A40"/>
    <w:rsid w:val="00002AEF"/>
    <w:rsid w:val="00003493"/>
    <w:rsid w:val="00003617"/>
    <w:rsid w:val="00003867"/>
    <w:rsid w:val="00003B17"/>
    <w:rsid w:val="000040FA"/>
    <w:rsid w:val="0000437E"/>
    <w:rsid w:val="00004411"/>
    <w:rsid w:val="00004567"/>
    <w:rsid w:val="0000519A"/>
    <w:rsid w:val="00005318"/>
    <w:rsid w:val="0000566A"/>
    <w:rsid w:val="000059E4"/>
    <w:rsid w:val="00005D90"/>
    <w:rsid w:val="00006AF9"/>
    <w:rsid w:val="00006D67"/>
    <w:rsid w:val="00006DD1"/>
    <w:rsid w:val="00006DE1"/>
    <w:rsid w:val="00007955"/>
    <w:rsid w:val="00007CBA"/>
    <w:rsid w:val="00007DD2"/>
    <w:rsid w:val="00007FC3"/>
    <w:rsid w:val="00010A02"/>
    <w:rsid w:val="00012296"/>
    <w:rsid w:val="000122F4"/>
    <w:rsid w:val="00012498"/>
    <w:rsid w:val="00012889"/>
    <w:rsid w:val="00013366"/>
    <w:rsid w:val="00013908"/>
    <w:rsid w:val="00013AEB"/>
    <w:rsid w:val="00013DD5"/>
    <w:rsid w:val="00014111"/>
    <w:rsid w:val="000141E2"/>
    <w:rsid w:val="00014375"/>
    <w:rsid w:val="00014547"/>
    <w:rsid w:val="000154F5"/>
    <w:rsid w:val="00015992"/>
    <w:rsid w:val="00015FD9"/>
    <w:rsid w:val="0001702C"/>
    <w:rsid w:val="000171DB"/>
    <w:rsid w:val="000172D6"/>
    <w:rsid w:val="00017775"/>
    <w:rsid w:val="00017B4A"/>
    <w:rsid w:val="00020015"/>
    <w:rsid w:val="000202FE"/>
    <w:rsid w:val="00020317"/>
    <w:rsid w:val="00020402"/>
    <w:rsid w:val="000206D2"/>
    <w:rsid w:val="00020B55"/>
    <w:rsid w:val="00021060"/>
    <w:rsid w:val="00021157"/>
    <w:rsid w:val="000214E3"/>
    <w:rsid w:val="00021976"/>
    <w:rsid w:val="0002198D"/>
    <w:rsid w:val="000219A2"/>
    <w:rsid w:val="00021A27"/>
    <w:rsid w:val="00021BF9"/>
    <w:rsid w:val="00021C85"/>
    <w:rsid w:val="0002253C"/>
    <w:rsid w:val="00022873"/>
    <w:rsid w:val="000228A2"/>
    <w:rsid w:val="000229B6"/>
    <w:rsid w:val="00022CBB"/>
    <w:rsid w:val="00023275"/>
    <w:rsid w:val="000236F6"/>
    <w:rsid w:val="00023898"/>
    <w:rsid w:val="000238DE"/>
    <w:rsid w:val="00023E16"/>
    <w:rsid w:val="00024A5A"/>
    <w:rsid w:val="00024C3B"/>
    <w:rsid w:val="0002508B"/>
    <w:rsid w:val="000251ED"/>
    <w:rsid w:val="000252F0"/>
    <w:rsid w:val="00025B91"/>
    <w:rsid w:val="00026161"/>
    <w:rsid w:val="00026D1F"/>
    <w:rsid w:val="0002758B"/>
    <w:rsid w:val="00027C4C"/>
    <w:rsid w:val="00030172"/>
    <w:rsid w:val="000303D1"/>
    <w:rsid w:val="00030481"/>
    <w:rsid w:val="00030799"/>
    <w:rsid w:val="00030968"/>
    <w:rsid w:val="000309BB"/>
    <w:rsid w:val="000314E7"/>
    <w:rsid w:val="000319C7"/>
    <w:rsid w:val="00031AB9"/>
    <w:rsid w:val="00031ADD"/>
    <w:rsid w:val="00031F4E"/>
    <w:rsid w:val="0003208B"/>
    <w:rsid w:val="00032B8C"/>
    <w:rsid w:val="00032C85"/>
    <w:rsid w:val="00032DC0"/>
    <w:rsid w:val="00032E6E"/>
    <w:rsid w:val="00033016"/>
    <w:rsid w:val="0003386B"/>
    <w:rsid w:val="00033DAA"/>
    <w:rsid w:val="000340DF"/>
    <w:rsid w:val="00034D7F"/>
    <w:rsid w:val="0003593C"/>
    <w:rsid w:val="0003599A"/>
    <w:rsid w:val="00035BC1"/>
    <w:rsid w:val="00035C1C"/>
    <w:rsid w:val="0003614A"/>
    <w:rsid w:val="0003648A"/>
    <w:rsid w:val="0003692D"/>
    <w:rsid w:val="00037105"/>
    <w:rsid w:val="000402FB"/>
    <w:rsid w:val="0004052D"/>
    <w:rsid w:val="00040548"/>
    <w:rsid w:val="0004057C"/>
    <w:rsid w:val="00040ABB"/>
    <w:rsid w:val="00040F0D"/>
    <w:rsid w:val="00041628"/>
    <w:rsid w:val="00041905"/>
    <w:rsid w:val="00041979"/>
    <w:rsid w:val="00042700"/>
    <w:rsid w:val="0004278C"/>
    <w:rsid w:val="00042C74"/>
    <w:rsid w:val="00042D55"/>
    <w:rsid w:val="00042DBC"/>
    <w:rsid w:val="0004329A"/>
    <w:rsid w:val="0004331D"/>
    <w:rsid w:val="0004370B"/>
    <w:rsid w:val="00043A03"/>
    <w:rsid w:val="00043B6E"/>
    <w:rsid w:val="0004489C"/>
    <w:rsid w:val="00044AF7"/>
    <w:rsid w:val="00044E47"/>
    <w:rsid w:val="0004505B"/>
    <w:rsid w:val="00045129"/>
    <w:rsid w:val="000453E3"/>
    <w:rsid w:val="0004545B"/>
    <w:rsid w:val="00045D72"/>
    <w:rsid w:val="000466DE"/>
    <w:rsid w:val="00046819"/>
    <w:rsid w:val="00047B22"/>
    <w:rsid w:val="00047E0F"/>
    <w:rsid w:val="0005011D"/>
    <w:rsid w:val="00050394"/>
    <w:rsid w:val="000505A7"/>
    <w:rsid w:val="000509E6"/>
    <w:rsid w:val="00050C82"/>
    <w:rsid w:val="00050CC4"/>
    <w:rsid w:val="00050D0D"/>
    <w:rsid w:val="000514EF"/>
    <w:rsid w:val="00051621"/>
    <w:rsid w:val="000518F2"/>
    <w:rsid w:val="0005198E"/>
    <w:rsid w:val="0005199E"/>
    <w:rsid w:val="00051F6D"/>
    <w:rsid w:val="000520C4"/>
    <w:rsid w:val="00052370"/>
    <w:rsid w:val="00052FA0"/>
    <w:rsid w:val="00053602"/>
    <w:rsid w:val="000536F2"/>
    <w:rsid w:val="0005381A"/>
    <w:rsid w:val="00053B04"/>
    <w:rsid w:val="00053D39"/>
    <w:rsid w:val="00053E31"/>
    <w:rsid w:val="0005428B"/>
    <w:rsid w:val="0005430F"/>
    <w:rsid w:val="000543E1"/>
    <w:rsid w:val="0005458D"/>
    <w:rsid w:val="00054630"/>
    <w:rsid w:val="0005529D"/>
    <w:rsid w:val="00055B7A"/>
    <w:rsid w:val="00055CC7"/>
    <w:rsid w:val="00055E29"/>
    <w:rsid w:val="0005626A"/>
    <w:rsid w:val="00056455"/>
    <w:rsid w:val="000568CD"/>
    <w:rsid w:val="0005729B"/>
    <w:rsid w:val="00057692"/>
    <w:rsid w:val="0005797B"/>
    <w:rsid w:val="00057A23"/>
    <w:rsid w:val="00057DC9"/>
    <w:rsid w:val="000606CC"/>
    <w:rsid w:val="00060707"/>
    <w:rsid w:val="00060A91"/>
    <w:rsid w:val="000613BC"/>
    <w:rsid w:val="000613E6"/>
    <w:rsid w:val="000618E9"/>
    <w:rsid w:val="00061AF2"/>
    <w:rsid w:val="00061D78"/>
    <w:rsid w:val="00061E70"/>
    <w:rsid w:val="00061E92"/>
    <w:rsid w:val="00062037"/>
    <w:rsid w:val="00062140"/>
    <w:rsid w:val="000621E9"/>
    <w:rsid w:val="000629A8"/>
    <w:rsid w:val="00062C4F"/>
    <w:rsid w:val="00062CF4"/>
    <w:rsid w:val="000634DB"/>
    <w:rsid w:val="00063660"/>
    <w:rsid w:val="000636C6"/>
    <w:rsid w:val="00063BE6"/>
    <w:rsid w:val="00063E56"/>
    <w:rsid w:val="0006420A"/>
    <w:rsid w:val="000648F2"/>
    <w:rsid w:val="00064AE9"/>
    <w:rsid w:val="00065854"/>
    <w:rsid w:val="0006587C"/>
    <w:rsid w:val="00065996"/>
    <w:rsid w:val="00065E42"/>
    <w:rsid w:val="00066480"/>
    <w:rsid w:val="00066AEE"/>
    <w:rsid w:val="00066FDA"/>
    <w:rsid w:val="0006780C"/>
    <w:rsid w:val="00070255"/>
    <w:rsid w:val="0007043F"/>
    <w:rsid w:val="000709C8"/>
    <w:rsid w:val="00070BB9"/>
    <w:rsid w:val="00070EC8"/>
    <w:rsid w:val="00070F4E"/>
    <w:rsid w:val="00071AE5"/>
    <w:rsid w:val="000721FE"/>
    <w:rsid w:val="00072580"/>
    <w:rsid w:val="000729B5"/>
    <w:rsid w:val="0007305F"/>
    <w:rsid w:val="000734E3"/>
    <w:rsid w:val="00073541"/>
    <w:rsid w:val="0007355F"/>
    <w:rsid w:val="000736A7"/>
    <w:rsid w:val="00073838"/>
    <w:rsid w:val="00073BAC"/>
    <w:rsid w:val="00074785"/>
    <w:rsid w:val="000747D3"/>
    <w:rsid w:val="00075B0A"/>
    <w:rsid w:val="00075E84"/>
    <w:rsid w:val="00077292"/>
    <w:rsid w:val="0007753B"/>
    <w:rsid w:val="000806CE"/>
    <w:rsid w:val="00080BF0"/>
    <w:rsid w:val="00080DD8"/>
    <w:rsid w:val="00080E61"/>
    <w:rsid w:val="00081133"/>
    <w:rsid w:val="0008124F"/>
    <w:rsid w:val="000814E9"/>
    <w:rsid w:val="000821A5"/>
    <w:rsid w:val="00082951"/>
    <w:rsid w:val="00082A17"/>
    <w:rsid w:val="00082A44"/>
    <w:rsid w:val="00083001"/>
    <w:rsid w:val="0008312E"/>
    <w:rsid w:val="00083524"/>
    <w:rsid w:val="000835BD"/>
    <w:rsid w:val="000839AA"/>
    <w:rsid w:val="00083A49"/>
    <w:rsid w:val="00083C95"/>
    <w:rsid w:val="00083E32"/>
    <w:rsid w:val="000847BC"/>
    <w:rsid w:val="00084A1F"/>
    <w:rsid w:val="00084AAA"/>
    <w:rsid w:val="00084EF6"/>
    <w:rsid w:val="0008500D"/>
    <w:rsid w:val="0008570C"/>
    <w:rsid w:val="00085BEF"/>
    <w:rsid w:val="00085C33"/>
    <w:rsid w:val="0008669F"/>
    <w:rsid w:val="000866B0"/>
    <w:rsid w:val="000868DA"/>
    <w:rsid w:val="00086BCF"/>
    <w:rsid w:val="00086EA2"/>
    <w:rsid w:val="000875DF"/>
    <w:rsid w:val="00087766"/>
    <w:rsid w:val="00087EED"/>
    <w:rsid w:val="00090484"/>
    <w:rsid w:val="0009055D"/>
    <w:rsid w:val="000908FB"/>
    <w:rsid w:val="00090BC8"/>
    <w:rsid w:val="00090D8D"/>
    <w:rsid w:val="00090E3E"/>
    <w:rsid w:val="0009126B"/>
    <w:rsid w:val="000914FA"/>
    <w:rsid w:val="00091663"/>
    <w:rsid w:val="000921E6"/>
    <w:rsid w:val="000926BB"/>
    <w:rsid w:val="00092D13"/>
    <w:rsid w:val="00092F3E"/>
    <w:rsid w:val="0009310A"/>
    <w:rsid w:val="00093F1A"/>
    <w:rsid w:val="00093F22"/>
    <w:rsid w:val="00094045"/>
    <w:rsid w:val="000947A7"/>
    <w:rsid w:val="00095085"/>
    <w:rsid w:val="000950F9"/>
    <w:rsid w:val="00095283"/>
    <w:rsid w:val="000953FA"/>
    <w:rsid w:val="00095DF1"/>
    <w:rsid w:val="00095FD0"/>
    <w:rsid w:val="00096371"/>
    <w:rsid w:val="000964C1"/>
    <w:rsid w:val="00096527"/>
    <w:rsid w:val="00096626"/>
    <w:rsid w:val="0009678D"/>
    <w:rsid w:val="00096CE7"/>
    <w:rsid w:val="00096E4C"/>
    <w:rsid w:val="00097156"/>
    <w:rsid w:val="000972E2"/>
    <w:rsid w:val="00097441"/>
    <w:rsid w:val="0009753C"/>
    <w:rsid w:val="000975BF"/>
    <w:rsid w:val="000976C9"/>
    <w:rsid w:val="00097981"/>
    <w:rsid w:val="000979BE"/>
    <w:rsid w:val="00097A73"/>
    <w:rsid w:val="00097BFC"/>
    <w:rsid w:val="000A044A"/>
    <w:rsid w:val="000A0473"/>
    <w:rsid w:val="000A0C39"/>
    <w:rsid w:val="000A0E4D"/>
    <w:rsid w:val="000A0F8D"/>
    <w:rsid w:val="000A0F97"/>
    <w:rsid w:val="000A1B8F"/>
    <w:rsid w:val="000A21D2"/>
    <w:rsid w:val="000A24F5"/>
    <w:rsid w:val="000A260F"/>
    <w:rsid w:val="000A2621"/>
    <w:rsid w:val="000A2846"/>
    <w:rsid w:val="000A291E"/>
    <w:rsid w:val="000A2B8F"/>
    <w:rsid w:val="000A35A5"/>
    <w:rsid w:val="000A368E"/>
    <w:rsid w:val="000A3705"/>
    <w:rsid w:val="000A422F"/>
    <w:rsid w:val="000A44A4"/>
    <w:rsid w:val="000A4543"/>
    <w:rsid w:val="000A4AFE"/>
    <w:rsid w:val="000A4B17"/>
    <w:rsid w:val="000A4C83"/>
    <w:rsid w:val="000A5175"/>
    <w:rsid w:val="000A521F"/>
    <w:rsid w:val="000A5298"/>
    <w:rsid w:val="000A53B2"/>
    <w:rsid w:val="000A5B07"/>
    <w:rsid w:val="000A5E4B"/>
    <w:rsid w:val="000A61DB"/>
    <w:rsid w:val="000A6D94"/>
    <w:rsid w:val="000A79EF"/>
    <w:rsid w:val="000A7DD1"/>
    <w:rsid w:val="000B0217"/>
    <w:rsid w:val="000B0798"/>
    <w:rsid w:val="000B0A19"/>
    <w:rsid w:val="000B0A5C"/>
    <w:rsid w:val="000B0FBD"/>
    <w:rsid w:val="000B13D6"/>
    <w:rsid w:val="000B17FB"/>
    <w:rsid w:val="000B199E"/>
    <w:rsid w:val="000B1DBF"/>
    <w:rsid w:val="000B2599"/>
    <w:rsid w:val="000B2F4D"/>
    <w:rsid w:val="000B3061"/>
    <w:rsid w:val="000B30CA"/>
    <w:rsid w:val="000B38B7"/>
    <w:rsid w:val="000B465C"/>
    <w:rsid w:val="000B46F4"/>
    <w:rsid w:val="000B4ADA"/>
    <w:rsid w:val="000B4B27"/>
    <w:rsid w:val="000B4F12"/>
    <w:rsid w:val="000B5761"/>
    <w:rsid w:val="000B5B73"/>
    <w:rsid w:val="000B6343"/>
    <w:rsid w:val="000B63BF"/>
    <w:rsid w:val="000B63D9"/>
    <w:rsid w:val="000B6717"/>
    <w:rsid w:val="000B6D84"/>
    <w:rsid w:val="000B73B6"/>
    <w:rsid w:val="000B7419"/>
    <w:rsid w:val="000B763B"/>
    <w:rsid w:val="000B7F4A"/>
    <w:rsid w:val="000C05FD"/>
    <w:rsid w:val="000C096D"/>
    <w:rsid w:val="000C0B90"/>
    <w:rsid w:val="000C0E26"/>
    <w:rsid w:val="000C0E84"/>
    <w:rsid w:val="000C137A"/>
    <w:rsid w:val="000C224A"/>
    <w:rsid w:val="000C252A"/>
    <w:rsid w:val="000C2677"/>
    <w:rsid w:val="000C26A8"/>
    <w:rsid w:val="000C295F"/>
    <w:rsid w:val="000C2A6F"/>
    <w:rsid w:val="000C2D59"/>
    <w:rsid w:val="000C305B"/>
    <w:rsid w:val="000C31C7"/>
    <w:rsid w:val="000C36B2"/>
    <w:rsid w:val="000C36CA"/>
    <w:rsid w:val="000C37DF"/>
    <w:rsid w:val="000C3A02"/>
    <w:rsid w:val="000C3CCB"/>
    <w:rsid w:val="000C4C0C"/>
    <w:rsid w:val="000C4D9F"/>
    <w:rsid w:val="000C500A"/>
    <w:rsid w:val="000C534B"/>
    <w:rsid w:val="000C5565"/>
    <w:rsid w:val="000C5F97"/>
    <w:rsid w:val="000C64A7"/>
    <w:rsid w:val="000C6549"/>
    <w:rsid w:val="000C6650"/>
    <w:rsid w:val="000C6867"/>
    <w:rsid w:val="000C6C26"/>
    <w:rsid w:val="000C7516"/>
    <w:rsid w:val="000C7B45"/>
    <w:rsid w:val="000C7C31"/>
    <w:rsid w:val="000D0994"/>
    <w:rsid w:val="000D0A04"/>
    <w:rsid w:val="000D0A2A"/>
    <w:rsid w:val="000D0E7B"/>
    <w:rsid w:val="000D18DC"/>
    <w:rsid w:val="000D1F05"/>
    <w:rsid w:val="000D298B"/>
    <w:rsid w:val="000D2DAB"/>
    <w:rsid w:val="000D30B8"/>
    <w:rsid w:val="000D32A4"/>
    <w:rsid w:val="000D36AF"/>
    <w:rsid w:val="000D36F2"/>
    <w:rsid w:val="000D3D28"/>
    <w:rsid w:val="000D47BD"/>
    <w:rsid w:val="000D4EDC"/>
    <w:rsid w:val="000D4F5F"/>
    <w:rsid w:val="000D5427"/>
    <w:rsid w:val="000D5ABE"/>
    <w:rsid w:val="000D5AF6"/>
    <w:rsid w:val="000D5B1F"/>
    <w:rsid w:val="000D5B7B"/>
    <w:rsid w:val="000D5CA4"/>
    <w:rsid w:val="000D61E8"/>
    <w:rsid w:val="000D731A"/>
    <w:rsid w:val="000E0859"/>
    <w:rsid w:val="000E0987"/>
    <w:rsid w:val="000E098F"/>
    <w:rsid w:val="000E09C8"/>
    <w:rsid w:val="000E0E98"/>
    <w:rsid w:val="000E1026"/>
    <w:rsid w:val="000E12D6"/>
    <w:rsid w:val="000E154C"/>
    <w:rsid w:val="000E160B"/>
    <w:rsid w:val="000E1C28"/>
    <w:rsid w:val="000E1F5D"/>
    <w:rsid w:val="000E2C92"/>
    <w:rsid w:val="000E2FB4"/>
    <w:rsid w:val="000E3895"/>
    <w:rsid w:val="000E494B"/>
    <w:rsid w:val="000E4D5E"/>
    <w:rsid w:val="000E50B3"/>
    <w:rsid w:val="000E5CD2"/>
    <w:rsid w:val="000E5D5B"/>
    <w:rsid w:val="000E60DD"/>
    <w:rsid w:val="000E6587"/>
    <w:rsid w:val="000E677C"/>
    <w:rsid w:val="000E679C"/>
    <w:rsid w:val="000E6F5D"/>
    <w:rsid w:val="000E72B8"/>
    <w:rsid w:val="000E7AE0"/>
    <w:rsid w:val="000E7C5B"/>
    <w:rsid w:val="000F031C"/>
    <w:rsid w:val="000F03C3"/>
    <w:rsid w:val="000F0712"/>
    <w:rsid w:val="000F08DE"/>
    <w:rsid w:val="000F121E"/>
    <w:rsid w:val="000F185E"/>
    <w:rsid w:val="000F1CED"/>
    <w:rsid w:val="000F1E61"/>
    <w:rsid w:val="000F24CD"/>
    <w:rsid w:val="000F2996"/>
    <w:rsid w:val="000F2FB7"/>
    <w:rsid w:val="000F2FD0"/>
    <w:rsid w:val="000F31A6"/>
    <w:rsid w:val="000F3FB2"/>
    <w:rsid w:val="000F42A1"/>
    <w:rsid w:val="000F48F6"/>
    <w:rsid w:val="000F4E7E"/>
    <w:rsid w:val="000F5247"/>
    <w:rsid w:val="000F52D2"/>
    <w:rsid w:val="000F5E52"/>
    <w:rsid w:val="000F6184"/>
    <w:rsid w:val="000F6666"/>
    <w:rsid w:val="000F6948"/>
    <w:rsid w:val="000F6B7A"/>
    <w:rsid w:val="000F6BDE"/>
    <w:rsid w:val="000F6E56"/>
    <w:rsid w:val="000F7104"/>
    <w:rsid w:val="000F7220"/>
    <w:rsid w:val="000F73A1"/>
    <w:rsid w:val="000F7652"/>
    <w:rsid w:val="000F77D3"/>
    <w:rsid w:val="000F781F"/>
    <w:rsid w:val="000F7ABD"/>
    <w:rsid w:val="000F7C46"/>
    <w:rsid w:val="000F7E0F"/>
    <w:rsid w:val="000F7EC2"/>
    <w:rsid w:val="000F7F58"/>
    <w:rsid w:val="00100BC5"/>
    <w:rsid w:val="00100C75"/>
    <w:rsid w:val="00100E42"/>
    <w:rsid w:val="0010100D"/>
    <w:rsid w:val="0010144D"/>
    <w:rsid w:val="00101CD5"/>
    <w:rsid w:val="00102342"/>
    <w:rsid w:val="00102708"/>
    <w:rsid w:val="00102EBC"/>
    <w:rsid w:val="0010318B"/>
    <w:rsid w:val="0010333B"/>
    <w:rsid w:val="00103359"/>
    <w:rsid w:val="00103A23"/>
    <w:rsid w:val="0010486B"/>
    <w:rsid w:val="00104999"/>
    <w:rsid w:val="00105B7C"/>
    <w:rsid w:val="00105EB9"/>
    <w:rsid w:val="00105FDD"/>
    <w:rsid w:val="001060D8"/>
    <w:rsid w:val="001068E0"/>
    <w:rsid w:val="001068E4"/>
    <w:rsid w:val="00106A0D"/>
    <w:rsid w:val="00106B38"/>
    <w:rsid w:val="00106D6F"/>
    <w:rsid w:val="00107089"/>
    <w:rsid w:val="00107230"/>
    <w:rsid w:val="00107665"/>
    <w:rsid w:val="0010784A"/>
    <w:rsid w:val="001104B8"/>
    <w:rsid w:val="001110D8"/>
    <w:rsid w:val="0011113C"/>
    <w:rsid w:val="001112CC"/>
    <w:rsid w:val="00111A0F"/>
    <w:rsid w:val="00111B1E"/>
    <w:rsid w:val="00111DE0"/>
    <w:rsid w:val="00113029"/>
    <w:rsid w:val="00113071"/>
    <w:rsid w:val="00113B3C"/>
    <w:rsid w:val="0011417D"/>
    <w:rsid w:val="001148B7"/>
    <w:rsid w:val="00114A54"/>
    <w:rsid w:val="00114FD9"/>
    <w:rsid w:val="0011508D"/>
    <w:rsid w:val="0011572B"/>
    <w:rsid w:val="00115A8D"/>
    <w:rsid w:val="00115BDB"/>
    <w:rsid w:val="00115E31"/>
    <w:rsid w:val="0011607E"/>
    <w:rsid w:val="0011612C"/>
    <w:rsid w:val="001162D3"/>
    <w:rsid w:val="00116637"/>
    <w:rsid w:val="00117201"/>
    <w:rsid w:val="00117414"/>
    <w:rsid w:val="0012024B"/>
    <w:rsid w:val="001204C1"/>
    <w:rsid w:val="00120B48"/>
    <w:rsid w:val="00120EA5"/>
    <w:rsid w:val="001211E4"/>
    <w:rsid w:val="001215CD"/>
    <w:rsid w:val="001216E9"/>
    <w:rsid w:val="00121863"/>
    <w:rsid w:val="001222CC"/>
    <w:rsid w:val="001229B7"/>
    <w:rsid w:val="001233B8"/>
    <w:rsid w:val="001233C2"/>
    <w:rsid w:val="00123D89"/>
    <w:rsid w:val="00123F7D"/>
    <w:rsid w:val="00124288"/>
    <w:rsid w:val="00124423"/>
    <w:rsid w:val="00124CC6"/>
    <w:rsid w:val="00125078"/>
    <w:rsid w:val="00125462"/>
    <w:rsid w:val="00125A01"/>
    <w:rsid w:val="00125A30"/>
    <w:rsid w:val="00125BAB"/>
    <w:rsid w:val="00125C09"/>
    <w:rsid w:val="00125CB3"/>
    <w:rsid w:val="00125CED"/>
    <w:rsid w:val="001260C7"/>
    <w:rsid w:val="001269A8"/>
    <w:rsid w:val="00126E08"/>
    <w:rsid w:val="001277DF"/>
    <w:rsid w:val="0012796F"/>
    <w:rsid w:val="00127E18"/>
    <w:rsid w:val="0013030A"/>
    <w:rsid w:val="001308B1"/>
    <w:rsid w:val="00130E99"/>
    <w:rsid w:val="0013177C"/>
    <w:rsid w:val="00131D5C"/>
    <w:rsid w:val="00131FAD"/>
    <w:rsid w:val="001323A9"/>
    <w:rsid w:val="001326DA"/>
    <w:rsid w:val="00132A20"/>
    <w:rsid w:val="0013332B"/>
    <w:rsid w:val="0013396A"/>
    <w:rsid w:val="00133DF7"/>
    <w:rsid w:val="0013474D"/>
    <w:rsid w:val="001348D3"/>
    <w:rsid w:val="00134A08"/>
    <w:rsid w:val="00135119"/>
    <w:rsid w:val="001351E9"/>
    <w:rsid w:val="001352D9"/>
    <w:rsid w:val="00135937"/>
    <w:rsid w:val="001359C7"/>
    <w:rsid w:val="00135E40"/>
    <w:rsid w:val="001364BF"/>
    <w:rsid w:val="00136A11"/>
    <w:rsid w:val="00136BC1"/>
    <w:rsid w:val="001372F0"/>
    <w:rsid w:val="00137CC3"/>
    <w:rsid w:val="00137DE8"/>
    <w:rsid w:val="001402D9"/>
    <w:rsid w:val="00140624"/>
    <w:rsid w:val="001412E0"/>
    <w:rsid w:val="00141461"/>
    <w:rsid w:val="00141553"/>
    <w:rsid w:val="00141738"/>
    <w:rsid w:val="001417D5"/>
    <w:rsid w:val="00141DBD"/>
    <w:rsid w:val="00142189"/>
    <w:rsid w:val="001424D7"/>
    <w:rsid w:val="001425C2"/>
    <w:rsid w:val="00142C4A"/>
    <w:rsid w:val="00142FDD"/>
    <w:rsid w:val="001430FC"/>
    <w:rsid w:val="00143413"/>
    <w:rsid w:val="001444DA"/>
    <w:rsid w:val="00144516"/>
    <w:rsid w:val="001446BA"/>
    <w:rsid w:val="00144839"/>
    <w:rsid w:val="00144C3B"/>
    <w:rsid w:val="00144D4A"/>
    <w:rsid w:val="001455A0"/>
    <w:rsid w:val="0014566C"/>
    <w:rsid w:val="00145CAE"/>
    <w:rsid w:val="00145CD2"/>
    <w:rsid w:val="00145E79"/>
    <w:rsid w:val="00145F43"/>
    <w:rsid w:val="001468A1"/>
    <w:rsid w:val="001468F6"/>
    <w:rsid w:val="00146ECB"/>
    <w:rsid w:val="00147003"/>
    <w:rsid w:val="001470B5"/>
    <w:rsid w:val="0014725A"/>
    <w:rsid w:val="00147949"/>
    <w:rsid w:val="00150100"/>
    <w:rsid w:val="00150570"/>
    <w:rsid w:val="00150CE7"/>
    <w:rsid w:val="00150E6B"/>
    <w:rsid w:val="00150EC6"/>
    <w:rsid w:val="00150FF2"/>
    <w:rsid w:val="0015149D"/>
    <w:rsid w:val="001529FF"/>
    <w:rsid w:val="00153096"/>
    <w:rsid w:val="00153211"/>
    <w:rsid w:val="0015383D"/>
    <w:rsid w:val="00153CC5"/>
    <w:rsid w:val="00153EDB"/>
    <w:rsid w:val="00154317"/>
    <w:rsid w:val="00154401"/>
    <w:rsid w:val="001549A1"/>
    <w:rsid w:val="001550CE"/>
    <w:rsid w:val="001557FF"/>
    <w:rsid w:val="00155D47"/>
    <w:rsid w:val="00155E22"/>
    <w:rsid w:val="00155F55"/>
    <w:rsid w:val="001564E2"/>
    <w:rsid w:val="001567D3"/>
    <w:rsid w:val="00156A1D"/>
    <w:rsid w:val="00156DA6"/>
    <w:rsid w:val="00157290"/>
    <w:rsid w:val="00157D10"/>
    <w:rsid w:val="0016013A"/>
    <w:rsid w:val="001601FD"/>
    <w:rsid w:val="001604B0"/>
    <w:rsid w:val="00160AFF"/>
    <w:rsid w:val="00160BED"/>
    <w:rsid w:val="00160EF7"/>
    <w:rsid w:val="00161179"/>
    <w:rsid w:val="00161288"/>
    <w:rsid w:val="0016195D"/>
    <w:rsid w:val="00161D9D"/>
    <w:rsid w:val="00161E86"/>
    <w:rsid w:val="00162075"/>
    <w:rsid w:val="001628FD"/>
    <w:rsid w:val="0016393D"/>
    <w:rsid w:val="0016447C"/>
    <w:rsid w:val="00164665"/>
    <w:rsid w:val="001646FC"/>
    <w:rsid w:val="001647C2"/>
    <w:rsid w:val="00164CA9"/>
    <w:rsid w:val="0016546A"/>
    <w:rsid w:val="00165B54"/>
    <w:rsid w:val="00165DFF"/>
    <w:rsid w:val="00166037"/>
    <w:rsid w:val="0016636E"/>
    <w:rsid w:val="0016653E"/>
    <w:rsid w:val="00166F0B"/>
    <w:rsid w:val="00166F66"/>
    <w:rsid w:val="001670DE"/>
    <w:rsid w:val="00167F63"/>
    <w:rsid w:val="00170159"/>
    <w:rsid w:val="00170DFA"/>
    <w:rsid w:val="0017177F"/>
    <w:rsid w:val="00171C33"/>
    <w:rsid w:val="00171D66"/>
    <w:rsid w:val="00172320"/>
    <w:rsid w:val="00172743"/>
    <w:rsid w:val="00172AB1"/>
    <w:rsid w:val="00172DE0"/>
    <w:rsid w:val="00172FE8"/>
    <w:rsid w:val="00173465"/>
    <w:rsid w:val="001737BC"/>
    <w:rsid w:val="0017390C"/>
    <w:rsid w:val="00173C63"/>
    <w:rsid w:val="00173C71"/>
    <w:rsid w:val="00173F80"/>
    <w:rsid w:val="00173FD9"/>
    <w:rsid w:val="0017475C"/>
    <w:rsid w:val="00174D5D"/>
    <w:rsid w:val="00174D95"/>
    <w:rsid w:val="00174E6E"/>
    <w:rsid w:val="00174E74"/>
    <w:rsid w:val="00175235"/>
    <w:rsid w:val="00175A4B"/>
    <w:rsid w:val="001761C2"/>
    <w:rsid w:val="00176657"/>
    <w:rsid w:val="00177290"/>
    <w:rsid w:val="00177494"/>
    <w:rsid w:val="0017759A"/>
    <w:rsid w:val="00177F99"/>
    <w:rsid w:val="0018050E"/>
    <w:rsid w:val="00180A62"/>
    <w:rsid w:val="00180CF1"/>
    <w:rsid w:val="001815EC"/>
    <w:rsid w:val="00181A85"/>
    <w:rsid w:val="001820C2"/>
    <w:rsid w:val="00182A7A"/>
    <w:rsid w:val="001832A5"/>
    <w:rsid w:val="00183F22"/>
    <w:rsid w:val="00184113"/>
    <w:rsid w:val="00184257"/>
    <w:rsid w:val="00184306"/>
    <w:rsid w:val="00185B15"/>
    <w:rsid w:val="00185E62"/>
    <w:rsid w:val="0018638B"/>
    <w:rsid w:val="001874CE"/>
    <w:rsid w:val="00187576"/>
    <w:rsid w:val="001876FC"/>
    <w:rsid w:val="001877FE"/>
    <w:rsid w:val="00187B40"/>
    <w:rsid w:val="00187D5B"/>
    <w:rsid w:val="00187F88"/>
    <w:rsid w:val="001907E9"/>
    <w:rsid w:val="00190F40"/>
    <w:rsid w:val="0019182A"/>
    <w:rsid w:val="0019192A"/>
    <w:rsid w:val="0019261A"/>
    <w:rsid w:val="00192840"/>
    <w:rsid w:val="00192AA1"/>
    <w:rsid w:val="00192D40"/>
    <w:rsid w:val="00192EDB"/>
    <w:rsid w:val="00192F64"/>
    <w:rsid w:val="00193345"/>
    <w:rsid w:val="001936C1"/>
    <w:rsid w:val="00193E6C"/>
    <w:rsid w:val="00194124"/>
    <w:rsid w:val="00195297"/>
    <w:rsid w:val="00195669"/>
    <w:rsid w:val="00195726"/>
    <w:rsid w:val="00195B49"/>
    <w:rsid w:val="001966DE"/>
    <w:rsid w:val="0019691D"/>
    <w:rsid w:val="001969C3"/>
    <w:rsid w:val="00196C89"/>
    <w:rsid w:val="001972AF"/>
    <w:rsid w:val="00197879"/>
    <w:rsid w:val="001A056D"/>
    <w:rsid w:val="001A0B5A"/>
    <w:rsid w:val="001A0D0E"/>
    <w:rsid w:val="001A0EC4"/>
    <w:rsid w:val="001A10EB"/>
    <w:rsid w:val="001A1855"/>
    <w:rsid w:val="001A1E08"/>
    <w:rsid w:val="001A273E"/>
    <w:rsid w:val="001A2E57"/>
    <w:rsid w:val="001A2F98"/>
    <w:rsid w:val="001A33BD"/>
    <w:rsid w:val="001A3E92"/>
    <w:rsid w:val="001A49A7"/>
    <w:rsid w:val="001A4D9A"/>
    <w:rsid w:val="001A4E19"/>
    <w:rsid w:val="001A5467"/>
    <w:rsid w:val="001A558C"/>
    <w:rsid w:val="001A5DE6"/>
    <w:rsid w:val="001A6837"/>
    <w:rsid w:val="001A7593"/>
    <w:rsid w:val="001A7996"/>
    <w:rsid w:val="001A7FE7"/>
    <w:rsid w:val="001B0EE0"/>
    <w:rsid w:val="001B1056"/>
    <w:rsid w:val="001B1121"/>
    <w:rsid w:val="001B13A8"/>
    <w:rsid w:val="001B179E"/>
    <w:rsid w:val="001B1A96"/>
    <w:rsid w:val="001B1B66"/>
    <w:rsid w:val="001B1FA6"/>
    <w:rsid w:val="001B2614"/>
    <w:rsid w:val="001B3789"/>
    <w:rsid w:val="001B389D"/>
    <w:rsid w:val="001B38FD"/>
    <w:rsid w:val="001B4480"/>
    <w:rsid w:val="001B4A2D"/>
    <w:rsid w:val="001B5456"/>
    <w:rsid w:val="001B56EB"/>
    <w:rsid w:val="001B5A32"/>
    <w:rsid w:val="001B5D08"/>
    <w:rsid w:val="001B5EB6"/>
    <w:rsid w:val="001B5FCE"/>
    <w:rsid w:val="001B64D8"/>
    <w:rsid w:val="001B6A60"/>
    <w:rsid w:val="001B6D51"/>
    <w:rsid w:val="001B7130"/>
    <w:rsid w:val="001B786B"/>
    <w:rsid w:val="001B7E7D"/>
    <w:rsid w:val="001B7F42"/>
    <w:rsid w:val="001B7F57"/>
    <w:rsid w:val="001B7FBA"/>
    <w:rsid w:val="001C0E10"/>
    <w:rsid w:val="001C1792"/>
    <w:rsid w:val="001C17C8"/>
    <w:rsid w:val="001C1B7D"/>
    <w:rsid w:val="001C2115"/>
    <w:rsid w:val="001C2185"/>
    <w:rsid w:val="001C266D"/>
    <w:rsid w:val="001C2D59"/>
    <w:rsid w:val="001C33EB"/>
    <w:rsid w:val="001C367A"/>
    <w:rsid w:val="001C36D0"/>
    <w:rsid w:val="001C3928"/>
    <w:rsid w:val="001C3A88"/>
    <w:rsid w:val="001C3CD8"/>
    <w:rsid w:val="001C46CB"/>
    <w:rsid w:val="001C482F"/>
    <w:rsid w:val="001C4BD0"/>
    <w:rsid w:val="001C4C0B"/>
    <w:rsid w:val="001C4FAF"/>
    <w:rsid w:val="001C5823"/>
    <w:rsid w:val="001C5BB3"/>
    <w:rsid w:val="001C5FA7"/>
    <w:rsid w:val="001C60EA"/>
    <w:rsid w:val="001C6D3D"/>
    <w:rsid w:val="001C7467"/>
    <w:rsid w:val="001C7757"/>
    <w:rsid w:val="001C7AD7"/>
    <w:rsid w:val="001C7DEA"/>
    <w:rsid w:val="001D00DF"/>
    <w:rsid w:val="001D0433"/>
    <w:rsid w:val="001D1BBC"/>
    <w:rsid w:val="001D1F0A"/>
    <w:rsid w:val="001D2495"/>
    <w:rsid w:val="001D2875"/>
    <w:rsid w:val="001D2991"/>
    <w:rsid w:val="001D29BA"/>
    <w:rsid w:val="001D2E6F"/>
    <w:rsid w:val="001D3048"/>
    <w:rsid w:val="001D30DE"/>
    <w:rsid w:val="001D3201"/>
    <w:rsid w:val="001D3569"/>
    <w:rsid w:val="001D35F1"/>
    <w:rsid w:val="001D453A"/>
    <w:rsid w:val="001D5716"/>
    <w:rsid w:val="001D60F9"/>
    <w:rsid w:val="001D66C6"/>
    <w:rsid w:val="001D683A"/>
    <w:rsid w:val="001D6A0D"/>
    <w:rsid w:val="001D6D19"/>
    <w:rsid w:val="001D6EE8"/>
    <w:rsid w:val="001D6F69"/>
    <w:rsid w:val="001D7119"/>
    <w:rsid w:val="001D74BA"/>
    <w:rsid w:val="001D767F"/>
    <w:rsid w:val="001E0221"/>
    <w:rsid w:val="001E02DF"/>
    <w:rsid w:val="001E0D60"/>
    <w:rsid w:val="001E14C7"/>
    <w:rsid w:val="001E1CB4"/>
    <w:rsid w:val="001E24C0"/>
    <w:rsid w:val="001E255D"/>
    <w:rsid w:val="001E26B7"/>
    <w:rsid w:val="001E28C4"/>
    <w:rsid w:val="001E2BF0"/>
    <w:rsid w:val="001E312A"/>
    <w:rsid w:val="001E3439"/>
    <w:rsid w:val="001E372F"/>
    <w:rsid w:val="001E39E8"/>
    <w:rsid w:val="001E3FC8"/>
    <w:rsid w:val="001E444C"/>
    <w:rsid w:val="001E4571"/>
    <w:rsid w:val="001E4E05"/>
    <w:rsid w:val="001E4EA7"/>
    <w:rsid w:val="001E55EA"/>
    <w:rsid w:val="001E5D8B"/>
    <w:rsid w:val="001E5E78"/>
    <w:rsid w:val="001E5EC6"/>
    <w:rsid w:val="001E65AC"/>
    <w:rsid w:val="001E67B5"/>
    <w:rsid w:val="001E69D4"/>
    <w:rsid w:val="001E6FBC"/>
    <w:rsid w:val="001E751D"/>
    <w:rsid w:val="001E7FF0"/>
    <w:rsid w:val="001F0B86"/>
    <w:rsid w:val="001F0E72"/>
    <w:rsid w:val="001F0FB7"/>
    <w:rsid w:val="001F1098"/>
    <w:rsid w:val="001F2FD5"/>
    <w:rsid w:val="001F2FF2"/>
    <w:rsid w:val="001F343A"/>
    <w:rsid w:val="001F36D9"/>
    <w:rsid w:val="001F3D3C"/>
    <w:rsid w:val="001F4996"/>
    <w:rsid w:val="001F4E4C"/>
    <w:rsid w:val="001F58C8"/>
    <w:rsid w:val="001F5AC9"/>
    <w:rsid w:val="001F5C57"/>
    <w:rsid w:val="001F5D34"/>
    <w:rsid w:val="001F6E53"/>
    <w:rsid w:val="001F769E"/>
    <w:rsid w:val="001F775E"/>
    <w:rsid w:val="001F7A13"/>
    <w:rsid w:val="002000CB"/>
    <w:rsid w:val="0020045B"/>
    <w:rsid w:val="00200619"/>
    <w:rsid w:val="00200740"/>
    <w:rsid w:val="00201242"/>
    <w:rsid w:val="00201A68"/>
    <w:rsid w:val="00202036"/>
    <w:rsid w:val="0020236D"/>
    <w:rsid w:val="002039FB"/>
    <w:rsid w:val="002041E5"/>
    <w:rsid w:val="00204545"/>
    <w:rsid w:val="0020493F"/>
    <w:rsid w:val="00204DA3"/>
    <w:rsid w:val="00205062"/>
    <w:rsid w:val="0020597E"/>
    <w:rsid w:val="00205C05"/>
    <w:rsid w:val="0020611A"/>
    <w:rsid w:val="0020629C"/>
    <w:rsid w:val="0020631A"/>
    <w:rsid w:val="0020632F"/>
    <w:rsid w:val="00206607"/>
    <w:rsid w:val="00206669"/>
    <w:rsid w:val="00206A1C"/>
    <w:rsid w:val="002070DB"/>
    <w:rsid w:val="002076ED"/>
    <w:rsid w:val="00210125"/>
    <w:rsid w:val="002101E4"/>
    <w:rsid w:val="002111D8"/>
    <w:rsid w:val="0021167A"/>
    <w:rsid w:val="00211885"/>
    <w:rsid w:val="002118FB"/>
    <w:rsid w:val="00211976"/>
    <w:rsid w:val="00211C15"/>
    <w:rsid w:val="002123C0"/>
    <w:rsid w:val="002125E0"/>
    <w:rsid w:val="00212984"/>
    <w:rsid w:val="00212B57"/>
    <w:rsid w:val="002139E2"/>
    <w:rsid w:val="00213C1C"/>
    <w:rsid w:val="00214189"/>
    <w:rsid w:val="00214E0A"/>
    <w:rsid w:val="0021503A"/>
    <w:rsid w:val="0021512F"/>
    <w:rsid w:val="0021536E"/>
    <w:rsid w:val="00215483"/>
    <w:rsid w:val="00215E84"/>
    <w:rsid w:val="00216746"/>
    <w:rsid w:val="002167A6"/>
    <w:rsid w:val="0021706D"/>
    <w:rsid w:val="002172BB"/>
    <w:rsid w:val="002174DE"/>
    <w:rsid w:val="00217675"/>
    <w:rsid w:val="00217831"/>
    <w:rsid w:val="00220713"/>
    <w:rsid w:val="00220E60"/>
    <w:rsid w:val="002211D1"/>
    <w:rsid w:val="0022144F"/>
    <w:rsid w:val="00221489"/>
    <w:rsid w:val="0022149D"/>
    <w:rsid w:val="00221864"/>
    <w:rsid w:val="00223146"/>
    <w:rsid w:val="002231ED"/>
    <w:rsid w:val="00223D6E"/>
    <w:rsid w:val="00223E73"/>
    <w:rsid w:val="00223FB0"/>
    <w:rsid w:val="002243EC"/>
    <w:rsid w:val="002245C7"/>
    <w:rsid w:val="002250EF"/>
    <w:rsid w:val="00225232"/>
    <w:rsid w:val="0022577E"/>
    <w:rsid w:val="002260DC"/>
    <w:rsid w:val="002265E6"/>
    <w:rsid w:val="00226672"/>
    <w:rsid w:val="0022733C"/>
    <w:rsid w:val="002300B3"/>
    <w:rsid w:val="002302E7"/>
    <w:rsid w:val="0023040E"/>
    <w:rsid w:val="00230680"/>
    <w:rsid w:val="0023101B"/>
    <w:rsid w:val="00231C3D"/>
    <w:rsid w:val="002320B2"/>
    <w:rsid w:val="002325A7"/>
    <w:rsid w:val="00232807"/>
    <w:rsid w:val="002335A0"/>
    <w:rsid w:val="002338E3"/>
    <w:rsid w:val="00234380"/>
    <w:rsid w:val="00234829"/>
    <w:rsid w:val="002353D5"/>
    <w:rsid w:val="00235C9C"/>
    <w:rsid w:val="00236880"/>
    <w:rsid w:val="00236D56"/>
    <w:rsid w:val="00237210"/>
    <w:rsid w:val="002372A1"/>
    <w:rsid w:val="00237494"/>
    <w:rsid w:val="002377F8"/>
    <w:rsid w:val="00237B28"/>
    <w:rsid w:val="00237B9F"/>
    <w:rsid w:val="002400FE"/>
    <w:rsid w:val="00240711"/>
    <w:rsid w:val="002407B1"/>
    <w:rsid w:val="002415AC"/>
    <w:rsid w:val="00241CF2"/>
    <w:rsid w:val="00241EA7"/>
    <w:rsid w:val="00242025"/>
    <w:rsid w:val="00242669"/>
    <w:rsid w:val="002427D0"/>
    <w:rsid w:val="0024287D"/>
    <w:rsid w:val="00242DC6"/>
    <w:rsid w:val="00243042"/>
    <w:rsid w:val="00243313"/>
    <w:rsid w:val="00243861"/>
    <w:rsid w:val="00243D3C"/>
    <w:rsid w:val="00243EBC"/>
    <w:rsid w:val="0024484E"/>
    <w:rsid w:val="00244A86"/>
    <w:rsid w:val="00244E2B"/>
    <w:rsid w:val="002456A0"/>
    <w:rsid w:val="002456CB"/>
    <w:rsid w:val="0024578C"/>
    <w:rsid w:val="002457A4"/>
    <w:rsid w:val="00245810"/>
    <w:rsid w:val="00245966"/>
    <w:rsid w:val="002461B1"/>
    <w:rsid w:val="002463AE"/>
    <w:rsid w:val="0024687D"/>
    <w:rsid w:val="00246A51"/>
    <w:rsid w:val="00246F34"/>
    <w:rsid w:val="00247669"/>
    <w:rsid w:val="00247F35"/>
    <w:rsid w:val="002507F2"/>
    <w:rsid w:val="00250D8D"/>
    <w:rsid w:val="002518C6"/>
    <w:rsid w:val="00251A06"/>
    <w:rsid w:val="00252673"/>
    <w:rsid w:val="00252831"/>
    <w:rsid w:val="00252992"/>
    <w:rsid w:val="00252C36"/>
    <w:rsid w:val="00252FA2"/>
    <w:rsid w:val="00253355"/>
    <w:rsid w:val="00253FCA"/>
    <w:rsid w:val="00253FED"/>
    <w:rsid w:val="00254E42"/>
    <w:rsid w:val="00255460"/>
    <w:rsid w:val="002558CA"/>
    <w:rsid w:val="00255CA7"/>
    <w:rsid w:val="00256678"/>
    <w:rsid w:val="002569C2"/>
    <w:rsid w:val="00256FA3"/>
    <w:rsid w:val="002571B5"/>
    <w:rsid w:val="0025722C"/>
    <w:rsid w:val="00257416"/>
    <w:rsid w:val="00257C5B"/>
    <w:rsid w:val="00257ED0"/>
    <w:rsid w:val="00257F39"/>
    <w:rsid w:val="0026035E"/>
    <w:rsid w:val="00260387"/>
    <w:rsid w:val="00261755"/>
    <w:rsid w:val="00261A5E"/>
    <w:rsid w:val="00261B30"/>
    <w:rsid w:val="00261C41"/>
    <w:rsid w:val="002624C6"/>
    <w:rsid w:val="00262B82"/>
    <w:rsid w:val="00263607"/>
    <w:rsid w:val="00263D92"/>
    <w:rsid w:val="00264B4C"/>
    <w:rsid w:val="00264C29"/>
    <w:rsid w:val="00264DF5"/>
    <w:rsid w:val="00264F46"/>
    <w:rsid w:val="0026503A"/>
    <w:rsid w:val="002653A7"/>
    <w:rsid w:val="00265434"/>
    <w:rsid w:val="00265BF6"/>
    <w:rsid w:val="00265D35"/>
    <w:rsid w:val="002667DB"/>
    <w:rsid w:val="002668FC"/>
    <w:rsid w:val="00266918"/>
    <w:rsid w:val="00266FE2"/>
    <w:rsid w:val="00267207"/>
    <w:rsid w:val="002675D1"/>
    <w:rsid w:val="00267AAC"/>
    <w:rsid w:val="00267C0E"/>
    <w:rsid w:val="002723CC"/>
    <w:rsid w:val="002724B8"/>
    <w:rsid w:val="00272599"/>
    <w:rsid w:val="00272F48"/>
    <w:rsid w:val="00273016"/>
    <w:rsid w:val="00273299"/>
    <w:rsid w:val="00273AAE"/>
    <w:rsid w:val="00273C8B"/>
    <w:rsid w:val="002742E3"/>
    <w:rsid w:val="002747FB"/>
    <w:rsid w:val="00274E46"/>
    <w:rsid w:val="0027584E"/>
    <w:rsid w:val="00275D12"/>
    <w:rsid w:val="00276752"/>
    <w:rsid w:val="0027726F"/>
    <w:rsid w:val="00277274"/>
    <w:rsid w:val="0027776B"/>
    <w:rsid w:val="00277D85"/>
    <w:rsid w:val="00277ECA"/>
    <w:rsid w:val="00280094"/>
    <w:rsid w:val="0028015A"/>
    <w:rsid w:val="00280180"/>
    <w:rsid w:val="00280CC5"/>
    <w:rsid w:val="00280DAF"/>
    <w:rsid w:val="00281093"/>
    <w:rsid w:val="002811FE"/>
    <w:rsid w:val="0028120C"/>
    <w:rsid w:val="002817B8"/>
    <w:rsid w:val="002817FB"/>
    <w:rsid w:val="0028184B"/>
    <w:rsid w:val="00281973"/>
    <w:rsid w:val="00281B00"/>
    <w:rsid w:val="00281C40"/>
    <w:rsid w:val="00281CB3"/>
    <w:rsid w:val="00281D09"/>
    <w:rsid w:val="00281D99"/>
    <w:rsid w:val="00282163"/>
    <w:rsid w:val="002821E8"/>
    <w:rsid w:val="0028242D"/>
    <w:rsid w:val="00282642"/>
    <w:rsid w:val="00282932"/>
    <w:rsid w:val="00282AAB"/>
    <w:rsid w:val="00282B87"/>
    <w:rsid w:val="00283726"/>
    <w:rsid w:val="00283B62"/>
    <w:rsid w:val="00283C77"/>
    <w:rsid w:val="00283CB2"/>
    <w:rsid w:val="0028431D"/>
    <w:rsid w:val="002847BC"/>
    <w:rsid w:val="00284C4E"/>
    <w:rsid w:val="002856C1"/>
    <w:rsid w:val="0028581B"/>
    <w:rsid w:val="00285A63"/>
    <w:rsid w:val="00285ACE"/>
    <w:rsid w:val="00285D09"/>
    <w:rsid w:val="002869B1"/>
    <w:rsid w:val="00286B21"/>
    <w:rsid w:val="00287111"/>
    <w:rsid w:val="002871F0"/>
    <w:rsid w:val="00287880"/>
    <w:rsid w:val="00287A54"/>
    <w:rsid w:val="00290008"/>
    <w:rsid w:val="00290047"/>
    <w:rsid w:val="00290152"/>
    <w:rsid w:val="002901A0"/>
    <w:rsid w:val="00290661"/>
    <w:rsid w:val="00290A88"/>
    <w:rsid w:val="00290BE0"/>
    <w:rsid w:val="00290C68"/>
    <w:rsid w:val="00290E2D"/>
    <w:rsid w:val="00291400"/>
    <w:rsid w:val="00291669"/>
    <w:rsid w:val="00291CE4"/>
    <w:rsid w:val="002920A6"/>
    <w:rsid w:val="0029253E"/>
    <w:rsid w:val="00292D99"/>
    <w:rsid w:val="00292DAA"/>
    <w:rsid w:val="00292DAE"/>
    <w:rsid w:val="002934BB"/>
    <w:rsid w:val="0029395E"/>
    <w:rsid w:val="00293FF7"/>
    <w:rsid w:val="00294003"/>
    <w:rsid w:val="00294067"/>
    <w:rsid w:val="002940CD"/>
    <w:rsid w:val="00294E53"/>
    <w:rsid w:val="00294F9E"/>
    <w:rsid w:val="00295618"/>
    <w:rsid w:val="002956E8"/>
    <w:rsid w:val="002963CB"/>
    <w:rsid w:val="00296541"/>
    <w:rsid w:val="002965BD"/>
    <w:rsid w:val="002966CA"/>
    <w:rsid w:val="00296A8A"/>
    <w:rsid w:val="00297AF9"/>
    <w:rsid w:val="00297B9F"/>
    <w:rsid w:val="00297C11"/>
    <w:rsid w:val="002A125F"/>
    <w:rsid w:val="002A15EA"/>
    <w:rsid w:val="002A2024"/>
    <w:rsid w:val="002A20E9"/>
    <w:rsid w:val="002A25E7"/>
    <w:rsid w:val="002A28A2"/>
    <w:rsid w:val="002A2A5A"/>
    <w:rsid w:val="002A2AA5"/>
    <w:rsid w:val="002A2CA2"/>
    <w:rsid w:val="002A2E83"/>
    <w:rsid w:val="002A3448"/>
    <w:rsid w:val="002A3506"/>
    <w:rsid w:val="002A3619"/>
    <w:rsid w:val="002A3797"/>
    <w:rsid w:val="002A383D"/>
    <w:rsid w:val="002A3F07"/>
    <w:rsid w:val="002A425D"/>
    <w:rsid w:val="002A4436"/>
    <w:rsid w:val="002A464D"/>
    <w:rsid w:val="002A46F3"/>
    <w:rsid w:val="002A4B4C"/>
    <w:rsid w:val="002A5AC8"/>
    <w:rsid w:val="002A6073"/>
    <w:rsid w:val="002A6790"/>
    <w:rsid w:val="002A724F"/>
    <w:rsid w:val="002A7C81"/>
    <w:rsid w:val="002B01ED"/>
    <w:rsid w:val="002B02CE"/>
    <w:rsid w:val="002B067C"/>
    <w:rsid w:val="002B0A4E"/>
    <w:rsid w:val="002B0A8C"/>
    <w:rsid w:val="002B1324"/>
    <w:rsid w:val="002B1449"/>
    <w:rsid w:val="002B169B"/>
    <w:rsid w:val="002B268F"/>
    <w:rsid w:val="002B2B3D"/>
    <w:rsid w:val="002B2C4B"/>
    <w:rsid w:val="002B301C"/>
    <w:rsid w:val="002B3140"/>
    <w:rsid w:val="002B344E"/>
    <w:rsid w:val="002B3469"/>
    <w:rsid w:val="002B35A6"/>
    <w:rsid w:val="002B3701"/>
    <w:rsid w:val="002B3765"/>
    <w:rsid w:val="002B3F77"/>
    <w:rsid w:val="002B4155"/>
    <w:rsid w:val="002B470E"/>
    <w:rsid w:val="002B4A4A"/>
    <w:rsid w:val="002B4BC9"/>
    <w:rsid w:val="002B4CBF"/>
    <w:rsid w:val="002B6316"/>
    <w:rsid w:val="002B63B6"/>
    <w:rsid w:val="002B73BB"/>
    <w:rsid w:val="002B7624"/>
    <w:rsid w:val="002B78DB"/>
    <w:rsid w:val="002B7A53"/>
    <w:rsid w:val="002B7B38"/>
    <w:rsid w:val="002B7E98"/>
    <w:rsid w:val="002C005E"/>
    <w:rsid w:val="002C02F7"/>
    <w:rsid w:val="002C03C8"/>
    <w:rsid w:val="002C0A07"/>
    <w:rsid w:val="002C0D0B"/>
    <w:rsid w:val="002C133B"/>
    <w:rsid w:val="002C21E1"/>
    <w:rsid w:val="002C2252"/>
    <w:rsid w:val="002C36B1"/>
    <w:rsid w:val="002C36D9"/>
    <w:rsid w:val="002C37D1"/>
    <w:rsid w:val="002C4444"/>
    <w:rsid w:val="002C4722"/>
    <w:rsid w:val="002C53ED"/>
    <w:rsid w:val="002C59BB"/>
    <w:rsid w:val="002C5F96"/>
    <w:rsid w:val="002C6FE6"/>
    <w:rsid w:val="002C7348"/>
    <w:rsid w:val="002C74A6"/>
    <w:rsid w:val="002C74C8"/>
    <w:rsid w:val="002C7AFA"/>
    <w:rsid w:val="002C7E2C"/>
    <w:rsid w:val="002D0317"/>
    <w:rsid w:val="002D06D2"/>
    <w:rsid w:val="002D0D99"/>
    <w:rsid w:val="002D15A0"/>
    <w:rsid w:val="002D16BC"/>
    <w:rsid w:val="002D2217"/>
    <w:rsid w:val="002D289B"/>
    <w:rsid w:val="002D2994"/>
    <w:rsid w:val="002D3353"/>
    <w:rsid w:val="002D45D0"/>
    <w:rsid w:val="002D4B42"/>
    <w:rsid w:val="002D5879"/>
    <w:rsid w:val="002D6535"/>
    <w:rsid w:val="002D69F6"/>
    <w:rsid w:val="002D69FF"/>
    <w:rsid w:val="002D6DEA"/>
    <w:rsid w:val="002D6EC7"/>
    <w:rsid w:val="002D7DDC"/>
    <w:rsid w:val="002D7F88"/>
    <w:rsid w:val="002E021B"/>
    <w:rsid w:val="002E084B"/>
    <w:rsid w:val="002E0AAD"/>
    <w:rsid w:val="002E0DB1"/>
    <w:rsid w:val="002E1183"/>
    <w:rsid w:val="002E2076"/>
    <w:rsid w:val="002E217D"/>
    <w:rsid w:val="002E25FF"/>
    <w:rsid w:val="002E2B4C"/>
    <w:rsid w:val="002E2C95"/>
    <w:rsid w:val="002E2CB1"/>
    <w:rsid w:val="002E2DA4"/>
    <w:rsid w:val="002E3060"/>
    <w:rsid w:val="002E3447"/>
    <w:rsid w:val="002E3C83"/>
    <w:rsid w:val="002E3D39"/>
    <w:rsid w:val="002E3DDC"/>
    <w:rsid w:val="002E3F0B"/>
    <w:rsid w:val="002E3F45"/>
    <w:rsid w:val="002E48AE"/>
    <w:rsid w:val="002E4E48"/>
    <w:rsid w:val="002E52B1"/>
    <w:rsid w:val="002E5632"/>
    <w:rsid w:val="002E566F"/>
    <w:rsid w:val="002E5D27"/>
    <w:rsid w:val="002E5E39"/>
    <w:rsid w:val="002E628E"/>
    <w:rsid w:val="002E641B"/>
    <w:rsid w:val="002E6614"/>
    <w:rsid w:val="002E66BE"/>
    <w:rsid w:val="002E6DC6"/>
    <w:rsid w:val="002E6DF2"/>
    <w:rsid w:val="002E728E"/>
    <w:rsid w:val="002E73FD"/>
    <w:rsid w:val="002E7F3B"/>
    <w:rsid w:val="002F0512"/>
    <w:rsid w:val="002F0F6A"/>
    <w:rsid w:val="002F10FB"/>
    <w:rsid w:val="002F1244"/>
    <w:rsid w:val="002F182C"/>
    <w:rsid w:val="002F1C3B"/>
    <w:rsid w:val="002F1E0F"/>
    <w:rsid w:val="002F31AC"/>
    <w:rsid w:val="002F3B23"/>
    <w:rsid w:val="002F402A"/>
    <w:rsid w:val="002F482F"/>
    <w:rsid w:val="002F4E4B"/>
    <w:rsid w:val="002F58AB"/>
    <w:rsid w:val="002F5B79"/>
    <w:rsid w:val="002F622B"/>
    <w:rsid w:val="002F7220"/>
    <w:rsid w:val="002F7304"/>
    <w:rsid w:val="002F76A0"/>
    <w:rsid w:val="002F7BC4"/>
    <w:rsid w:val="003003A8"/>
    <w:rsid w:val="003005FB"/>
    <w:rsid w:val="00300612"/>
    <w:rsid w:val="00300CE1"/>
    <w:rsid w:val="00300D03"/>
    <w:rsid w:val="00301040"/>
    <w:rsid w:val="003011A1"/>
    <w:rsid w:val="003012CD"/>
    <w:rsid w:val="00301639"/>
    <w:rsid w:val="003019D6"/>
    <w:rsid w:val="00301A03"/>
    <w:rsid w:val="00301B89"/>
    <w:rsid w:val="00302359"/>
    <w:rsid w:val="003031BE"/>
    <w:rsid w:val="003039DD"/>
    <w:rsid w:val="00303A58"/>
    <w:rsid w:val="00304A29"/>
    <w:rsid w:val="00304BA1"/>
    <w:rsid w:val="00304CFE"/>
    <w:rsid w:val="003055CD"/>
    <w:rsid w:val="00305D36"/>
    <w:rsid w:val="0030606A"/>
    <w:rsid w:val="0030648C"/>
    <w:rsid w:val="00306708"/>
    <w:rsid w:val="00306FA8"/>
    <w:rsid w:val="00307681"/>
    <w:rsid w:val="00307A66"/>
    <w:rsid w:val="00307E50"/>
    <w:rsid w:val="00310043"/>
    <w:rsid w:val="00310546"/>
    <w:rsid w:val="003106C2"/>
    <w:rsid w:val="003109E5"/>
    <w:rsid w:val="00310E1F"/>
    <w:rsid w:val="00311536"/>
    <w:rsid w:val="0031201E"/>
    <w:rsid w:val="0031209E"/>
    <w:rsid w:val="0031211D"/>
    <w:rsid w:val="00312753"/>
    <w:rsid w:val="003128D8"/>
    <w:rsid w:val="00312ABC"/>
    <w:rsid w:val="00313D13"/>
    <w:rsid w:val="00313D7E"/>
    <w:rsid w:val="00313FAB"/>
    <w:rsid w:val="00314765"/>
    <w:rsid w:val="00314CF9"/>
    <w:rsid w:val="00314E91"/>
    <w:rsid w:val="00315937"/>
    <w:rsid w:val="00316137"/>
    <w:rsid w:val="00316378"/>
    <w:rsid w:val="003171C4"/>
    <w:rsid w:val="00317779"/>
    <w:rsid w:val="00320138"/>
    <w:rsid w:val="0032065D"/>
    <w:rsid w:val="003208CB"/>
    <w:rsid w:val="003209C7"/>
    <w:rsid w:val="00320CA7"/>
    <w:rsid w:val="00320CF9"/>
    <w:rsid w:val="00320E8A"/>
    <w:rsid w:val="003211DC"/>
    <w:rsid w:val="003217B5"/>
    <w:rsid w:val="00321FBB"/>
    <w:rsid w:val="0032224E"/>
    <w:rsid w:val="0032240B"/>
    <w:rsid w:val="00322E36"/>
    <w:rsid w:val="00322E4B"/>
    <w:rsid w:val="003230AE"/>
    <w:rsid w:val="003230CB"/>
    <w:rsid w:val="00324141"/>
    <w:rsid w:val="00324152"/>
    <w:rsid w:val="00324227"/>
    <w:rsid w:val="00324241"/>
    <w:rsid w:val="00324D07"/>
    <w:rsid w:val="00325445"/>
    <w:rsid w:val="00325504"/>
    <w:rsid w:val="00325604"/>
    <w:rsid w:val="003256C0"/>
    <w:rsid w:val="00325974"/>
    <w:rsid w:val="003269E5"/>
    <w:rsid w:val="00326AC5"/>
    <w:rsid w:val="00326B5C"/>
    <w:rsid w:val="00326C17"/>
    <w:rsid w:val="00326DD9"/>
    <w:rsid w:val="00326FFB"/>
    <w:rsid w:val="00327389"/>
    <w:rsid w:val="00327A6A"/>
    <w:rsid w:val="00327B8B"/>
    <w:rsid w:val="003306D8"/>
    <w:rsid w:val="0033093F"/>
    <w:rsid w:val="00330A1E"/>
    <w:rsid w:val="00330D96"/>
    <w:rsid w:val="00330E98"/>
    <w:rsid w:val="00331604"/>
    <w:rsid w:val="00331723"/>
    <w:rsid w:val="0033231E"/>
    <w:rsid w:val="003323E0"/>
    <w:rsid w:val="0033249B"/>
    <w:rsid w:val="0033303A"/>
    <w:rsid w:val="00333193"/>
    <w:rsid w:val="00333397"/>
    <w:rsid w:val="003333F3"/>
    <w:rsid w:val="0033359B"/>
    <w:rsid w:val="00333866"/>
    <w:rsid w:val="00334406"/>
    <w:rsid w:val="00335465"/>
    <w:rsid w:val="003355DB"/>
    <w:rsid w:val="00335810"/>
    <w:rsid w:val="003358A3"/>
    <w:rsid w:val="00335E68"/>
    <w:rsid w:val="00335F62"/>
    <w:rsid w:val="00336016"/>
    <w:rsid w:val="0033633B"/>
    <w:rsid w:val="0033655C"/>
    <w:rsid w:val="00336B55"/>
    <w:rsid w:val="0033758A"/>
    <w:rsid w:val="0033775A"/>
    <w:rsid w:val="00337D34"/>
    <w:rsid w:val="0034002F"/>
    <w:rsid w:val="00340179"/>
    <w:rsid w:val="00340437"/>
    <w:rsid w:val="0034072A"/>
    <w:rsid w:val="00340EB0"/>
    <w:rsid w:val="00341380"/>
    <w:rsid w:val="003419FB"/>
    <w:rsid w:val="003421E7"/>
    <w:rsid w:val="00343021"/>
    <w:rsid w:val="0034311A"/>
    <w:rsid w:val="00343305"/>
    <w:rsid w:val="0034409E"/>
    <w:rsid w:val="003442E7"/>
    <w:rsid w:val="003442FA"/>
    <w:rsid w:val="00344806"/>
    <w:rsid w:val="00344CA4"/>
    <w:rsid w:val="00344DC8"/>
    <w:rsid w:val="0034502E"/>
    <w:rsid w:val="003450FB"/>
    <w:rsid w:val="00345DC5"/>
    <w:rsid w:val="0034669F"/>
    <w:rsid w:val="003467EC"/>
    <w:rsid w:val="0034680E"/>
    <w:rsid w:val="0034685A"/>
    <w:rsid w:val="00346E53"/>
    <w:rsid w:val="00346EEE"/>
    <w:rsid w:val="0034730F"/>
    <w:rsid w:val="00347627"/>
    <w:rsid w:val="00347C19"/>
    <w:rsid w:val="00347D40"/>
    <w:rsid w:val="00347DC8"/>
    <w:rsid w:val="00347EED"/>
    <w:rsid w:val="00350977"/>
    <w:rsid w:val="003509F5"/>
    <w:rsid w:val="00350A37"/>
    <w:rsid w:val="00350EEA"/>
    <w:rsid w:val="00351581"/>
    <w:rsid w:val="003516B8"/>
    <w:rsid w:val="003517ED"/>
    <w:rsid w:val="00351BBA"/>
    <w:rsid w:val="00351BFC"/>
    <w:rsid w:val="0035270B"/>
    <w:rsid w:val="00353488"/>
    <w:rsid w:val="003537D0"/>
    <w:rsid w:val="0035459C"/>
    <w:rsid w:val="003546A3"/>
    <w:rsid w:val="00354B7F"/>
    <w:rsid w:val="00354B8E"/>
    <w:rsid w:val="00354BE5"/>
    <w:rsid w:val="003552CC"/>
    <w:rsid w:val="0035601F"/>
    <w:rsid w:val="00356D7E"/>
    <w:rsid w:val="00356FE3"/>
    <w:rsid w:val="00357242"/>
    <w:rsid w:val="003577DD"/>
    <w:rsid w:val="00357CC4"/>
    <w:rsid w:val="0036001E"/>
    <w:rsid w:val="0036025C"/>
    <w:rsid w:val="00360282"/>
    <w:rsid w:val="00360622"/>
    <w:rsid w:val="00360D11"/>
    <w:rsid w:val="00360DF7"/>
    <w:rsid w:val="00360F33"/>
    <w:rsid w:val="003610DD"/>
    <w:rsid w:val="00361757"/>
    <w:rsid w:val="00361A9E"/>
    <w:rsid w:val="00361E1F"/>
    <w:rsid w:val="00361F11"/>
    <w:rsid w:val="003624B5"/>
    <w:rsid w:val="00362691"/>
    <w:rsid w:val="003626CF"/>
    <w:rsid w:val="00362D62"/>
    <w:rsid w:val="003636DE"/>
    <w:rsid w:val="00364577"/>
    <w:rsid w:val="00364759"/>
    <w:rsid w:val="00365209"/>
    <w:rsid w:val="0036555C"/>
    <w:rsid w:val="00366E34"/>
    <w:rsid w:val="00367188"/>
    <w:rsid w:val="00367270"/>
    <w:rsid w:val="0036783C"/>
    <w:rsid w:val="0037014C"/>
    <w:rsid w:val="00370F94"/>
    <w:rsid w:val="003711A4"/>
    <w:rsid w:val="0037181B"/>
    <w:rsid w:val="00371985"/>
    <w:rsid w:val="00371DAC"/>
    <w:rsid w:val="00371F87"/>
    <w:rsid w:val="00373040"/>
    <w:rsid w:val="0037360D"/>
    <w:rsid w:val="0037445D"/>
    <w:rsid w:val="003745F0"/>
    <w:rsid w:val="0037467A"/>
    <w:rsid w:val="003747A3"/>
    <w:rsid w:val="00374BDA"/>
    <w:rsid w:val="00374FEA"/>
    <w:rsid w:val="0037565C"/>
    <w:rsid w:val="0037580C"/>
    <w:rsid w:val="003758B3"/>
    <w:rsid w:val="00376CC8"/>
    <w:rsid w:val="00376DA5"/>
    <w:rsid w:val="00377117"/>
    <w:rsid w:val="00377528"/>
    <w:rsid w:val="00377B2E"/>
    <w:rsid w:val="00377C5D"/>
    <w:rsid w:val="00377DD7"/>
    <w:rsid w:val="00380797"/>
    <w:rsid w:val="00381122"/>
    <w:rsid w:val="003816F7"/>
    <w:rsid w:val="00381A79"/>
    <w:rsid w:val="00381F3C"/>
    <w:rsid w:val="003825AF"/>
    <w:rsid w:val="00382AB4"/>
    <w:rsid w:val="00383059"/>
    <w:rsid w:val="0038315A"/>
    <w:rsid w:val="00383388"/>
    <w:rsid w:val="0038361D"/>
    <w:rsid w:val="00383A37"/>
    <w:rsid w:val="00383D0D"/>
    <w:rsid w:val="00383F68"/>
    <w:rsid w:val="00383FA2"/>
    <w:rsid w:val="00384225"/>
    <w:rsid w:val="003843EA"/>
    <w:rsid w:val="00384565"/>
    <w:rsid w:val="003848AB"/>
    <w:rsid w:val="00384D5D"/>
    <w:rsid w:val="00384F55"/>
    <w:rsid w:val="0038521D"/>
    <w:rsid w:val="00385574"/>
    <w:rsid w:val="00385803"/>
    <w:rsid w:val="0038580B"/>
    <w:rsid w:val="00385B86"/>
    <w:rsid w:val="00385DE2"/>
    <w:rsid w:val="00385E9B"/>
    <w:rsid w:val="0038655A"/>
    <w:rsid w:val="0038665A"/>
    <w:rsid w:val="00386A93"/>
    <w:rsid w:val="00386DFD"/>
    <w:rsid w:val="003873EF"/>
    <w:rsid w:val="00390417"/>
    <w:rsid w:val="00391ACB"/>
    <w:rsid w:val="00391BDF"/>
    <w:rsid w:val="00391FE2"/>
    <w:rsid w:val="003920C1"/>
    <w:rsid w:val="00392531"/>
    <w:rsid w:val="00392CF9"/>
    <w:rsid w:val="00392EFF"/>
    <w:rsid w:val="00393282"/>
    <w:rsid w:val="003941F1"/>
    <w:rsid w:val="003943B4"/>
    <w:rsid w:val="0039450F"/>
    <w:rsid w:val="0039462E"/>
    <w:rsid w:val="0039465F"/>
    <w:rsid w:val="003947E4"/>
    <w:rsid w:val="00394ED1"/>
    <w:rsid w:val="003953F1"/>
    <w:rsid w:val="00395408"/>
    <w:rsid w:val="00395510"/>
    <w:rsid w:val="00395882"/>
    <w:rsid w:val="00395B02"/>
    <w:rsid w:val="00395C13"/>
    <w:rsid w:val="00395DAB"/>
    <w:rsid w:val="00395EB4"/>
    <w:rsid w:val="00396189"/>
    <w:rsid w:val="00396AE5"/>
    <w:rsid w:val="003971BE"/>
    <w:rsid w:val="003974A8"/>
    <w:rsid w:val="00397BC7"/>
    <w:rsid w:val="003A011E"/>
    <w:rsid w:val="003A0B07"/>
    <w:rsid w:val="003A0CE1"/>
    <w:rsid w:val="003A0E0F"/>
    <w:rsid w:val="003A163C"/>
    <w:rsid w:val="003A24E6"/>
    <w:rsid w:val="003A26CB"/>
    <w:rsid w:val="003A2E0D"/>
    <w:rsid w:val="003A33E0"/>
    <w:rsid w:val="003A368A"/>
    <w:rsid w:val="003A38DD"/>
    <w:rsid w:val="003A4027"/>
    <w:rsid w:val="003A46EE"/>
    <w:rsid w:val="003A49CD"/>
    <w:rsid w:val="003A4AF2"/>
    <w:rsid w:val="003A4F28"/>
    <w:rsid w:val="003A4F42"/>
    <w:rsid w:val="003A563D"/>
    <w:rsid w:val="003A57ED"/>
    <w:rsid w:val="003A584D"/>
    <w:rsid w:val="003A5FB7"/>
    <w:rsid w:val="003A6034"/>
    <w:rsid w:val="003A64AF"/>
    <w:rsid w:val="003A70C7"/>
    <w:rsid w:val="003A78F9"/>
    <w:rsid w:val="003A799D"/>
    <w:rsid w:val="003B00A4"/>
    <w:rsid w:val="003B07EA"/>
    <w:rsid w:val="003B084C"/>
    <w:rsid w:val="003B110C"/>
    <w:rsid w:val="003B137A"/>
    <w:rsid w:val="003B1C99"/>
    <w:rsid w:val="003B218E"/>
    <w:rsid w:val="003B2553"/>
    <w:rsid w:val="003B2FA5"/>
    <w:rsid w:val="003B32AB"/>
    <w:rsid w:val="003B35DC"/>
    <w:rsid w:val="003B3685"/>
    <w:rsid w:val="003B380F"/>
    <w:rsid w:val="003B3F1B"/>
    <w:rsid w:val="003B4382"/>
    <w:rsid w:val="003B4A0E"/>
    <w:rsid w:val="003B6011"/>
    <w:rsid w:val="003B6369"/>
    <w:rsid w:val="003B6A62"/>
    <w:rsid w:val="003B6B20"/>
    <w:rsid w:val="003B7B0C"/>
    <w:rsid w:val="003B7C25"/>
    <w:rsid w:val="003C0AF7"/>
    <w:rsid w:val="003C0E9D"/>
    <w:rsid w:val="003C0EC6"/>
    <w:rsid w:val="003C1A36"/>
    <w:rsid w:val="003C1A65"/>
    <w:rsid w:val="003C1A80"/>
    <w:rsid w:val="003C228B"/>
    <w:rsid w:val="003C245C"/>
    <w:rsid w:val="003C270F"/>
    <w:rsid w:val="003C2A6A"/>
    <w:rsid w:val="003C2F6C"/>
    <w:rsid w:val="003C336D"/>
    <w:rsid w:val="003C3C26"/>
    <w:rsid w:val="003C41AC"/>
    <w:rsid w:val="003C4275"/>
    <w:rsid w:val="003C4365"/>
    <w:rsid w:val="003C45EF"/>
    <w:rsid w:val="003C499F"/>
    <w:rsid w:val="003C49AC"/>
    <w:rsid w:val="003C5021"/>
    <w:rsid w:val="003C5287"/>
    <w:rsid w:val="003C54D6"/>
    <w:rsid w:val="003C5527"/>
    <w:rsid w:val="003C5BA3"/>
    <w:rsid w:val="003C6518"/>
    <w:rsid w:val="003C6594"/>
    <w:rsid w:val="003C7130"/>
    <w:rsid w:val="003C7927"/>
    <w:rsid w:val="003C796C"/>
    <w:rsid w:val="003C7BC3"/>
    <w:rsid w:val="003C7DC2"/>
    <w:rsid w:val="003C7E70"/>
    <w:rsid w:val="003D0532"/>
    <w:rsid w:val="003D13B1"/>
    <w:rsid w:val="003D16B7"/>
    <w:rsid w:val="003D2E7B"/>
    <w:rsid w:val="003D335E"/>
    <w:rsid w:val="003D3809"/>
    <w:rsid w:val="003D3A3C"/>
    <w:rsid w:val="003D3C24"/>
    <w:rsid w:val="003D42D0"/>
    <w:rsid w:val="003D43DC"/>
    <w:rsid w:val="003D4A53"/>
    <w:rsid w:val="003D52A6"/>
    <w:rsid w:val="003D54AE"/>
    <w:rsid w:val="003D57D2"/>
    <w:rsid w:val="003D5F91"/>
    <w:rsid w:val="003D61BC"/>
    <w:rsid w:val="003D65A1"/>
    <w:rsid w:val="003D65DA"/>
    <w:rsid w:val="003D67E8"/>
    <w:rsid w:val="003D75A7"/>
    <w:rsid w:val="003D7B0F"/>
    <w:rsid w:val="003E019B"/>
    <w:rsid w:val="003E05D7"/>
    <w:rsid w:val="003E0668"/>
    <w:rsid w:val="003E067F"/>
    <w:rsid w:val="003E079E"/>
    <w:rsid w:val="003E13DC"/>
    <w:rsid w:val="003E1A83"/>
    <w:rsid w:val="003E1B8E"/>
    <w:rsid w:val="003E1D54"/>
    <w:rsid w:val="003E1DE7"/>
    <w:rsid w:val="003E23BC"/>
    <w:rsid w:val="003E2862"/>
    <w:rsid w:val="003E2AA3"/>
    <w:rsid w:val="003E2B39"/>
    <w:rsid w:val="003E2F10"/>
    <w:rsid w:val="003E339F"/>
    <w:rsid w:val="003E3AE8"/>
    <w:rsid w:val="003E4AA6"/>
    <w:rsid w:val="003E4FD4"/>
    <w:rsid w:val="003E54FC"/>
    <w:rsid w:val="003E55B9"/>
    <w:rsid w:val="003E687C"/>
    <w:rsid w:val="003E6CF1"/>
    <w:rsid w:val="003E6E1D"/>
    <w:rsid w:val="003E73AC"/>
    <w:rsid w:val="003E76BA"/>
    <w:rsid w:val="003E795F"/>
    <w:rsid w:val="003E7C00"/>
    <w:rsid w:val="003E7EDA"/>
    <w:rsid w:val="003F0012"/>
    <w:rsid w:val="003F0158"/>
    <w:rsid w:val="003F02F1"/>
    <w:rsid w:val="003F045B"/>
    <w:rsid w:val="003F0953"/>
    <w:rsid w:val="003F0C5B"/>
    <w:rsid w:val="003F0CB8"/>
    <w:rsid w:val="003F19B9"/>
    <w:rsid w:val="003F1DA1"/>
    <w:rsid w:val="003F2005"/>
    <w:rsid w:val="003F29D0"/>
    <w:rsid w:val="003F38A6"/>
    <w:rsid w:val="003F3C45"/>
    <w:rsid w:val="003F3E31"/>
    <w:rsid w:val="003F40E2"/>
    <w:rsid w:val="003F4393"/>
    <w:rsid w:val="003F4DEE"/>
    <w:rsid w:val="003F5519"/>
    <w:rsid w:val="003F55F8"/>
    <w:rsid w:val="003F574D"/>
    <w:rsid w:val="003F587A"/>
    <w:rsid w:val="003F597A"/>
    <w:rsid w:val="003F5B88"/>
    <w:rsid w:val="003F609C"/>
    <w:rsid w:val="003F6332"/>
    <w:rsid w:val="003F63A7"/>
    <w:rsid w:val="003F67C8"/>
    <w:rsid w:val="003F6C70"/>
    <w:rsid w:val="003F754A"/>
    <w:rsid w:val="003F765B"/>
    <w:rsid w:val="003F78F0"/>
    <w:rsid w:val="004002A4"/>
    <w:rsid w:val="00400AD5"/>
    <w:rsid w:val="004014C6"/>
    <w:rsid w:val="00401684"/>
    <w:rsid w:val="00401CD8"/>
    <w:rsid w:val="00401D0A"/>
    <w:rsid w:val="00401E4D"/>
    <w:rsid w:val="00402404"/>
    <w:rsid w:val="00402F35"/>
    <w:rsid w:val="00403053"/>
    <w:rsid w:val="0040338C"/>
    <w:rsid w:val="0040338F"/>
    <w:rsid w:val="00403477"/>
    <w:rsid w:val="00403F80"/>
    <w:rsid w:val="004051D7"/>
    <w:rsid w:val="0040549C"/>
    <w:rsid w:val="00405ABC"/>
    <w:rsid w:val="0040630E"/>
    <w:rsid w:val="00406A93"/>
    <w:rsid w:val="00406CA5"/>
    <w:rsid w:val="00407A95"/>
    <w:rsid w:val="00407C5F"/>
    <w:rsid w:val="00410401"/>
    <w:rsid w:val="00410875"/>
    <w:rsid w:val="00410A05"/>
    <w:rsid w:val="00410E13"/>
    <w:rsid w:val="00411100"/>
    <w:rsid w:val="00411BB2"/>
    <w:rsid w:val="00411D9A"/>
    <w:rsid w:val="00412A89"/>
    <w:rsid w:val="00413C60"/>
    <w:rsid w:val="00414AC1"/>
    <w:rsid w:val="00414CBE"/>
    <w:rsid w:val="00414EEF"/>
    <w:rsid w:val="00414F1F"/>
    <w:rsid w:val="004155FA"/>
    <w:rsid w:val="00415D28"/>
    <w:rsid w:val="00415E2F"/>
    <w:rsid w:val="00415F7A"/>
    <w:rsid w:val="00415FE5"/>
    <w:rsid w:val="004165D6"/>
    <w:rsid w:val="00417230"/>
    <w:rsid w:val="004173E7"/>
    <w:rsid w:val="00417402"/>
    <w:rsid w:val="00417407"/>
    <w:rsid w:val="004203D8"/>
    <w:rsid w:val="00420406"/>
    <w:rsid w:val="004205AB"/>
    <w:rsid w:val="00421805"/>
    <w:rsid w:val="0042227A"/>
    <w:rsid w:val="00422490"/>
    <w:rsid w:val="004224B7"/>
    <w:rsid w:val="00422555"/>
    <w:rsid w:val="004239B4"/>
    <w:rsid w:val="00423AE9"/>
    <w:rsid w:val="00423B80"/>
    <w:rsid w:val="00423B95"/>
    <w:rsid w:val="0042469E"/>
    <w:rsid w:val="0042549F"/>
    <w:rsid w:val="0042558F"/>
    <w:rsid w:val="004258BF"/>
    <w:rsid w:val="0042605C"/>
    <w:rsid w:val="00426701"/>
    <w:rsid w:val="00426A36"/>
    <w:rsid w:val="0042749F"/>
    <w:rsid w:val="00427567"/>
    <w:rsid w:val="00430C6D"/>
    <w:rsid w:val="00430C73"/>
    <w:rsid w:val="00430FC8"/>
    <w:rsid w:val="0043168E"/>
    <w:rsid w:val="0043193C"/>
    <w:rsid w:val="00431B3E"/>
    <w:rsid w:val="00431D87"/>
    <w:rsid w:val="00432034"/>
    <w:rsid w:val="00432283"/>
    <w:rsid w:val="00432725"/>
    <w:rsid w:val="004337FB"/>
    <w:rsid w:val="00433D06"/>
    <w:rsid w:val="00434A8B"/>
    <w:rsid w:val="00434DBA"/>
    <w:rsid w:val="004351C5"/>
    <w:rsid w:val="00435535"/>
    <w:rsid w:val="004361F7"/>
    <w:rsid w:val="004367F1"/>
    <w:rsid w:val="00436AAD"/>
    <w:rsid w:val="00437735"/>
    <w:rsid w:val="004379F5"/>
    <w:rsid w:val="00437CB6"/>
    <w:rsid w:val="0044028A"/>
    <w:rsid w:val="0044085A"/>
    <w:rsid w:val="004408B0"/>
    <w:rsid w:val="004408F7"/>
    <w:rsid w:val="00440C77"/>
    <w:rsid w:val="00440CA2"/>
    <w:rsid w:val="00440E0B"/>
    <w:rsid w:val="00440EEE"/>
    <w:rsid w:val="00440FBB"/>
    <w:rsid w:val="004411CA"/>
    <w:rsid w:val="0044123C"/>
    <w:rsid w:val="004416DB"/>
    <w:rsid w:val="00441ECB"/>
    <w:rsid w:val="004423FB"/>
    <w:rsid w:val="00442682"/>
    <w:rsid w:val="004429E3"/>
    <w:rsid w:val="00442B67"/>
    <w:rsid w:val="00443587"/>
    <w:rsid w:val="0044396B"/>
    <w:rsid w:val="00443989"/>
    <w:rsid w:val="00443D04"/>
    <w:rsid w:val="004440BD"/>
    <w:rsid w:val="00444188"/>
    <w:rsid w:val="0044460A"/>
    <w:rsid w:val="004447E3"/>
    <w:rsid w:val="0044484E"/>
    <w:rsid w:val="00444AA6"/>
    <w:rsid w:val="00445B18"/>
    <w:rsid w:val="00445E4C"/>
    <w:rsid w:val="004465D8"/>
    <w:rsid w:val="004468B1"/>
    <w:rsid w:val="00446E95"/>
    <w:rsid w:val="00446FC9"/>
    <w:rsid w:val="0044732F"/>
    <w:rsid w:val="004475BC"/>
    <w:rsid w:val="00450346"/>
    <w:rsid w:val="0045040A"/>
    <w:rsid w:val="004506C4"/>
    <w:rsid w:val="00450A05"/>
    <w:rsid w:val="00450C12"/>
    <w:rsid w:val="0045149D"/>
    <w:rsid w:val="0045154A"/>
    <w:rsid w:val="004515AC"/>
    <w:rsid w:val="00451663"/>
    <w:rsid w:val="00451679"/>
    <w:rsid w:val="00451FE0"/>
    <w:rsid w:val="00452A6C"/>
    <w:rsid w:val="00452BA9"/>
    <w:rsid w:val="00452E71"/>
    <w:rsid w:val="00453048"/>
    <w:rsid w:val="00453E98"/>
    <w:rsid w:val="00454629"/>
    <w:rsid w:val="0045486A"/>
    <w:rsid w:val="00454F59"/>
    <w:rsid w:val="00455346"/>
    <w:rsid w:val="00455DC2"/>
    <w:rsid w:val="00455E8C"/>
    <w:rsid w:val="004563E9"/>
    <w:rsid w:val="00456765"/>
    <w:rsid w:val="00457ED1"/>
    <w:rsid w:val="00460218"/>
    <w:rsid w:val="00460385"/>
    <w:rsid w:val="004604D0"/>
    <w:rsid w:val="00460513"/>
    <w:rsid w:val="004607C2"/>
    <w:rsid w:val="00460DF7"/>
    <w:rsid w:val="00461147"/>
    <w:rsid w:val="004614CF"/>
    <w:rsid w:val="0046166D"/>
    <w:rsid w:val="0046177A"/>
    <w:rsid w:val="00461847"/>
    <w:rsid w:val="00461CB9"/>
    <w:rsid w:val="004621F4"/>
    <w:rsid w:val="0046258F"/>
    <w:rsid w:val="00463143"/>
    <w:rsid w:val="00463619"/>
    <w:rsid w:val="0046386C"/>
    <w:rsid w:val="00463BC8"/>
    <w:rsid w:val="004640C8"/>
    <w:rsid w:val="004642B3"/>
    <w:rsid w:val="004648B6"/>
    <w:rsid w:val="00464B7E"/>
    <w:rsid w:val="00464EF4"/>
    <w:rsid w:val="00464F71"/>
    <w:rsid w:val="004657FF"/>
    <w:rsid w:val="004663A3"/>
    <w:rsid w:val="00466956"/>
    <w:rsid w:val="00466D7C"/>
    <w:rsid w:val="00466FB4"/>
    <w:rsid w:val="0046706A"/>
    <w:rsid w:val="00467A83"/>
    <w:rsid w:val="004701DA"/>
    <w:rsid w:val="00471A13"/>
    <w:rsid w:val="00471B93"/>
    <w:rsid w:val="00472338"/>
    <w:rsid w:val="004729BC"/>
    <w:rsid w:val="00472A4C"/>
    <w:rsid w:val="00472F8B"/>
    <w:rsid w:val="00473425"/>
    <w:rsid w:val="00473DA0"/>
    <w:rsid w:val="00474114"/>
    <w:rsid w:val="0047415C"/>
    <w:rsid w:val="004742CF"/>
    <w:rsid w:val="004753A5"/>
    <w:rsid w:val="00475642"/>
    <w:rsid w:val="00475815"/>
    <w:rsid w:val="00475821"/>
    <w:rsid w:val="0047636B"/>
    <w:rsid w:val="00476E6D"/>
    <w:rsid w:val="004776A8"/>
    <w:rsid w:val="00477AAC"/>
    <w:rsid w:val="00477C83"/>
    <w:rsid w:val="00477CC7"/>
    <w:rsid w:val="004800D6"/>
    <w:rsid w:val="004801A4"/>
    <w:rsid w:val="00480507"/>
    <w:rsid w:val="00481659"/>
    <w:rsid w:val="00481738"/>
    <w:rsid w:val="00481ACF"/>
    <w:rsid w:val="0048214E"/>
    <w:rsid w:val="00482317"/>
    <w:rsid w:val="00482778"/>
    <w:rsid w:val="004828EF"/>
    <w:rsid w:val="004830E0"/>
    <w:rsid w:val="004831CD"/>
    <w:rsid w:val="0048339D"/>
    <w:rsid w:val="0048347D"/>
    <w:rsid w:val="00483C5C"/>
    <w:rsid w:val="00483DE4"/>
    <w:rsid w:val="00483DE8"/>
    <w:rsid w:val="00484333"/>
    <w:rsid w:val="0048436E"/>
    <w:rsid w:val="004844EF"/>
    <w:rsid w:val="00484C95"/>
    <w:rsid w:val="00484E75"/>
    <w:rsid w:val="00485117"/>
    <w:rsid w:val="004852F7"/>
    <w:rsid w:val="004856C3"/>
    <w:rsid w:val="004857C2"/>
    <w:rsid w:val="00485812"/>
    <w:rsid w:val="0048584B"/>
    <w:rsid w:val="004863B4"/>
    <w:rsid w:val="00486CD3"/>
    <w:rsid w:val="00486FD8"/>
    <w:rsid w:val="00487484"/>
    <w:rsid w:val="00487850"/>
    <w:rsid w:val="00490048"/>
    <w:rsid w:val="0049037B"/>
    <w:rsid w:val="00490EB2"/>
    <w:rsid w:val="00491060"/>
    <w:rsid w:val="0049137B"/>
    <w:rsid w:val="00491C7E"/>
    <w:rsid w:val="00491D71"/>
    <w:rsid w:val="00491E8B"/>
    <w:rsid w:val="004921D0"/>
    <w:rsid w:val="004927BA"/>
    <w:rsid w:val="00492E97"/>
    <w:rsid w:val="004933F2"/>
    <w:rsid w:val="004935DD"/>
    <w:rsid w:val="004940D1"/>
    <w:rsid w:val="004946A4"/>
    <w:rsid w:val="0049499B"/>
    <w:rsid w:val="004950F8"/>
    <w:rsid w:val="00495140"/>
    <w:rsid w:val="00495471"/>
    <w:rsid w:val="00495611"/>
    <w:rsid w:val="00495CAF"/>
    <w:rsid w:val="00495E89"/>
    <w:rsid w:val="00496041"/>
    <w:rsid w:val="004962A6"/>
    <w:rsid w:val="0049641C"/>
    <w:rsid w:val="004964DC"/>
    <w:rsid w:val="00496CBA"/>
    <w:rsid w:val="004972D6"/>
    <w:rsid w:val="004975A1"/>
    <w:rsid w:val="0049767D"/>
    <w:rsid w:val="004976CD"/>
    <w:rsid w:val="004A030F"/>
    <w:rsid w:val="004A0649"/>
    <w:rsid w:val="004A17C7"/>
    <w:rsid w:val="004A1965"/>
    <w:rsid w:val="004A1B44"/>
    <w:rsid w:val="004A1BE8"/>
    <w:rsid w:val="004A32A9"/>
    <w:rsid w:val="004A34DF"/>
    <w:rsid w:val="004A3F53"/>
    <w:rsid w:val="004A3FB5"/>
    <w:rsid w:val="004A420D"/>
    <w:rsid w:val="004A4CA5"/>
    <w:rsid w:val="004A4F3D"/>
    <w:rsid w:val="004A4FAC"/>
    <w:rsid w:val="004A52D3"/>
    <w:rsid w:val="004A61B4"/>
    <w:rsid w:val="004A6410"/>
    <w:rsid w:val="004A674D"/>
    <w:rsid w:val="004A6A6E"/>
    <w:rsid w:val="004A6AF8"/>
    <w:rsid w:val="004A7302"/>
    <w:rsid w:val="004A7348"/>
    <w:rsid w:val="004A7515"/>
    <w:rsid w:val="004B011E"/>
    <w:rsid w:val="004B0592"/>
    <w:rsid w:val="004B0AD4"/>
    <w:rsid w:val="004B0B81"/>
    <w:rsid w:val="004B0E41"/>
    <w:rsid w:val="004B1BE7"/>
    <w:rsid w:val="004B2901"/>
    <w:rsid w:val="004B2E90"/>
    <w:rsid w:val="004B32E8"/>
    <w:rsid w:val="004B339B"/>
    <w:rsid w:val="004B339E"/>
    <w:rsid w:val="004B35AD"/>
    <w:rsid w:val="004B39A4"/>
    <w:rsid w:val="004B4357"/>
    <w:rsid w:val="004B44FA"/>
    <w:rsid w:val="004B460A"/>
    <w:rsid w:val="004B49BC"/>
    <w:rsid w:val="004B5326"/>
    <w:rsid w:val="004B566F"/>
    <w:rsid w:val="004B5954"/>
    <w:rsid w:val="004B5ABF"/>
    <w:rsid w:val="004B60C0"/>
    <w:rsid w:val="004B61BB"/>
    <w:rsid w:val="004B6230"/>
    <w:rsid w:val="004B643B"/>
    <w:rsid w:val="004B67D7"/>
    <w:rsid w:val="004B67E6"/>
    <w:rsid w:val="004B7508"/>
    <w:rsid w:val="004B75B9"/>
    <w:rsid w:val="004B75E9"/>
    <w:rsid w:val="004B7796"/>
    <w:rsid w:val="004B7ACA"/>
    <w:rsid w:val="004B7C86"/>
    <w:rsid w:val="004C006C"/>
    <w:rsid w:val="004C05FC"/>
    <w:rsid w:val="004C07E2"/>
    <w:rsid w:val="004C0D4D"/>
    <w:rsid w:val="004C1885"/>
    <w:rsid w:val="004C1B99"/>
    <w:rsid w:val="004C1FBC"/>
    <w:rsid w:val="004C24A8"/>
    <w:rsid w:val="004C275D"/>
    <w:rsid w:val="004C2775"/>
    <w:rsid w:val="004C2E17"/>
    <w:rsid w:val="004C2E44"/>
    <w:rsid w:val="004C2F7B"/>
    <w:rsid w:val="004C3024"/>
    <w:rsid w:val="004C3063"/>
    <w:rsid w:val="004C310C"/>
    <w:rsid w:val="004C3515"/>
    <w:rsid w:val="004C38FC"/>
    <w:rsid w:val="004C46CB"/>
    <w:rsid w:val="004C47D9"/>
    <w:rsid w:val="004C4C80"/>
    <w:rsid w:val="004C4F2A"/>
    <w:rsid w:val="004C5413"/>
    <w:rsid w:val="004C5697"/>
    <w:rsid w:val="004C5972"/>
    <w:rsid w:val="004C5B3E"/>
    <w:rsid w:val="004C5C15"/>
    <w:rsid w:val="004C6247"/>
    <w:rsid w:val="004C6B5A"/>
    <w:rsid w:val="004C781D"/>
    <w:rsid w:val="004C7C50"/>
    <w:rsid w:val="004C7D11"/>
    <w:rsid w:val="004D00DC"/>
    <w:rsid w:val="004D0251"/>
    <w:rsid w:val="004D0A8A"/>
    <w:rsid w:val="004D0AC7"/>
    <w:rsid w:val="004D0B0C"/>
    <w:rsid w:val="004D1D10"/>
    <w:rsid w:val="004D2217"/>
    <w:rsid w:val="004D24D9"/>
    <w:rsid w:val="004D2649"/>
    <w:rsid w:val="004D2857"/>
    <w:rsid w:val="004D2E35"/>
    <w:rsid w:val="004D318E"/>
    <w:rsid w:val="004D33FD"/>
    <w:rsid w:val="004D3B98"/>
    <w:rsid w:val="004D3D56"/>
    <w:rsid w:val="004D4A33"/>
    <w:rsid w:val="004D4D7E"/>
    <w:rsid w:val="004D4DAF"/>
    <w:rsid w:val="004D4FEC"/>
    <w:rsid w:val="004D5088"/>
    <w:rsid w:val="004D566C"/>
    <w:rsid w:val="004D5874"/>
    <w:rsid w:val="004D6254"/>
    <w:rsid w:val="004D699D"/>
    <w:rsid w:val="004D6BB3"/>
    <w:rsid w:val="004D6DC8"/>
    <w:rsid w:val="004D6E9D"/>
    <w:rsid w:val="004D6F91"/>
    <w:rsid w:val="004D6FED"/>
    <w:rsid w:val="004D70E8"/>
    <w:rsid w:val="004D74E0"/>
    <w:rsid w:val="004D7A1F"/>
    <w:rsid w:val="004D7EF7"/>
    <w:rsid w:val="004E000A"/>
    <w:rsid w:val="004E030C"/>
    <w:rsid w:val="004E09CB"/>
    <w:rsid w:val="004E12E1"/>
    <w:rsid w:val="004E12FC"/>
    <w:rsid w:val="004E13EB"/>
    <w:rsid w:val="004E153F"/>
    <w:rsid w:val="004E175A"/>
    <w:rsid w:val="004E19C9"/>
    <w:rsid w:val="004E1BAC"/>
    <w:rsid w:val="004E330A"/>
    <w:rsid w:val="004E4047"/>
    <w:rsid w:val="004E4505"/>
    <w:rsid w:val="004E480C"/>
    <w:rsid w:val="004E50BA"/>
    <w:rsid w:val="004E5265"/>
    <w:rsid w:val="004E5366"/>
    <w:rsid w:val="004E53AF"/>
    <w:rsid w:val="004E56A0"/>
    <w:rsid w:val="004E5C1D"/>
    <w:rsid w:val="004E5E0C"/>
    <w:rsid w:val="004E722F"/>
    <w:rsid w:val="004E78F6"/>
    <w:rsid w:val="004E7B9C"/>
    <w:rsid w:val="004E7E86"/>
    <w:rsid w:val="004F0F67"/>
    <w:rsid w:val="004F14A4"/>
    <w:rsid w:val="004F1856"/>
    <w:rsid w:val="004F1AEE"/>
    <w:rsid w:val="004F1B1B"/>
    <w:rsid w:val="004F1E86"/>
    <w:rsid w:val="004F20CB"/>
    <w:rsid w:val="004F2195"/>
    <w:rsid w:val="004F226F"/>
    <w:rsid w:val="004F29D3"/>
    <w:rsid w:val="004F2E69"/>
    <w:rsid w:val="004F3C23"/>
    <w:rsid w:val="004F43C5"/>
    <w:rsid w:val="004F4715"/>
    <w:rsid w:val="004F4BD6"/>
    <w:rsid w:val="004F4F30"/>
    <w:rsid w:val="004F535B"/>
    <w:rsid w:val="004F61F2"/>
    <w:rsid w:val="004F7486"/>
    <w:rsid w:val="004F7722"/>
    <w:rsid w:val="004F7ED7"/>
    <w:rsid w:val="00500583"/>
    <w:rsid w:val="00500810"/>
    <w:rsid w:val="005008D9"/>
    <w:rsid w:val="00500906"/>
    <w:rsid w:val="0050091F"/>
    <w:rsid w:val="0050092D"/>
    <w:rsid w:val="0050261F"/>
    <w:rsid w:val="0050303A"/>
    <w:rsid w:val="005033C7"/>
    <w:rsid w:val="005035CD"/>
    <w:rsid w:val="0050383C"/>
    <w:rsid w:val="00503A7D"/>
    <w:rsid w:val="005044D5"/>
    <w:rsid w:val="00504753"/>
    <w:rsid w:val="00504C50"/>
    <w:rsid w:val="00505CD2"/>
    <w:rsid w:val="0050619A"/>
    <w:rsid w:val="00506C14"/>
    <w:rsid w:val="00506DAA"/>
    <w:rsid w:val="00506F54"/>
    <w:rsid w:val="00506F9B"/>
    <w:rsid w:val="005072B9"/>
    <w:rsid w:val="0050789C"/>
    <w:rsid w:val="00507BDF"/>
    <w:rsid w:val="00510035"/>
    <w:rsid w:val="0051038F"/>
    <w:rsid w:val="005108B2"/>
    <w:rsid w:val="00510A31"/>
    <w:rsid w:val="00510AD1"/>
    <w:rsid w:val="0051160C"/>
    <w:rsid w:val="00511782"/>
    <w:rsid w:val="00511965"/>
    <w:rsid w:val="00511E13"/>
    <w:rsid w:val="00512032"/>
    <w:rsid w:val="005134D0"/>
    <w:rsid w:val="0051400F"/>
    <w:rsid w:val="005148D1"/>
    <w:rsid w:val="00514B42"/>
    <w:rsid w:val="00515099"/>
    <w:rsid w:val="00515122"/>
    <w:rsid w:val="005155BB"/>
    <w:rsid w:val="00515B3C"/>
    <w:rsid w:val="00515F3B"/>
    <w:rsid w:val="00515F4C"/>
    <w:rsid w:val="00516057"/>
    <w:rsid w:val="005162B9"/>
    <w:rsid w:val="00516391"/>
    <w:rsid w:val="00516D44"/>
    <w:rsid w:val="0051724C"/>
    <w:rsid w:val="00517374"/>
    <w:rsid w:val="00517902"/>
    <w:rsid w:val="0051791F"/>
    <w:rsid w:val="005204F1"/>
    <w:rsid w:val="005208B2"/>
    <w:rsid w:val="005209EB"/>
    <w:rsid w:val="00520A8B"/>
    <w:rsid w:val="00520EF4"/>
    <w:rsid w:val="005214B0"/>
    <w:rsid w:val="005214E1"/>
    <w:rsid w:val="00521BC0"/>
    <w:rsid w:val="005222B9"/>
    <w:rsid w:val="005224A7"/>
    <w:rsid w:val="00522BCF"/>
    <w:rsid w:val="005235D5"/>
    <w:rsid w:val="0052429E"/>
    <w:rsid w:val="00524364"/>
    <w:rsid w:val="00524B64"/>
    <w:rsid w:val="00525590"/>
    <w:rsid w:val="0052598C"/>
    <w:rsid w:val="00526004"/>
    <w:rsid w:val="00526555"/>
    <w:rsid w:val="0052681C"/>
    <w:rsid w:val="00526831"/>
    <w:rsid w:val="00526A5A"/>
    <w:rsid w:val="00526BB6"/>
    <w:rsid w:val="00526CC2"/>
    <w:rsid w:val="0052728D"/>
    <w:rsid w:val="0052737F"/>
    <w:rsid w:val="00527C58"/>
    <w:rsid w:val="00527CE2"/>
    <w:rsid w:val="00530575"/>
    <w:rsid w:val="0053065C"/>
    <w:rsid w:val="00530C98"/>
    <w:rsid w:val="00531079"/>
    <w:rsid w:val="005318CD"/>
    <w:rsid w:val="00531985"/>
    <w:rsid w:val="00532C1A"/>
    <w:rsid w:val="00532D87"/>
    <w:rsid w:val="00532E75"/>
    <w:rsid w:val="00533542"/>
    <w:rsid w:val="005335D7"/>
    <w:rsid w:val="00533ABB"/>
    <w:rsid w:val="00534DF1"/>
    <w:rsid w:val="0053554C"/>
    <w:rsid w:val="00535577"/>
    <w:rsid w:val="0053598A"/>
    <w:rsid w:val="00535A68"/>
    <w:rsid w:val="005362F6"/>
    <w:rsid w:val="00536721"/>
    <w:rsid w:val="00536759"/>
    <w:rsid w:val="00536765"/>
    <w:rsid w:val="0053692B"/>
    <w:rsid w:val="00537B1E"/>
    <w:rsid w:val="00537C4F"/>
    <w:rsid w:val="00540038"/>
    <w:rsid w:val="0054003B"/>
    <w:rsid w:val="005403ED"/>
    <w:rsid w:val="005404BD"/>
    <w:rsid w:val="005408DE"/>
    <w:rsid w:val="00540A3C"/>
    <w:rsid w:val="00541620"/>
    <w:rsid w:val="005417EF"/>
    <w:rsid w:val="005427E4"/>
    <w:rsid w:val="00542A28"/>
    <w:rsid w:val="00543103"/>
    <w:rsid w:val="00543302"/>
    <w:rsid w:val="00543422"/>
    <w:rsid w:val="00544227"/>
    <w:rsid w:val="0054437C"/>
    <w:rsid w:val="00544F3C"/>
    <w:rsid w:val="00545220"/>
    <w:rsid w:val="005461B4"/>
    <w:rsid w:val="005462FB"/>
    <w:rsid w:val="0054642F"/>
    <w:rsid w:val="00547640"/>
    <w:rsid w:val="0054780D"/>
    <w:rsid w:val="00547B9B"/>
    <w:rsid w:val="00547BDF"/>
    <w:rsid w:val="00547CC1"/>
    <w:rsid w:val="00550593"/>
    <w:rsid w:val="00550ABA"/>
    <w:rsid w:val="00550E2D"/>
    <w:rsid w:val="00551ECD"/>
    <w:rsid w:val="00551EE0"/>
    <w:rsid w:val="00552164"/>
    <w:rsid w:val="00552614"/>
    <w:rsid w:val="00552A97"/>
    <w:rsid w:val="00552FAA"/>
    <w:rsid w:val="005535AC"/>
    <w:rsid w:val="0055366F"/>
    <w:rsid w:val="00553993"/>
    <w:rsid w:val="00553DA2"/>
    <w:rsid w:val="00553E3B"/>
    <w:rsid w:val="0055403F"/>
    <w:rsid w:val="005541D7"/>
    <w:rsid w:val="00554CF0"/>
    <w:rsid w:val="0055589D"/>
    <w:rsid w:val="00555A12"/>
    <w:rsid w:val="00556233"/>
    <w:rsid w:val="005569C2"/>
    <w:rsid w:val="00557852"/>
    <w:rsid w:val="005578CD"/>
    <w:rsid w:val="005603AB"/>
    <w:rsid w:val="005607BF"/>
    <w:rsid w:val="00560C24"/>
    <w:rsid w:val="00560E6F"/>
    <w:rsid w:val="00560F44"/>
    <w:rsid w:val="005610B6"/>
    <w:rsid w:val="00561413"/>
    <w:rsid w:val="005618D7"/>
    <w:rsid w:val="00561B99"/>
    <w:rsid w:val="00561E6E"/>
    <w:rsid w:val="005624C6"/>
    <w:rsid w:val="00562A34"/>
    <w:rsid w:val="00562AE7"/>
    <w:rsid w:val="00562B7F"/>
    <w:rsid w:val="00562C7E"/>
    <w:rsid w:val="00562DD0"/>
    <w:rsid w:val="00563124"/>
    <w:rsid w:val="0056330D"/>
    <w:rsid w:val="005635AA"/>
    <w:rsid w:val="005639AE"/>
    <w:rsid w:val="00563AE4"/>
    <w:rsid w:val="00563E80"/>
    <w:rsid w:val="0056423A"/>
    <w:rsid w:val="0056423C"/>
    <w:rsid w:val="00564540"/>
    <w:rsid w:val="00564B1E"/>
    <w:rsid w:val="00564C9C"/>
    <w:rsid w:val="00564EF5"/>
    <w:rsid w:val="00565027"/>
    <w:rsid w:val="00565436"/>
    <w:rsid w:val="0056591C"/>
    <w:rsid w:val="00566236"/>
    <w:rsid w:val="00566349"/>
    <w:rsid w:val="00566378"/>
    <w:rsid w:val="005663E2"/>
    <w:rsid w:val="00566851"/>
    <w:rsid w:val="00566C35"/>
    <w:rsid w:val="00566C94"/>
    <w:rsid w:val="00567254"/>
    <w:rsid w:val="005677E5"/>
    <w:rsid w:val="00567D08"/>
    <w:rsid w:val="005701ED"/>
    <w:rsid w:val="005703B1"/>
    <w:rsid w:val="00570670"/>
    <w:rsid w:val="005716F0"/>
    <w:rsid w:val="00571745"/>
    <w:rsid w:val="00571893"/>
    <w:rsid w:val="0057192A"/>
    <w:rsid w:val="00571D0E"/>
    <w:rsid w:val="005724DE"/>
    <w:rsid w:val="005724E9"/>
    <w:rsid w:val="005726A2"/>
    <w:rsid w:val="00572BCA"/>
    <w:rsid w:val="00572C77"/>
    <w:rsid w:val="00573C06"/>
    <w:rsid w:val="00573E48"/>
    <w:rsid w:val="00574002"/>
    <w:rsid w:val="00574829"/>
    <w:rsid w:val="00574C4D"/>
    <w:rsid w:val="00574FF0"/>
    <w:rsid w:val="00575888"/>
    <w:rsid w:val="0057591B"/>
    <w:rsid w:val="00575F72"/>
    <w:rsid w:val="00576F43"/>
    <w:rsid w:val="0057716F"/>
    <w:rsid w:val="005773BB"/>
    <w:rsid w:val="0057749C"/>
    <w:rsid w:val="00577896"/>
    <w:rsid w:val="00577CFA"/>
    <w:rsid w:val="00577F6B"/>
    <w:rsid w:val="005802C4"/>
    <w:rsid w:val="0058035F"/>
    <w:rsid w:val="005805B7"/>
    <w:rsid w:val="005805DB"/>
    <w:rsid w:val="005809B9"/>
    <w:rsid w:val="00581032"/>
    <w:rsid w:val="005810E4"/>
    <w:rsid w:val="0058123F"/>
    <w:rsid w:val="005813F1"/>
    <w:rsid w:val="00581A52"/>
    <w:rsid w:val="00581CD5"/>
    <w:rsid w:val="005826EB"/>
    <w:rsid w:val="00582F3D"/>
    <w:rsid w:val="0058311A"/>
    <w:rsid w:val="005840AE"/>
    <w:rsid w:val="005842BF"/>
    <w:rsid w:val="00584722"/>
    <w:rsid w:val="00584B34"/>
    <w:rsid w:val="00584B48"/>
    <w:rsid w:val="00584C33"/>
    <w:rsid w:val="00585498"/>
    <w:rsid w:val="00585A3E"/>
    <w:rsid w:val="0058609F"/>
    <w:rsid w:val="0058638F"/>
    <w:rsid w:val="0058667E"/>
    <w:rsid w:val="00586884"/>
    <w:rsid w:val="00587C80"/>
    <w:rsid w:val="00590034"/>
    <w:rsid w:val="0059003E"/>
    <w:rsid w:val="00590306"/>
    <w:rsid w:val="0059058E"/>
    <w:rsid w:val="00590693"/>
    <w:rsid w:val="00590825"/>
    <w:rsid w:val="00590BF3"/>
    <w:rsid w:val="00590DB2"/>
    <w:rsid w:val="0059187F"/>
    <w:rsid w:val="005923D7"/>
    <w:rsid w:val="0059304B"/>
    <w:rsid w:val="005930E5"/>
    <w:rsid w:val="00593629"/>
    <w:rsid w:val="005936DC"/>
    <w:rsid w:val="00593AB4"/>
    <w:rsid w:val="005943D0"/>
    <w:rsid w:val="00594899"/>
    <w:rsid w:val="00594A82"/>
    <w:rsid w:val="00594D12"/>
    <w:rsid w:val="0059566B"/>
    <w:rsid w:val="00595693"/>
    <w:rsid w:val="005964ED"/>
    <w:rsid w:val="00596B16"/>
    <w:rsid w:val="00597142"/>
    <w:rsid w:val="0059740B"/>
    <w:rsid w:val="005976B0"/>
    <w:rsid w:val="005976FA"/>
    <w:rsid w:val="005A118D"/>
    <w:rsid w:val="005A135B"/>
    <w:rsid w:val="005A1585"/>
    <w:rsid w:val="005A163A"/>
    <w:rsid w:val="005A1895"/>
    <w:rsid w:val="005A1E1B"/>
    <w:rsid w:val="005A1EE7"/>
    <w:rsid w:val="005A261E"/>
    <w:rsid w:val="005A316E"/>
    <w:rsid w:val="005A318B"/>
    <w:rsid w:val="005A3716"/>
    <w:rsid w:val="005A3871"/>
    <w:rsid w:val="005A41CF"/>
    <w:rsid w:val="005A420E"/>
    <w:rsid w:val="005A4256"/>
    <w:rsid w:val="005A42CF"/>
    <w:rsid w:val="005A4992"/>
    <w:rsid w:val="005A4A54"/>
    <w:rsid w:val="005A4ADB"/>
    <w:rsid w:val="005A4B10"/>
    <w:rsid w:val="005A4BB0"/>
    <w:rsid w:val="005A4E2A"/>
    <w:rsid w:val="005A5BB0"/>
    <w:rsid w:val="005A5EA4"/>
    <w:rsid w:val="005A680C"/>
    <w:rsid w:val="005A695B"/>
    <w:rsid w:val="005A6D4F"/>
    <w:rsid w:val="005A7412"/>
    <w:rsid w:val="005A75BF"/>
    <w:rsid w:val="005A7782"/>
    <w:rsid w:val="005A79E0"/>
    <w:rsid w:val="005A7A4F"/>
    <w:rsid w:val="005A7AAC"/>
    <w:rsid w:val="005A7B98"/>
    <w:rsid w:val="005A7FBA"/>
    <w:rsid w:val="005B070B"/>
    <w:rsid w:val="005B081D"/>
    <w:rsid w:val="005B12B6"/>
    <w:rsid w:val="005B12E3"/>
    <w:rsid w:val="005B156E"/>
    <w:rsid w:val="005B1710"/>
    <w:rsid w:val="005B17B9"/>
    <w:rsid w:val="005B2721"/>
    <w:rsid w:val="005B27C4"/>
    <w:rsid w:val="005B2B33"/>
    <w:rsid w:val="005B2CF8"/>
    <w:rsid w:val="005B2DA1"/>
    <w:rsid w:val="005B2EE0"/>
    <w:rsid w:val="005B372D"/>
    <w:rsid w:val="005B3C0F"/>
    <w:rsid w:val="005B3D59"/>
    <w:rsid w:val="005B415B"/>
    <w:rsid w:val="005B443F"/>
    <w:rsid w:val="005B4680"/>
    <w:rsid w:val="005B4AD3"/>
    <w:rsid w:val="005B4B16"/>
    <w:rsid w:val="005B4B89"/>
    <w:rsid w:val="005B4E09"/>
    <w:rsid w:val="005B522E"/>
    <w:rsid w:val="005B55A0"/>
    <w:rsid w:val="005B5B2C"/>
    <w:rsid w:val="005B6099"/>
    <w:rsid w:val="005B6331"/>
    <w:rsid w:val="005B65D6"/>
    <w:rsid w:val="005B66DE"/>
    <w:rsid w:val="005B6EF2"/>
    <w:rsid w:val="005B73C2"/>
    <w:rsid w:val="005B7436"/>
    <w:rsid w:val="005B76F3"/>
    <w:rsid w:val="005B7880"/>
    <w:rsid w:val="005B7DE0"/>
    <w:rsid w:val="005C07BB"/>
    <w:rsid w:val="005C0C82"/>
    <w:rsid w:val="005C16DC"/>
    <w:rsid w:val="005C238C"/>
    <w:rsid w:val="005C247B"/>
    <w:rsid w:val="005C26E8"/>
    <w:rsid w:val="005C29FF"/>
    <w:rsid w:val="005C2BF7"/>
    <w:rsid w:val="005C2FE1"/>
    <w:rsid w:val="005C36FE"/>
    <w:rsid w:val="005C3C65"/>
    <w:rsid w:val="005C3C88"/>
    <w:rsid w:val="005C3CF9"/>
    <w:rsid w:val="005C409B"/>
    <w:rsid w:val="005C44DA"/>
    <w:rsid w:val="005C4A74"/>
    <w:rsid w:val="005C5E5D"/>
    <w:rsid w:val="005C6180"/>
    <w:rsid w:val="005C61A1"/>
    <w:rsid w:val="005C66ED"/>
    <w:rsid w:val="005C676E"/>
    <w:rsid w:val="005C68A7"/>
    <w:rsid w:val="005C69FF"/>
    <w:rsid w:val="005C6ADB"/>
    <w:rsid w:val="005C6BA5"/>
    <w:rsid w:val="005C732B"/>
    <w:rsid w:val="005C7BB8"/>
    <w:rsid w:val="005C7D7B"/>
    <w:rsid w:val="005D00A7"/>
    <w:rsid w:val="005D017F"/>
    <w:rsid w:val="005D01F5"/>
    <w:rsid w:val="005D0888"/>
    <w:rsid w:val="005D08C7"/>
    <w:rsid w:val="005D0B94"/>
    <w:rsid w:val="005D11C9"/>
    <w:rsid w:val="005D16DA"/>
    <w:rsid w:val="005D1844"/>
    <w:rsid w:val="005D184A"/>
    <w:rsid w:val="005D24E5"/>
    <w:rsid w:val="005D257A"/>
    <w:rsid w:val="005D261E"/>
    <w:rsid w:val="005D323A"/>
    <w:rsid w:val="005D3746"/>
    <w:rsid w:val="005D399A"/>
    <w:rsid w:val="005D40DF"/>
    <w:rsid w:val="005D4DE2"/>
    <w:rsid w:val="005D51D9"/>
    <w:rsid w:val="005D5352"/>
    <w:rsid w:val="005D5376"/>
    <w:rsid w:val="005D5489"/>
    <w:rsid w:val="005D608F"/>
    <w:rsid w:val="005D63FA"/>
    <w:rsid w:val="005D6917"/>
    <w:rsid w:val="005D6BA2"/>
    <w:rsid w:val="005D6E09"/>
    <w:rsid w:val="005D6F6F"/>
    <w:rsid w:val="005D711C"/>
    <w:rsid w:val="005D7719"/>
    <w:rsid w:val="005D78F3"/>
    <w:rsid w:val="005D7AF8"/>
    <w:rsid w:val="005D7FF1"/>
    <w:rsid w:val="005E01CE"/>
    <w:rsid w:val="005E03EA"/>
    <w:rsid w:val="005E0515"/>
    <w:rsid w:val="005E0653"/>
    <w:rsid w:val="005E0A8B"/>
    <w:rsid w:val="005E13C4"/>
    <w:rsid w:val="005E15EB"/>
    <w:rsid w:val="005E1E2E"/>
    <w:rsid w:val="005E39B0"/>
    <w:rsid w:val="005E3CA3"/>
    <w:rsid w:val="005E40E3"/>
    <w:rsid w:val="005E4122"/>
    <w:rsid w:val="005E43C4"/>
    <w:rsid w:val="005E465D"/>
    <w:rsid w:val="005E471F"/>
    <w:rsid w:val="005E4748"/>
    <w:rsid w:val="005E4A85"/>
    <w:rsid w:val="005E4E5F"/>
    <w:rsid w:val="005E5125"/>
    <w:rsid w:val="005E5168"/>
    <w:rsid w:val="005E5939"/>
    <w:rsid w:val="005E5A82"/>
    <w:rsid w:val="005E5F05"/>
    <w:rsid w:val="005E6586"/>
    <w:rsid w:val="005E65D4"/>
    <w:rsid w:val="005E6EED"/>
    <w:rsid w:val="005E749F"/>
    <w:rsid w:val="005E77F4"/>
    <w:rsid w:val="005E7F13"/>
    <w:rsid w:val="005F0296"/>
    <w:rsid w:val="005F0D8D"/>
    <w:rsid w:val="005F186C"/>
    <w:rsid w:val="005F1A6F"/>
    <w:rsid w:val="005F1C85"/>
    <w:rsid w:val="005F1D1A"/>
    <w:rsid w:val="005F1DA5"/>
    <w:rsid w:val="005F1EA5"/>
    <w:rsid w:val="005F1F41"/>
    <w:rsid w:val="005F208D"/>
    <w:rsid w:val="005F2534"/>
    <w:rsid w:val="005F266F"/>
    <w:rsid w:val="005F27A5"/>
    <w:rsid w:val="005F2BA0"/>
    <w:rsid w:val="005F3082"/>
    <w:rsid w:val="005F329D"/>
    <w:rsid w:val="005F3518"/>
    <w:rsid w:val="005F3658"/>
    <w:rsid w:val="005F39F3"/>
    <w:rsid w:val="005F4976"/>
    <w:rsid w:val="005F4A01"/>
    <w:rsid w:val="005F4CBD"/>
    <w:rsid w:val="005F4F18"/>
    <w:rsid w:val="005F4FC3"/>
    <w:rsid w:val="005F54C6"/>
    <w:rsid w:val="005F56E8"/>
    <w:rsid w:val="005F5994"/>
    <w:rsid w:val="005F60AF"/>
    <w:rsid w:val="005F6453"/>
    <w:rsid w:val="005F6E9A"/>
    <w:rsid w:val="005F700F"/>
    <w:rsid w:val="00600176"/>
    <w:rsid w:val="00600217"/>
    <w:rsid w:val="006004BA"/>
    <w:rsid w:val="006007A4"/>
    <w:rsid w:val="00600992"/>
    <w:rsid w:val="00600E9B"/>
    <w:rsid w:val="00601832"/>
    <w:rsid w:val="00601836"/>
    <w:rsid w:val="006019B1"/>
    <w:rsid w:val="00601A63"/>
    <w:rsid w:val="0060266D"/>
    <w:rsid w:val="0060270E"/>
    <w:rsid w:val="00602BB5"/>
    <w:rsid w:val="00603394"/>
    <w:rsid w:val="006033DD"/>
    <w:rsid w:val="00603EA6"/>
    <w:rsid w:val="0060450E"/>
    <w:rsid w:val="0060459B"/>
    <w:rsid w:val="00604746"/>
    <w:rsid w:val="00604AC5"/>
    <w:rsid w:val="00604CD6"/>
    <w:rsid w:val="0060534F"/>
    <w:rsid w:val="0060576F"/>
    <w:rsid w:val="00605A32"/>
    <w:rsid w:val="00605C65"/>
    <w:rsid w:val="00606307"/>
    <w:rsid w:val="00606955"/>
    <w:rsid w:val="00606B0B"/>
    <w:rsid w:val="00606B1C"/>
    <w:rsid w:val="00606D67"/>
    <w:rsid w:val="00607519"/>
    <w:rsid w:val="0060762F"/>
    <w:rsid w:val="006079E5"/>
    <w:rsid w:val="006108A6"/>
    <w:rsid w:val="006108E6"/>
    <w:rsid w:val="00610EAD"/>
    <w:rsid w:val="00611201"/>
    <w:rsid w:val="0061173D"/>
    <w:rsid w:val="00611AD2"/>
    <w:rsid w:val="00611F7D"/>
    <w:rsid w:val="0061215A"/>
    <w:rsid w:val="0061261E"/>
    <w:rsid w:val="00612756"/>
    <w:rsid w:val="00612AF7"/>
    <w:rsid w:val="00612F71"/>
    <w:rsid w:val="0061300C"/>
    <w:rsid w:val="006131B7"/>
    <w:rsid w:val="00613727"/>
    <w:rsid w:val="0061393B"/>
    <w:rsid w:val="0061466E"/>
    <w:rsid w:val="006148C8"/>
    <w:rsid w:val="006153C8"/>
    <w:rsid w:val="00615494"/>
    <w:rsid w:val="006154AD"/>
    <w:rsid w:val="006155DE"/>
    <w:rsid w:val="0061600C"/>
    <w:rsid w:val="0061607F"/>
    <w:rsid w:val="00616472"/>
    <w:rsid w:val="006169C3"/>
    <w:rsid w:val="00616A8A"/>
    <w:rsid w:val="006170D5"/>
    <w:rsid w:val="006172AA"/>
    <w:rsid w:val="006172ED"/>
    <w:rsid w:val="00617E7F"/>
    <w:rsid w:val="00620AEF"/>
    <w:rsid w:val="006210A8"/>
    <w:rsid w:val="0062110A"/>
    <w:rsid w:val="006212BD"/>
    <w:rsid w:val="00622122"/>
    <w:rsid w:val="006221BC"/>
    <w:rsid w:val="006223B4"/>
    <w:rsid w:val="006224BA"/>
    <w:rsid w:val="0062272D"/>
    <w:rsid w:val="00622A77"/>
    <w:rsid w:val="00622AD0"/>
    <w:rsid w:val="00622F7E"/>
    <w:rsid w:val="0062350F"/>
    <w:rsid w:val="00623788"/>
    <w:rsid w:val="00623EE0"/>
    <w:rsid w:val="00624F48"/>
    <w:rsid w:val="006254B5"/>
    <w:rsid w:val="00625576"/>
    <w:rsid w:val="00626123"/>
    <w:rsid w:val="006261D6"/>
    <w:rsid w:val="006262A3"/>
    <w:rsid w:val="00626506"/>
    <w:rsid w:val="00626DF8"/>
    <w:rsid w:val="00626E92"/>
    <w:rsid w:val="0062735F"/>
    <w:rsid w:val="00627BAD"/>
    <w:rsid w:val="00627DE1"/>
    <w:rsid w:val="006308E2"/>
    <w:rsid w:val="00631038"/>
    <w:rsid w:val="00632CED"/>
    <w:rsid w:val="0063313A"/>
    <w:rsid w:val="00633264"/>
    <w:rsid w:val="006333FA"/>
    <w:rsid w:val="00633423"/>
    <w:rsid w:val="00633453"/>
    <w:rsid w:val="00633F9D"/>
    <w:rsid w:val="006340D2"/>
    <w:rsid w:val="0063426C"/>
    <w:rsid w:val="00634877"/>
    <w:rsid w:val="006349D6"/>
    <w:rsid w:val="00634BC2"/>
    <w:rsid w:val="00635F45"/>
    <w:rsid w:val="006361C6"/>
    <w:rsid w:val="006362FD"/>
    <w:rsid w:val="00636D65"/>
    <w:rsid w:val="006371C5"/>
    <w:rsid w:val="0063784A"/>
    <w:rsid w:val="00637AEF"/>
    <w:rsid w:val="00637C7D"/>
    <w:rsid w:val="00640095"/>
    <w:rsid w:val="006400C8"/>
    <w:rsid w:val="00640246"/>
    <w:rsid w:val="006407D4"/>
    <w:rsid w:val="0064106B"/>
    <w:rsid w:val="006414AC"/>
    <w:rsid w:val="006415EC"/>
    <w:rsid w:val="006418EB"/>
    <w:rsid w:val="0064213C"/>
    <w:rsid w:val="00642202"/>
    <w:rsid w:val="006436DE"/>
    <w:rsid w:val="006437BA"/>
    <w:rsid w:val="00643BFF"/>
    <w:rsid w:val="00643C28"/>
    <w:rsid w:val="00643E98"/>
    <w:rsid w:val="00643EDF"/>
    <w:rsid w:val="006444F7"/>
    <w:rsid w:val="00644887"/>
    <w:rsid w:val="006455E1"/>
    <w:rsid w:val="00645F62"/>
    <w:rsid w:val="006460C1"/>
    <w:rsid w:val="006461E2"/>
    <w:rsid w:val="00646274"/>
    <w:rsid w:val="006464F9"/>
    <w:rsid w:val="006468A4"/>
    <w:rsid w:val="00646A20"/>
    <w:rsid w:val="006470CF"/>
    <w:rsid w:val="006476CF"/>
    <w:rsid w:val="00647ADD"/>
    <w:rsid w:val="00647B2B"/>
    <w:rsid w:val="0065001C"/>
    <w:rsid w:val="00651A7F"/>
    <w:rsid w:val="00651F59"/>
    <w:rsid w:val="00652216"/>
    <w:rsid w:val="0065226A"/>
    <w:rsid w:val="00652736"/>
    <w:rsid w:val="006529F3"/>
    <w:rsid w:val="00652C10"/>
    <w:rsid w:val="00652F5C"/>
    <w:rsid w:val="0065363E"/>
    <w:rsid w:val="0065369E"/>
    <w:rsid w:val="0065394D"/>
    <w:rsid w:val="00654DFE"/>
    <w:rsid w:val="0065513E"/>
    <w:rsid w:val="00655D57"/>
    <w:rsid w:val="00655E4D"/>
    <w:rsid w:val="00656B96"/>
    <w:rsid w:val="00656E27"/>
    <w:rsid w:val="00656FB9"/>
    <w:rsid w:val="006601E3"/>
    <w:rsid w:val="0066025F"/>
    <w:rsid w:val="00660804"/>
    <w:rsid w:val="00661C8B"/>
    <w:rsid w:val="00661FBA"/>
    <w:rsid w:val="0066220B"/>
    <w:rsid w:val="006629B0"/>
    <w:rsid w:val="00662D73"/>
    <w:rsid w:val="00662DCE"/>
    <w:rsid w:val="00663475"/>
    <w:rsid w:val="0066395B"/>
    <w:rsid w:val="00663B0D"/>
    <w:rsid w:val="00663DFE"/>
    <w:rsid w:val="0066423D"/>
    <w:rsid w:val="00664782"/>
    <w:rsid w:val="00664903"/>
    <w:rsid w:val="00664A37"/>
    <w:rsid w:val="00664F7F"/>
    <w:rsid w:val="006650BC"/>
    <w:rsid w:val="006652E5"/>
    <w:rsid w:val="006655CB"/>
    <w:rsid w:val="006656B6"/>
    <w:rsid w:val="00665EB7"/>
    <w:rsid w:val="006662E1"/>
    <w:rsid w:val="006662F4"/>
    <w:rsid w:val="0066632B"/>
    <w:rsid w:val="006664E8"/>
    <w:rsid w:val="00666C7C"/>
    <w:rsid w:val="006674A0"/>
    <w:rsid w:val="00667C52"/>
    <w:rsid w:val="006700E0"/>
    <w:rsid w:val="0067027E"/>
    <w:rsid w:val="00670374"/>
    <w:rsid w:val="00670441"/>
    <w:rsid w:val="006706DB"/>
    <w:rsid w:val="00670747"/>
    <w:rsid w:val="00670BB7"/>
    <w:rsid w:val="00670C80"/>
    <w:rsid w:val="00671175"/>
    <w:rsid w:val="00671613"/>
    <w:rsid w:val="00671B26"/>
    <w:rsid w:val="0067216B"/>
    <w:rsid w:val="00672505"/>
    <w:rsid w:val="00672E25"/>
    <w:rsid w:val="00672ED8"/>
    <w:rsid w:val="006730D4"/>
    <w:rsid w:val="00673367"/>
    <w:rsid w:val="00673714"/>
    <w:rsid w:val="0067391D"/>
    <w:rsid w:val="00673ED8"/>
    <w:rsid w:val="006741AD"/>
    <w:rsid w:val="00674442"/>
    <w:rsid w:val="00674816"/>
    <w:rsid w:val="006757E5"/>
    <w:rsid w:val="00675E95"/>
    <w:rsid w:val="00675F5C"/>
    <w:rsid w:val="0067652B"/>
    <w:rsid w:val="0067686A"/>
    <w:rsid w:val="006772B9"/>
    <w:rsid w:val="0067743B"/>
    <w:rsid w:val="0067750B"/>
    <w:rsid w:val="0067784F"/>
    <w:rsid w:val="00677A35"/>
    <w:rsid w:val="00680223"/>
    <w:rsid w:val="0068044B"/>
    <w:rsid w:val="006806A7"/>
    <w:rsid w:val="00680D4A"/>
    <w:rsid w:val="00680FD2"/>
    <w:rsid w:val="006815CB"/>
    <w:rsid w:val="00681792"/>
    <w:rsid w:val="00681814"/>
    <w:rsid w:val="006819ED"/>
    <w:rsid w:val="00681C81"/>
    <w:rsid w:val="00681DD8"/>
    <w:rsid w:val="00681DDE"/>
    <w:rsid w:val="00681EE8"/>
    <w:rsid w:val="00682734"/>
    <w:rsid w:val="00682894"/>
    <w:rsid w:val="00682D73"/>
    <w:rsid w:val="00682EE0"/>
    <w:rsid w:val="006838A3"/>
    <w:rsid w:val="0068412F"/>
    <w:rsid w:val="00684190"/>
    <w:rsid w:val="006841EF"/>
    <w:rsid w:val="00684B55"/>
    <w:rsid w:val="00684F5C"/>
    <w:rsid w:val="00684FAA"/>
    <w:rsid w:val="00685374"/>
    <w:rsid w:val="006855C0"/>
    <w:rsid w:val="0068560E"/>
    <w:rsid w:val="006858DF"/>
    <w:rsid w:val="0068640B"/>
    <w:rsid w:val="00686EE3"/>
    <w:rsid w:val="006871BA"/>
    <w:rsid w:val="006876A5"/>
    <w:rsid w:val="006900AF"/>
    <w:rsid w:val="00690185"/>
    <w:rsid w:val="0069034A"/>
    <w:rsid w:val="006905AA"/>
    <w:rsid w:val="00690C96"/>
    <w:rsid w:val="00690D57"/>
    <w:rsid w:val="006911F2"/>
    <w:rsid w:val="0069123E"/>
    <w:rsid w:val="006918D3"/>
    <w:rsid w:val="00691AF2"/>
    <w:rsid w:val="00691D92"/>
    <w:rsid w:val="006925D0"/>
    <w:rsid w:val="006930F4"/>
    <w:rsid w:val="00693746"/>
    <w:rsid w:val="00693F87"/>
    <w:rsid w:val="0069461E"/>
    <w:rsid w:val="00694E9D"/>
    <w:rsid w:val="00695349"/>
    <w:rsid w:val="0069539E"/>
    <w:rsid w:val="00695795"/>
    <w:rsid w:val="006957CE"/>
    <w:rsid w:val="00695C8D"/>
    <w:rsid w:val="00695CCF"/>
    <w:rsid w:val="006964C7"/>
    <w:rsid w:val="0069672F"/>
    <w:rsid w:val="0069689F"/>
    <w:rsid w:val="00697697"/>
    <w:rsid w:val="00697ED5"/>
    <w:rsid w:val="006A0049"/>
    <w:rsid w:val="006A0C86"/>
    <w:rsid w:val="006A0DD0"/>
    <w:rsid w:val="006A1AF2"/>
    <w:rsid w:val="006A1C0A"/>
    <w:rsid w:val="006A1D2E"/>
    <w:rsid w:val="006A2148"/>
    <w:rsid w:val="006A22A1"/>
    <w:rsid w:val="006A2437"/>
    <w:rsid w:val="006A24AE"/>
    <w:rsid w:val="006A2678"/>
    <w:rsid w:val="006A28B7"/>
    <w:rsid w:val="006A2C06"/>
    <w:rsid w:val="006A2F4E"/>
    <w:rsid w:val="006A33C1"/>
    <w:rsid w:val="006A3536"/>
    <w:rsid w:val="006A3556"/>
    <w:rsid w:val="006A356D"/>
    <w:rsid w:val="006A373B"/>
    <w:rsid w:val="006A3E9F"/>
    <w:rsid w:val="006A4030"/>
    <w:rsid w:val="006A4472"/>
    <w:rsid w:val="006A498C"/>
    <w:rsid w:val="006A5359"/>
    <w:rsid w:val="006A578B"/>
    <w:rsid w:val="006A5930"/>
    <w:rsid w:val="006A5BC0"/>
    <w:rsid w:val="006A5CC2"/>
    <w:rsid w:val="006A5F3E"/>
    <w:rsid w:val="006A64A1"/>
    <w:rsid w:val="006A6774"/>
    <w:rsid w:val="006A6E22"/>
    <w:rsid w:val="006A76C5"/>
    <w:rsid w:val="006B0540"/>
    <w:rsid w:val="006B0AF3"/>
    <w:rsid w:val="006B14AB"/>
    <w:rsid w:val="006B19D5"/>
    <w:rsid w:val="006B277F"/>
    <w:rsid w:val="006B2ABD"/>
    <w:rsid w:val="006B2ED8"/>
    <w:rsid w:val="006B3127"/>
    <w:rsid w:val="006B32BA"/>
    <w:rsid w:val="006B3798"/>
    <w:rsid w:val="006B3A6D"/>
    <w:rsid w:val="006B3A75"/>
    <w:rsid w:val="006B3B61"/>
    <w:rsid w:val="006B3BF6"/>
    <w:rsid w:val="006B437D"/>
    <w:rsid w:val="006B45C6"/>
    <w:rsid w:val="006B4739"/>
    <w:rsid w:val="006B54D0"/>
    <w:rsid w:val="006B6106"/>
    <w:rsid w:val="006B61E1"/>
    <w:rsid w:val="006B6C64"/>
    <w:rsid w:val="006B70B3"/>
    <w:rsid w:val="006B7D1D"/>
    <w:rsid w:val="006C05A7"/>
    <w:rsid w:val="006C0C39"/>
    <w:rsid w:val="006C0CAE"/>
    <w:rsid w:val="006C1963"/>
    <w:rsid w:val="006C1C59"/>
    <w:rsid w:val="006C1D25"/>
    <w:rsid w:val="006C1EC1"/>
    <w:rsid w:val="006C1F3E"/>
    <w:rsid w:val="006C246D"/>
    <w:rsid w:val="006C2B7F"/>
    <w:rsid w:val="006C3DAC"/>
    <w:rsid w:val="006C3F5C"/>
    <w:rsid w:val="006C41C2"/>
    <w:rsid w:val="006C4871"/>
    <w:rsid w:val="006C4A47"/>
    <w:rsid w:val="006C4E41"/>
    <w:rsid w:val="006C5537"/>
    <w:rsid w:val="006C5AE6"/>
    <w:rsid w:val="006C5CDD"/>
    <w:rsid w:val="006C635F"/>
    <w:rsid w:val="006C6CA6"/>
    <w:rsid w:val="006C6FF4"/>
    <w:rsid w:val="006C746A"/>
    <w:rsid w:val="006C7828"/>
    <w:rsid w:val="006C7BA1"/>
    <w:rsid w:val="006D00C8"/>
    <w:rsid w:val="006D02A8"/>
    <w:rsid w:val="006D05BD"/>
    <w:rsid w:val="006D0690"/>
    <w:rsid w:val="006D0D5C"/>
    <w:rsid w:val="006D0E9C"/>
    <w:rsid w:val="006D1435"/>
    <w:rsid w:val="006D20EB"/>
    <w:rsid w:val="006D21B7"/>
    <w:rsid w:val="006D240B"/>
    <w:rsid w:val="006D2931"/>
    <w:rsid w:val="006D29B7"/>
    <w:rsid w:val="006D2F15"/>
    <w:rsid w:val="006D2FC3"/>
    <w:rsid w:val="006D32DA"/>
    <w:rsid w:val="006D3565"/>
    <w:rsid w:val="006D38DB"/>
    <w:rsid w:val="006D3B0E"/>
    <w:rsid w:val="006D3C8E"/>
    <w:rsid w:val="006D4525"/>
    <w:rsid w:val="006D4BC8"/>
    <w:rsid w:val="006D4E06"/>
    <w:rsid w:val="006D50C3"/>
    <w:rsid w:val="006D57FE"/>
    <w:rsid w:val="006D5804"/>
    <w:rsid w:val="006D5AE1"/>
    <w:rsid w:val="006D5C2C"/>
    <w:rsid w:val="006D5F2F"/>
    <w:rsid w:val="006D62B5"/>
    <w:rsid w:val="006D62D8"/>
    <w:rsid w:val="006D639F"/>
    <w:rsid w:val="006D6715"/>
    <w:rsid w:val="006D67F8"/>
    <w:rsid w:val="006D6FC6"/>
    <w:rsid w:val="006D7231"/>
    <w:rsid w:val="006D7316"/>
    <w:rsid w:val="006D7A94"/>
    <w:rsid w:val="006E0A0F"/>
    <w:rsid w:val="006E0B76"/>
    <w:rsid w:val="006E0DE3"/>
    <w:rsid w:val="006E1107"/>
    <w:rsid w:val="006E1649"/>
    <w:rsid w:val="006E1A3E"/>
    <w:rsid w:val="006E1BF1"/>
    <w:rsid w:val="006E1E3E"/>
    <w:rsid w:val="006E2052"/>
    <w:rsid w:val="006E2A67"/>
    <w:rsid w:val="006E2D5C"/>
    <w:rsid w:val="006E34A5"/>
    <w:rsid w:val="006E3715"/>
    <w:rsid w:val="006E3876"/>
    <w:rsid w:val="006E38E3"/>
    <w:rsid w:val="006E44C0"/>
    <w:rsid w:val="006E473C"/>
    <w:rsid w:val="006E4764"/>
    <w:rsid w:val="006E4E72"/>
    <w:rsid w:val="006E56D5"/>
    <w:rsid w:val="006E5ECB"/>
    <w:rsid w:val="006E6312"/>
    <w:rsid w:val="006E638B"/>
    <w:rsid w:val="006E6688"/>
    <w:rsid w:val="006E6AEC"/>
    <w:rsid w:val="006E6BBB"/>
    <w:rsid w:val="006E6FAF"/>
    <w:rsid w:val="006E71D4"/>
    <w:rsid w:val="006E76D7"/>
    <w:rsid w:val="006E7FEE"/>
    <w:rsid w:val="006F09F7"/>
    <w:rsid w:val="006F0A7D"/>
    <w:rsid w:val="006F10AC"/>
    <w:rsid w:val="006F1283"/>
    <w:rsid w:val="006F27D0"/>
    <w:rsid w:val="006F302D"/>
    <w:rsid w:val="006F3323"/>
    <w:rsid w:val="006F35F4"/>
    <w:rsid w:val="006F3943"/>
    <w:rsid w:val="006F4C5B"/>
    <w:rsid w:val="006F4FEE"/>
    <w:rsid w:val="006F50B9"/>
    <w:rsid w:val="006F5900"/>
    <w:rsid w:val="006F5CD1"/>
    <w:rsid w:val="006F5FA8"/>
    <w:rsid w:val="006F60FE"/>
    <w:rsid w:val="006F747F"/>
    <w:rsid w:val="006F76F4"/>
    <w:rsid w:val="006F7F45"/>
    <w:rsid w:val="00700484"/>
    <w:rsid w:val="00700C0F"/>
    <w:rsid w:val="00701B0E"/>
    <w:rsid w:val="00702B6E"/>
    <w:rsid w:val="00702E2F"/>
    <w:rsid w:val="00703870"/>
    <w:rsid w:val="00703F7B"/>
    <w:rsid w:val="00704029"/>
    <w:rsid w:val="007042BD"/>
    <w:rsid w:val="0070494B"/>
    <w:rsid w:val="00704A90"/>
    <w:rsid w:val="00704B03"/>
    <w:rsid w:val="00704BE2"/>
    <w:rsid w:val="00704CF2"/>
    <w:rsid w:val="00704D2A"/>
    <w:rsid w:val="00704F6F"/>
    <w:rsid w:val="0070516F"/>
    <w:rsid w:val="00705610"/>
    <w:rsid w:val="00705AE8"/>
    <w:rsid w:val="00705CA3"/>
    <w:rsid w:val="007061B1"/>
    <w:rsid w:val="007066B7"/>
    <w:rsid w:val="00706892"/>
    <w:rsid w:val="00706B57"/>
    <w:rsid w:val="00706CA8"/>
    <w:rsid w:val="0070747E"/>
    <w:rsid w:val="007075D9"/>
    <w:rsid w:val="007079D3"/>
    <w:rsid w:val="00707A46"/>
    <w:rsid w:val="00707A81"/>
    <w:rsid w:val="00710405"/>
    <w:rsid w:val="00710E5F"/>
    <w:rsid w:val="0071179E"/>
    <w:rsid w:val="007118F3"/>
    <w:rsid w:val="007121E1"/>
    <w:rsid w:val="00712500"/>
    <w:rsid w:val="00712770"/>
    <w:rsid w:val="00712A76"/>
    <w:rsid w:val="007138A4"/>
    <w:rsid w:val="00713A39"/>
    <w:rsid w:val="00713C9B"/>
    <w:rsid w:val="007141BA"/>
    <w:rsid w:val="00714746"/>
    <w:rsid w:val="00714C32"/>
    <w:rsid w:val="00714F7E"/>
    <w:rsid w:val="007150A5"/>
    <w:rsid w:val="007156A3"/>
    <w:rsid w:val="00715869"/>
    <w:rsid w:val="00715AFF"/>
    <w:rsid w:val="00715EA9"/>
    <w:rsid w:val="00716046"/>
    <w:rsid w:val="007161CF"/>
    <w:rsid w:val="00716CB8"/>
    <w:rsid w:val="00716D9A"/>
    <w:rsid w:val="0071710E"/>
    <w:rsid w:val="00717152"/>
    <w:rsid w:val="00717282"/>
    <w:rsid w:val="00717ACD"/>
    <w:rsid w:val="007207EB"/>
    <w:rsid w:val="007212BA"/>
    <w:rsid w:val="00721390"/>
    <w:rsid w:val="007219C6"/>
    <w:rsid w:val="00721EE1"/>
    <w:rsid w:val="00722070"/>
    <w:rsid w:val="00722680"/>
    <w:rsid w:val="007230C5"/>
    <w:rsid w:val="00723107"/>
    <w:rsid w:val="00723809"/>
    <w:rsid w:val="00723873"/>
    <w:rsid w:val="00723CCE"/>
    <w:rsid w:val="00723D1F"/>
    <w:rsid w:val="00723EC0"/>
    <w:rsid w:val="00723F4D"/>
    <w:rsid w:val="0072446B"/>
    <w:rsid w:val="00724E85"/>
    <w:rsid w:val="007255C5"/>
    <w:rsid w:val="007258B6"/>
    <w:rsid w:val="00725908"/>
    <w:rsid w:val="00725DF1"/>
    <w:rsid w:val="00725DFB"/>
    <w:rsid w:val="00726950"/>
    <w:rsid w:val="00726A8C"/>
    <w:rsid w:val="00726ACF"/>
    <w:rsid w:val="00726D76"/>
    <w:rsid w:val="0072705E"/>
    <w:rsid w:val="00727956"/>
    <w:rsid w:val="00727C97"/>
    <w:rsid w:val="00727E48"/>
    <w:rsid w:val="00727E50"/>
    <w:rsid w:val="00727ED5"/>
    <w:rsid w:val="007304B0"/>
    <w:rsid w:val="00730BE3"/>
    <w:rsid w:val="00731310"/>
    <w:rsid w:val="00731733"/>
    <w:rsid w:val="00731901"/>
    <w:rsid w:val="00731D5F"/>
    <w:rsid w:val="0073223E"/>
    <w:rsid w:val="00732728"/>
    <w:rsid w:val="00732CC1"/>
    <w:rsid w:val="00732ECF"/>
    <w:rsid w:val="0073345C"/>
    <w:rsid w:val="007334A6"/>
    <w:rsid w:val="00733D2A"/>
    <w:rsid w:val="00733D64"/>
    <w:rsid w:val="00734007"/>
    <w:rsid w:val="0073452B"/>
    <w:rsid w:val="0073458D"/>
    <w:rsid w:val="00734C97"/>
    <w:rsid w:val="0073565F"/>
    <w:rsid w:val="0073581B"/>
    <w:rsid w:val="0073583D"/>
    <w:rsid w:val="0073590A"/>
    <w:rsid w:val="00735914"/>
    <w:rsid w:val="007364F8"/>
    <w:rsid w:val="00736897"/>
    <w:rsid w:val="00736C9E"/>
    <w:rsid w:val="00737145"/>
    <w:rsid w:val="00737198"/>
    <w:rsid w:val="00737A3A"/>
    <w:rsid w:val="0074086E"/>
    <w:rsid w:val="00740FAF"/>
    <w:rsid w:val="0074104F"/>
    <w:rsid w:val="00741342"/>
    <w:rsid w:val="00741D29"/>
    <w:rsid w:val="00742F37"/>
    <w:rsid w:val="00742FA2"/>
    <w:rsid w:val="00743911"/>
    <w:rsid w:val="0074399F"/>
    <w:rsid w:val="00743AF9"/>
    <w:rsid w:val="00743EDC"/>
    <w:rsid w:val="00744811"/>
    <w:rsid w:val="007448EA"/>
    <w:rsid w:val="007448FA"/>
    <w:rsid w:val="007449A7"/>
    <w:rsid w:val="00744AD4"/>
    <w:rsid w:val="00744C98"/>
    <w:rsid w:val="007451F3"/>
    <w:rsid w:val="00745A41"/>
    <w:rsid w:val="00745DF1"/>
    <w:rsid w:val="00746274"/>
    <w:rsid w:val="007462FF"/>
    <w:rsid w:val="00746780"/>
    <w:rsid w:val="00746A0A"/>
    <w:rsid w:val="00746A6C"/>
    <w:rsid w:val="00747C02"/>
    <w:rsid w:val="007516C8"/>
    <w:rsid w:val="0075185D"/>
    <w:rsid w:val="00751917"/>
    <w:rsid w:val="00751A6F"/>
    <w:rsid w:val="00752016"/>
    <w:rsid w:val="0075216D"/>
    <w:rsid w:val="0075217C"/>
    <w:rsid w:val="00753370"/>
    <w:rsid w:val="007549EC"/>
    <w:rsid w:val="00754C5E"/>
    <w:rsid w:val="00754DA5"/>
    <w:rsid w:val="00754F69"/>
    <w:rsid w:val="00754FBF"/>
    <w:rsid w:val="00755084"/>
    <w:rsid w:val="00755126"/>
    <w:rsid w:val="007552A2"/>
    <w:rsid w:val="007552EC"/>
    <w:rsid w:val="0075572F"/>
    <w:rsid w:val="00755960"/>
    <w:rsid w:val="007561B0"/>
    <w:rsid w:val="007570F8"/>
    <w:rsid w:val="007572BF"/>
    <w:rsid w:val="00757863"/>
    <w:rsid w:val="007579D9"/>
    <w:rsid w:val="00760697"/>
    <w:rsid w:val="007606FE"/>
    <w:rsid w:val="00760A67"/>
    <w:rsid w:val="00760E29"/>
    <w:rsid w:val="0076132E"/>
    <w:rsid w:val="0076205D"/>
    <w:rsid w:val="00762503"/>
    <w:rsid w:val="00762884"/>
    <w:rsid w:val="007628D5"/>
    <w:rsid w:val="0076308C"/>
    <w:rsid w:val="007631AD"/>
    <w:rsid w:val="0076323B"/>
    <w:rsid w:val="00763368"/>
    <w:rsid w:val="00763372"/>
    <w:rsid w:val="0076392C"/>
    <w:rsid w:val="00763C46"/>
    <w:rsid w:val="00763DF6"/>
    <w:rsid w:val="00764C41"/>
    <w:rsid w:val="007653B4"/>
    <w:rsid w:val="00765400"/>
    <w:rsid w:val="00765A40"/>
    <w:rsid w:val="00765DB5"/>
    <w:rsid w:val="0076640E"/>
    <w:rsid w:val="00766BD3"/>
    <w:rsid w:val="00767012"/>
    <w:rsid w:val="0076706B"/>
    <w:rsid w:val="00767481"/>
    <w:rsid w:val="00767663"/>
    <w:rsid w:val="00767A31"/>
    <w:rsid w:val="007704E8"/>
    <w:rsid w:val="00770806"/>
    <w:rsid w:val="00770A1A"/>
    <w:rsid w:val="00770A81"/>
    <w:rsid w:val="00770DE3"/>
    <w:rsid w:val="00770FE2"/>
    <w:rsid w:val="007710D0"/>
    <w:rsid w:val="00771716"/>
    <w:rsid w:val="007717EC"/>
    <w:rsid w:val="00772256"/>
    <w:rsid w:val="0077236A"/>
    <w:rsid w:val="0077256A"/>
    <w:rsid w:val="0077277D"/>
    <w:rsid w:val="00772B32"/>
    <w:rsid w:val="00773314"/>
    <w:rsid w:val="0077337D"/>
    <w:rsid w:val="007733A6"/>
    <w:rsid w:val="00773CCB"/>
    <w:rsid w:val="007741D0"/>
    <w:rsid w:val="00774276"/>
    <w:rsid w:val="007743F7"/>
    <w:rsid w:val="0077451C"/>
    <w:rsid w:val="00774776"/>
    <w:rsid w:val="0077569B"/>
    <w:rsid w:val="00775AD8"/>
    <w:rsid w:val="00775F5B"/>
    <w:rsid w:val="00776485"/>
    <w:rsid w:val="007764C1"/>
    <w:rsid w:val="007769EA"/>
    <w:rsid w:val="007774EF"/>
    <w:rsid w:val="00777A27"/>
    <w:rsid w:val="00780213"/>
    <w:rsid w:val="007804E8"/>
    <w:rsid w:val="007809A6"/>
    <w:rsid w:val="00780D9F"/>
    <w:rsid w:val="00781BCE"/>
    <w:rsid w:val="00781D8E"/>
    <w:rsid w:val="00782588"/>
    <w:rsid w:val="00783EFD"/>
    <w:rsid w:val="00783F19"/>
    <w:rsid w:val="00784A29"/>
    <w:rsid w:val="00784A8C"/>
    <w:rsid w:val="00784C96"/>
    <w:rsid w:val="007856F1"/>
    <w:rsid w:val="00785A11"/>
    <w:rsid w:val="00785C69"/>
    <w:rsid w:val="00786768"/>
    <w:rsid w:val="00786943"/>
    <w:rsid w:val="00786B9E"/>
    <w:rsid w:val="00787184"/>
    <w:rsid w:val="007875D6"/>
    <w:rsid w:val="00787662"/>
    <w:rsid w:val="007878FF"/>
    <w:rsid w:val="00787EF5"/>
    <w:rsid w:val="00790350"/>
    <w:rsid w:val="0079056C"/>
    <w:rsid w:val="007907B5"/>
    <w:rsid w:val="007907EA"/>
    <w:rsid w:val="007909BD"/>
    <w:rsid w:val="00791761"/>
    <w:rsid w:val="00791780"/>
    <w:rsid w:val="00791957"/>
    <w:rsid w:val="00792586"/>
    <w:rsid w:val="0079295C"/>
    <w:rsid w:val="00792B5F"/>
    <w:rsid w:val="00792E04"/>
    <w:rsid w:val="007937E4"/>
    <w:rsid w:val="00793EF0"/>
    <w:rsid w:val="00793F57"/>
    <w:rsid w:val="0079454B"/>
    <w:rsid w:val="007954E0"/>
    <w:rsid w:val="00796099"/>
    <w:rsid w:val="007962A4"/>
    <w:rsid w:val="00796A93"/>
    <w:rsid w:val="007970E1"/>
    <w:rsid w:val="007976CE"/>
    <w:rsid w:val="00797BD8"/>
    <w:rsid w:val="00797D89"/>
    <w:rsid w:val="007A00C4"/>
    <w:rsid w:val="007A02E5"/>
    <w:rsid w:val="007A04F5"/>
    <w:rsid w:val="007A06CD"/>
    <w:rsid w:val="007A0C7B"/>
    <w:rsid w:val="007A13FA"/>
    <w:rsid w:val="007A1436"/>
    <w:rsid w:val="007A153C"/>
    <w:rsid w:val="007A1B2E"/>
    <w:rsid w:val="007A1E94"/>
    <w:rsid w:val="007A2F45"/>
    <w:rsid w:val="007A2FD9"/>
    <w:rsid w:val="007A39E2"/>
    <w:rsid w:val="007A40DF"/>
    <w:rsid w:val="007A4397"/>
    <w:rsid w:val="007A445F"/>
    <w:rsid w:val="007A4503"/>
    <w:rsid w:val="007A4668"/>
    <w:rsid w:val="007A50B9"/>
    <w:rsid w:val="007A5C47"/>
    <w:rsid w:val="007A5FFF"/>
    <w:rsid w:val="007A61F0"/>
    <w:rsid w:val="007A6605"/>
    <w:rsid w:val="007A7441"/>
    <w:rsid w:val="007A74BC"/>
    <w:rsid w:val="007A76BB"/>
    <w:rsid w:val="007A77EB"/>
    <w:rsid w:val="007A7C25"/>
    <w:rsid w:val="007A7C3C"/>
    <w:rsid w:val="007A7CCA"/>
    <w:rsid w:val="007A7D9B"/>
    <w:rsid w:val="007A7E04"/>
    <w:rsid w:val="007B00EF"/>
    <w:rsid w:val="007B0195"/>
    <w:rsid w:val="007B0622"/>
    <w:rsid w:val="007B068E"/>
    <w:rsid w:val="007B0A71"/>
    <w:rsid w:val="007B0AC6"/>
    <w:rsid w:val="007B0C43"/>
    <w:rsid w:val="007B1337"/>
    <w:rsid w:val="007B14CE"/>
    <w:rsid w:val="007B2189"/>
    <w:rsid w:val="007B220C"/>
    <w:rsid w:val="007B31E0"/>
    <w:rsid w:val="007B3768"/>
    <w:rsid w:val="007B3797"/>
    <w:rsid w:val="007B388D"/>
    <w:rsid w:val="007B44AC"/>
    <w:rsid w:val="007B4F44"/>
    <w:rsid w:val="007B50AA"/>
    <w:rsid w:val="007B51E4"/>
    <w:rsid w:val="007B5D26"/>
    <w:rsid w:val="007B5DA2"/>
    <w:rsid w:val="007B5F45"/>
    <w:rsid w:val="007B670F"/>
    <w:rsid w:val="007B7606"/>
    <w:rsid w:val="007B7C77"/>
    <w:rsid w:val="007C02CB"/>
    <w:rsid w:val="007C0906"/>
    <w:rsid w:val="007C0D10"/>
    <w:rsid w:val="007C1272"/>
    <w:rsid w:val="007C1A11"/>
    <w:rsid w:val="007C1DC1"/>
    <w:rsid w:val="007C271F"/>
    <w:rsid w:val="007C2FEA"/>
    <w:rsid w:val="007C31D3"/>
    <w:rsid w:val="007C32A1"/>
    <w:rsid w:val="007C3534"/>
    <w:rsid w:val="007C3C81"/>
    <w:rsid w:val="007C4440"/>
    <w:rsid w:val="007C46F7"/>
    <w:rsid w:val="007C4748"/>
    <w:rsid w:val="007C4B5C"/>
    <w:rsid w:val="007C5C94"/>
    <w:rsid w:val="007C5CE8"/>
    <w:rsid w:val="007C6394"/>
    <w:rsid w:val="007C643D"/>
    <w:rsid w:val="007C6998"/>
    <w:rsid w:val="007C6BDE"/>
    <w:rsid w:val="007C70CB"/>
    <w:rsid w:val="007C72C3"/>
    <w:rsid w:val="007C782F"/>
    <w:rsid w:val="007C79D3"/>
    <w:rsid w:val="007D0045"/>
    <w:rsid w:val="007D01BA"/>
    <w:rsid w:val="007D0293"/>
    <w:rsid w:val="007D0B92"/>
    <w:rsid w:val="007D0C50"/>
    <w:rsid w:val="007D1A48"/>
    <w:rsid w:val="007D1CD1"/>
    <w:rsid w:val="007D1CF3"/>
    <w:rsid w:val="007D1D0C"/>
    <w:rsid w:val="007D1D14"/>
    <w:rsid w:val="007D21E3"/>
    <w:rsid w:val="007D2842"/>
    <w:rsid w:val="007D2A3F"/>
    <w:rsid w:val="007D2B7F"/>
    <w:rsid w:val="007D2BF8"/>
    <w:rsid w:val="007D33C8"/>
    <w:rsid w:val="007D388F"/>
    <w:rsid w:val="007D4180"/>
    <w:rsid w:val="007D44D3"/>
    <w:rsid w:val="007D4B26"/>
    <w:rsid w:val="007D4BAE"/>
    <w:rsid w:val="007D4C05"/>
    <w:rsid w:val="007D4E4A"/>
    <w:rsid w:val="007D5110"/>
    <w:rsid w:val="007D515B"/>
    <w:rsid w:val="007D528F"/>
    <w:rsid w:val="007D54F0"/>
    <w:rsid w:val="007D58DE"/>
    <w:rsid w:val="007D594C"/>
    <w:rsid w:val="007D5C44"/>
    <w:rsid w:val="007D619B"/>
    <w:rsid w:val="007D61A9"/>
    <w:rsid w:val="007D6DFF"/>
    <w:rsid w:val="007D713F"/>
    <w:rsid w:val="007E057B"/>
    <w:rsid w:val="007E11B8"/>
    <w:rsid w:val="007E180D"/>
    <w:rsid w:val="007E19B2"/>
    <w:rsid w:val="007E1B4F"/>
    <w:rsid w:val="007E1BA2"/>
    <w:rsid w:val="007E1C8C"/>
    <w:rsid w:val="007E24CD"/>
    <w:rsid w:val="007E2864"/>
    <w:rsid w:val="007E2A34"/>
    <w:rsid w:val="007E2BE7"/>
    <w:rsid w:val="007E2C90"/>
    <w:rsid w:val="007E32E5"/>
    <w:rsid w:val="007E33C1"/>
    <w:rsid w:val="007E3590"/>
    <w:rsid w:val="007E3591"/>
    <w:rsid w:val="007E3777"/>
    <w:rsid w:val="007E3787"/>
    <w:rsid w:val="007E3F0C"/>
    <w:rsid w:val="007E42C0"/>
    <w:rsid w:val="007E4BB7"/>
    <w:rsid w:val="007E4F07"/>
    <w:rsid w:val="007E4FEB"/>
    <w:rsid w:val="007E5803"/>
    <w:rsid w:val="007E5921"/>
    <w:rsid w:val="007E5983"/>
    <w:rsid w:val="007E5AEF"/>
    <w:rsid w:val="007E6109"/>
    <w:rsid w:val="007E628A"/>
    <w:rsid w:val="007E65AC"/>
    <w:rsid w:val="007E663E"/>
    <w:rsid w:val="007E68CF"/>
    <w:rsid w:val="007E7078"/>
    <w:rsid w:val="007E71CD"/>
    <w:rsid w:val="007E71E2"/>
    <w:rsid w:val="007E7667"/>
    <w:rsid w:val="007E7870"/>
    <w:rsid w:val="007F000E"/>
    <w:rsid w:val="007F0269"/>
    <w:rsid w:val="007F0273"/>
    <w:rsid w:val="007F02F5"/>
    <w:rsid w:val="007F04B8"/>
    <w:rsid w:val="007F06A5"/>
    <w:rsid w:val="007F0E9D"/>
    <w:rsid w:val="007F13D1"/>
    <w:rsid w:val="007F210D"/>
    <w:rsid w:val="007F269E"/>
    <w:rsid w:val="007F2735"/>
    <w:rsid w:val="007F2827"/>
    <w:rsid w:val="007F30EB"/>
    <w:rsid w:val="007F3149"/>
    <w:rsid w:val="007F3778"/>
    <w:rsid w:val="007F3852"/>
    <w:rsid w:val="007F3ED5"/>
    <w:rsid w:val="007F42DA"/>
    <w:rsid w:val="007F49A9"/>
    <w:rsid w:val="007F50A3"/>
    <w:rsid w:val="007F5BBB"/>
    <w:rsid w:val="007F6D21"/>
    <w:rsid w:val="007F712D"/>
    <w:rsid w:val="007F715F"/>
    <w:rsid w:val="007F7419"/>
    <w:rsid w:val="007F7EC9"/>
    <w:rsid w:val="008004DC"/>
    <w:rsid w:val="00800F43"/>
    <w:rsid w:val="00801129"/>
    <w:rsid w:val="00801381"/>
    <w:rsid w:val="008013C3"/>
    <w:rsid w:val="00801B1D"/>
    <w:rsid w:val="008023A0"/>
    <w:rsid w:val="0080242E"/>
    <w:rsid w:val="0080260A"/>
    <w:rsid w:val="00802B36"/>
    <w:rsid w:val="00802DBB"/>
    <w:rsid w:val="00802E02"/>
    <w:rsid w:val="008033C1"/>
    <w:rsid w:val="00803B16"/>
    <w:rsid w:val="008043A3"/>
    <w:rsid w:val="00804D69"/>
    <w:rsid w:val="00804EA2"/>
    <w:rsid w:val="00805601"/>
    <w:rsid w:val="00806195"/>
    <w:rsid w:val="00806A53"/>
    <w:rsid w:val="00806C1D"/>
    <w:rsid w:val="00807457"/>
    <w:rsid w:val="008079F2"/>
    <w:rsid w:val="00807A84"/>
    <w:rsid w:val="00807E55"/>
    <w:rsid w:val="008101FF"/>
    <w:rsid w:val="00810948"/>
    <w:rsid w:val="00810CAB"/>
    <w:rsid w:val="00811111"/>
    <w:rsid w:val="00811155"/>
    <w:rsid w:val="00811320"/>
    <w:rsid w:val="00811A3E"/>
    <w:rsid w:val="0081209B"/>
    <w:rsid w:val="008122EA"/>
    <w:rsid w:val="008129B3"/>
    <w:rsid w:val="00812B21"/>
    <w:rsid w:val="00812B70"/>
    <w:rsid w:val="00813FFD"/>
    <w:rsid w:val="00814561"/>
    <w:rsid w:val="008146C0"/>
    <w:rsid w:val="00814DC5"/>
    <w:rsid w:val="00815207"/>
    <w:rsid w:val="008152D3"/>
    <w:rsid w:val="00815318"/>
    <w:rsid w:val="00815363"/>
    <w:rsid w:val="00815722"/>
    <w:rsid w:val="0081611F"/>
    <w:rsid w:val="00816C8E"/>
    <w:rsid w:val="0081783A"/>
    <w:rsid w:val="008178A7"/>
    <w:rsid w:val="008178DD"/>
    <w:rsid w:val="00817B97"/>
    <w:rsid w:val="00817C32"/>
    <w:rsid w:val="008200C4"/>
    <w:rsid w:val="008202C6"/>
    <w:rsid w:val="00820E9E"/>
    <w:rsid w:val="00820EAB"/>
    <w:rsid w:val="0082159C"/>
    <w:rsid w:val="00821A63"/>
    <w:rsid w:val="008221B8"/>
    <w:rsid w:val="00822249"/>
    <w:rsid w:val="0082292B"/>
    <w:rsid w:val="00822B53"/>
    <w:rsid w:val="00823484"/>
    <w:rsid w:val="00823763"/>
    <w:rsid w:val="0082390C"/>
    <w:rsid w:val="00823A76"/>
    <w:rsid w:val="008249A0"/>
    <w:rsid w:val="00825009"/>
    <w:rsid w:val="008252BA"/>
    <w:rsid w:val="00825AAD"/>
    <w:rsid w:val="0082611A"/>
    <w:rsid w:val="00826D76"/>
    <w:rsid w:val="00827056"/>
    <w:rsid w:val="008307B5"/>
    <w:rsid w:val="00830D75"/>
    <w:rsid w:val="00830F44"/>
    <w:rsid w:val="008312E7"/>
    <w:rsid w:val="00831516"/>
    <w:rsid w:val="00831A68"/>
    <w:rsid w:val="00831DCB"/>
    <w:rsid w:val="00831EA3"/>
    <w:rsid w:val="0083272F"/>
    <w:rsid w:val="00832B0E"/>
    <w:rsid w:val="00832BAB"/>
    <w:rsid w:val="00832E5E"/>
    <w:rsid w:val="0083388A"/>
    <w:rsid w:val="0083426A"/>
    <w:rsid w:val="00834282"/>
    <w:rsid w:val="00834590"/>
    <w:rsid w:val="008348A3"/>
    <w:rsid w:val="008351BE"/>
    <w:rsid w:val="00836046"/>
    <w:rsid w:val="00836300"/>
    <w:rsid w:val="00836642"/>
    <w:rsid w:val="00836CCA"/>
    <w:rsid w:val="00836E97"/>
    <w:rsid w:val="008374D7"/>
    <w:rsid w:val="00840859"/>
    <w:rsid w:val="008408CD"/>
    <w:rsid w:val="0084098E"/>
    <w:rsid w:val="00840A6E"/>
    <w:rsid w:val="0084148A"/>
    <w:rsid w:val="00841605"/>
    <w:rsid w:val="00841648"/>
    <w:rsid w:val="008418E2"/>
    <w:rsid w:val="00842F1F"/>
    <w:rsid w:val="00842F8B"/>
    <w:rsid w:val="00843297"/>
    <w:rsid w:val="008433D2"/>
    <w:rsid w:val="00843449"/>
    <w:rsid w:val="008436B8"/>
    <w:rsid w:val="00843734"/>
    <w:rsid w:val="0084397A"/>
    <w:rsid w:val="00843A75"/>
    <w:rsid w:val="00843C3B"/>
    <w:rsid w:val="00843FDE"/>
    <w:rsid w:val="00844136"/>
    <w:rsid w:val="008441E8"/>
    <w:rsid w:val="00844679"/>
    <w:rsid w:val="00844AC3"/>
    <w:rsid w:val="00845610"/>
    <w:rsid w:val="00845D09"/>
    <w:rsid w:val="00845DD5"/>
    <w:rsid w:val="00846C07"/>
    <w:rsid w:val="0084715B"/>
    <w:rsid w:val="008473BB"/>
    <w:rsid w:val="008473C1"/>
    <w:rsid w:val="00847990"/>
    <w:rsid w:val="008479F8"/>
    <w:rsid w:val="00850671"/>
    <w:rsid w:val="008506F0"/>
    <w:rsid w:val="00850775"/>
    <w:rsid w:val="00850A7E"/>
    <w:rsid w:val="0085105E"/>
    <w:rsid w:val="00851478"/>
    <w:rsid w:val="0085186B"/>
    <w:rsid w:val="008519BE"/>
    <w:rsid w:val="00851C3C"/>
    <w:rsid w:val="00851F51"/>
    <w:rsid w:val="00851FBB"/>
    <w:rsid w:val="00851FDE"/>
    <w:rsid w:val="00851FE9"/>
    <w:rsid w:val="00852109"/>
    <w:rsid w:val="00853276"/>
    <w:rsid w:val="00853E03"/>
    <w:rsid w:val="00853E43"/>
    <w:rsid w:val="00853E70"/>
    <w:rsid w:val="008549D9"/>
    <w:rsid w:val="008563A1"/>
    <w:rsid w:val="00856738"/>
    <w:rsid w:val="008568AF"/>
    <w:rsid w:val="00856BCF"/>
    <w:rsid w:val="008573EC"/>
    <w:rsid w:val="00857602"/>
    <w:rsid w:val="00857836"/>
    <w:rsid w:val="00857BB1"/>
    <w:rsid w:val="00857CD5"/>
    <w:rsid w:val="008604A1"/>
    <w:rsid w:val="00860CC5"/>
    <w:rsid w:val="00860D4F"/>
    <w:rsid w:val="00860FB6"/>
    <w:rsid w:val="00861CCD"/>
    <w:rsid w:val="0086246C"/>
    <w:rsid w:val="008624EF"/>
    <w:rsid w:val="008636DE"/>
    <w:rsid w:val="00863D9C"/>
    <w:rsid w:val="00864085"/>
    <w:rsid w:val="00864402"/>
    <w:rsid w:val="00864990"/>
    <w:rsid w:val="00864C8A"/>
    <w:rsid w:val="0086548F"/>
    <w:rsid w:val="00865847"/>
    <w:rsid w:val="008659C6"/>
    <w:rsid w:val="008669E5"/>
    <w:rsid w:val="008673F7"/>
    <w:rsid w:val="0087028B"/>
    <w:rsid w:val="008702BB"/>
    <w:rsid w:val="008704C5"/>
    <w:rsid w:val="00870515"/>
    <w:rsid w:val="00870C5F"/>
    <w:rsid w:val="008725BA"/>
    <w:rsid w:val="00872ACA"/>
    <w:rsid w:val="00872BD9"/>
    <w:rsid w:val="00872D80"/>
    <w:rsid w:val="00873F49"/>
    <w:rsid w:val="00873F94"/>
    <w:rsid w:val="008743D0"/>
    <w:rsid w:val="00874A10"/>
    <w:rsid w:val="00875095"/>
    <w:rsid w:val="008750EC"/>
    <w:rsid w:val="00875634"/>
    <w:rsid w:val="00875EA1"/>
    <w:rsid w:val="0087646B"/>
    <w:rsid w:val="00876606"/>
    <w:rsid w:val="0087668F"/>
    <w:rsid w:val="008769E6"/>
    <w:rsid w:val="00876A09"/>
    <w:rsid w:val="00876AA7"/>
    <w:rsid w:val="00876B2C"/>
    <w:rsid w:val="00876FB4"/>
    <w:rsid w:val="008772AE"/>
    <w:rsid w:val="0087739A"/>
    <w:rsid w:val="0087741D"/>
    <w:rsid w:val="008776C7"/>
    <w:rsid w:val="008777E6"/>
    <w:rsid w:val="00877E9B"/>
    <w:rsid w:val="008804B8"/>
    <w:rsid w:val="0088060A"/>
    <w:rsid w:val="00880AAA"/>
    <w:rsid w:val="00880EBE"/>
    <w:rsid w:val="008814AC"/>
    <w:rsid w:val="008814FC"/>
    <w:rsid w:val="00881991"/>
    <w:rsid w:val="00882ABB"/>
    <w:rsid w:val="00882AEE"/>
    <w:rsid w:val="00882DB9"/>
    <w:rsid w:val="00882F6E"/>
    <w:rsid w:val="0088341A"/>
    <w:rsid w:val="0088366D"/>
    <w:rsid w:val="00883C46"/>
    <w:rsid w:val="008847F9"/>
    <w:rsid w:val="00884BF6"/>
    <w:rsid w:val="00884DD8"/>
    <w:rsid w:val="00885008"/>
    <w:rsid w:val="0088568B"/>
    <w:rsid w:val="008859F8"/>
    <w:rsid w:val="00885D1C"/>
    <w:rsid w:val="00885D97"/>
    <w:rsid w:val="00885DE0"/>
    <w:rsid w:val="00885E24"/>
    <w:rsid w:val="00885ED3"/>
    <w:rsid w:val="008860FC"/>
    <w:rsid w:val="00886AB0"/>
    <w:rsid w:val="00886C0C"/>
    <w:rsid w:val="008874EF"/>
    <w:rsid w:val="008907E4"/>
    <w:rsid w:val="008914FC"/>
    <w:rsid w:val="00891B07"/>
    <w:rsid w:val="008920C4"/>
    <w:rsid w:val="008927A2"/>
    <w:rsid w:val="00892837"/>
    <w:rsid w:val="00892A91"/>
    <w:rsid w:val="00892DF2"/>
    <w:rsid w:val="00893200"/>
    <w:rsid w:val="00893353"/>
    <w:rsid w:val="00893549"/>
    <w:rsid w:val="00893DC9"/>
    <w:rsid w:val="008944CA"/>
    <w:rsid w:val="008944E7"/>
    <w:rsid w:val="008953BB"/>
    <w:rsid w:val="008956C2"/>
    <w:rsid w:val="00895BAF"/>
    <w:rsid w:val="00895DB9"/>
    <w:rsid w:val="008962F8"/>
    <w:rsid w:val="00896AC4"/>
    <w:rsid w:val="00896FA2"/>
    <w:rsid w:val="0089781E"/>
    <w:rsid w:val="0089783D"/>
    <w:rsid w:val="00897AD2"/>
    <w:rsid w:val="008A023A"/>
    <w:rsid w:val="008A0599"/>
    <w:rsid w:val="008A09BB"/>
    <w:rsid w:val="008A1F6F"/>
    <w:rsid w:val="008A2935"/>
    <w:rsid w:val="008A3ED1"/>
    <w:rsid w:val="008A41E0"/>
    <w:rsid w:val="008A45F4"/>
    <w:rsid w:val="008A4E70"/>
    <w:rsid w:val="008A5444"/>
    <w:rsid w:val="008A57E3"/>
    <w:rsid w:val="008A6215"/>
    <w:rsid w:val="008A629B"/>
    <w:rsid w:val="008A6F88"/>
    <w:rsid w:val="008A70FE"/>
    <w:rsid w:val="008A7A14"/>
    <w:rsid w:val="008A7A40"/>
    <w:rsid w:val="008A7D30"/>
    <w:rsid w:val="008A7F84"/>
    <w:rsid w:val="008B0123"/>
    <w:rsid w:val="008B0476"/>
    <w:rsid w:val="008B0684"/>
    <w:rsid w:val="008B1339"/>
    <w:rsid w:val="008B1B30"/>
    <w:rsid w:val="008B1ED0"/>
    <w:rsid w:val="008B2233"/>
    <w:rsid w:val="008B22F3"/>
    <w:rsid w:val="008B23CC"/>
    <w:rsid w:val="008B2464"/>
    <w:rsid w:val="008B25B2"/>
    <w:rsid w:val="008B29DF"/>
    <w:rsid w:val="008B2A5B"/>
    <w:rsid w:val="008B2CAD"/>
    <w:rsid w:val="008B31A4"/>
    <w:rsid w:val="008B31DC"/>
    <w:rsid w:val="008B3279"/>
    <w:rsid w:val="008B32F9"/>
    <w:rsid w:val="008B3813"/>
    <w:rsid w:val="008B3CB3"/>
    <w:rsid w:val="008B3D7E"/>
    <w:rsid w:val="008B3DFD"/>
    <w:rsid w:val="008B3ED3"/>
    <w:rsid w:val="008B43AE"/>
    <w:rsid w:val="008B4489"/>
    <w:rsid w:val="008B4AF3"/>
    <w:rsid w:val="008B4BB3"/>
    <w:rsid w:val="008B4D64"/>
    <w:rsid w:val="008B4EB8"/>
    <w:rsid w:val="008B4F89"/>
    <w:rsid w:val="008B5041"/>
    <w:rsid w:val="008B5CE4"/>
    <w:rsid w:val="008B66C1"/>
    <w:rsid w:val="008B67A4"/>
    <w:rsid w:val="008B6993"/>
    <w:rsid w:val="008B71A5"/>
    <w:rsid w:val="008B795C"/>
    <w:rsid w:val="008C00BE"/>
    <w:rsid w:val="008C0146"/>
    <w:rsid w:val="008C0C22"/>
    <w:rsid w:val="008C0C57"/>
    <w:rsid w:val="008C13C5"/>
    <w:rsid w:val="008C1B09"/>
    <w:rsid w:val="008C1E4B"/>
    <w:rsid w:val="008C30A8"/>
    <w:rsid w:val="008C33DF"/>
    <w:rsid w:val="008C35E5"/>
    <w:rsid w:val="008C35F8"/>
    <w:rsid w:val="008C3AD9"/>
    <w:rsid w:val="008C5604"/>
    <w:rsid w:val="008C591D"/>
    <w:rsid w:val="008C5A54"/>
    <w:rsid w:val="008C5C48"/>
    <w:rsid w:val="008C624F"/>
    <w:rsid w:val="008C6346"/>
    <w:rsid w:val="008C6547"/>
    <w:rsid w:val="008C6A21"/>
    <w:rsid w:val="008C6B19"/>
    <w:rsid w:val="008C6F15"/>
    <w:rsid w:val="008D0116"/>
    <w:rsid w:val="008D0397"/>
    <w:rsid w:val="008D08E5"/>
    <w:rsid w:val="008D0943"/>
    <w:rsid w:val="008D0BB0"/>
    <w:rsid w:val="008D1061"/>
    <w:rsid w:val="008D1087"/>
    <w:rsid w:val="008D15D4"/>
    <w:rsid w:val="008D1BC0"/>
    <w:rsid w:val="008D1BD6"/>
    <w:rsid w:val="008D1E11"/>
    <w:rsid w:val="008D218E"/>
    <w:rsid w:val="008D2388"/>
    <w:rsid w:val="008D2510"/>
    <w:rsid w:val="008D2763"/>
    <w:rsid w:val="008D2A41"/>
    <w:rsid w:val="008D2B91"/>
    <w:rsid w:val="008D2C4B"/>
    <w:rsid w:val="008D2F4B"/>
    <w:rsid w:val="008D30EC"/>
    <w:rsid w:val="008D3457"/>
    <w:rsid w:val="008D3596"/>
    <w:rsid w:val="008D3D3B"/>
    <w:rsid w:val="008D4A23"/>
    <w:rsid w:val="008D4A2B"/>
    <w:rsid w:val="008D52A6"/>
    <w:rsid w:val="008D538A"/>
    <w:rsid w:val="008D5BE8"/>
    <w:rsid w:val="008D6015"/>
    <w:rsid w:val="008D619D"/>
    <w:rsid w:val="008D6496"/>
    <w:rsid w:val="008D6FC3"/>
    <w:rsid w:val="008D79E5"/>
    <w:rsid w:val="008E00F1"/>
    <w:rsid w:val="008E0D1D"/>
    <w:rsid w:val="008E0E9E"/>
    <w:rsid w:val="008E0F58"/>
    <w:rsid w:val="008E1003"/>
    <w:rsid w:val="008E106D"/>
    <w:rsid w:val="008E1879"/>
    <w:rsid w:val="008E2176"/>
    <w:rsid w:val="008E2235"/>
    <w:rsid w:val="008E2513"/>
    <w:rsid w:val="008E2520"/>
    <w:rsid w:val="008E2A5D"/>
    <w:rsid w:val="008E2A7D"/>
    <w:rsid w:val="008E2AAD"/>
    <w:rsid w:val="008E2C73"/>
    <w:rsid w:val="008E33AC"/>
    <w:rsid w:val="008E33C5"/>
    <w:rsid w:val="008E362A"/>
    <w:rsid w:val="008E3C2D"/>
    <w:rsid w:val="008E3DBA"/>
    <w:rsid w:val="008E47E1"/>
    <w:rsid w:val="008E4950"/>
    <w:rsid w:val="008E49AE"/>
    <w:rsid w:val="008E5272"/>
    <w:rsid w:val="008E52AA"/>
    <w:rsid w:val="008E560C"/>
    <w:rsid w:val="008E5AAD"/>
    <w:rsid w:val="008E5B38"/>
    <w:rsid w:val="008E5BE7"/>
    <w:rsid w:val="008E5D64"/>
    <w:rsid w:val="008E6D46"/>
    <w:rsid w:val="008E6DB6"/>
    <w:rsid w:val="008E737B"/>
    <w:rsid w:val="008E7947"/>
    <w:rsid w:val="008E79E9"/>
    <w:rsid w:val="008E7B32"/>
    <w:rsid w:val="008E7B72"/>
    <w:rsid w:val="008F01DC"/>
    <w:rsid w:val="008F0589"/>
    <w:rsid w:val="008F0F03"/>
    <w:rsid w:val="008F0F06"/>
    <w:rsid w:val="008F0FD4"/>
    <w:rsid w:val="008F1166"/>
    <w:rsid w:val="008F13FF"/>
    <w:rsid w:val="008F1589"/>
    <w:rsid w:val="008F1B3C"/>
    <w:rsid w:val="008F2038"/>
    <w:rsid w:val="008F229B"/>
    <w:rsid w:val="008F23EC"/>
    <w:rsid w:val="008F25B7"/>
    <w:rsid w:val="008F29F5"/>
    <w:rsid w:val="008F2C50"/>
    <w:rsid w:val="008F2D9C"/>
    <w:rsid w:val="008F2F15"/>
    <w:rsid w:val="008F33D1"/>
    <w:rsid w:val="008F34F0"/>
    <w:rsid w:val="008F3C3D"/>
    <w:rsid w:val="008F3CB7"/>
    <w:rsid w:val="008F40D2"/>
    <w:rsid w:val="008F4185"/>
    <w:rsid w:val="008F4375"/>
    <w:rsid w:val="008F43AB"/>
    <w:rsid w:val="008F4889"/>
    <w:rsid w:val="008F5EAB"/>
    <w:rsid w:val="008F5FC0"/>
    <w:rsid w:val="008F6184"/>
    <w:rsid w:val="008F68FC"/>
    <w:rsid w:val="008F6B2C"/>
    <w:rsid w:val="008F6C28"/>
    <w:rsid w:val="008F7858"/>
    <w:rsid w:val="008F7893"/>
    <w:rsid w:val="008F7FB1"/>
    <w:rsid w:val="009003AC"/>
    <w:rsid w:val="0090070A"/>
    <w:rsid w:val="00900956"/>
    <w:rsid w:val="00900C4D"/>
    <w:rsid w:val="0090125C"/>
    <w:rsid w:val="0090156A"/>
    <w:rsid w:val="00901BD2"/>
    <w:rsid w:val="00901C37"/>
    <w:rsid w:val="00901DC2"/>
    <w:rsid w:val="0090212D"/>
    <w:rsid w:val="00902875"/>
    <w:rsid w:val="009031EA"/>
    <w:rsid w:val="00903A19"/>
    <w:rsid w:val="00903A9E"/>
    <w:rsid w:val="00905477"/>
    <w:rsid w:val="00905793"/>
    <w:rsid w:val="00905C41"/>
    <w:rsid w:val="00905D0D"/>
    <w:rsid w:val="00905E50"/>
    <w:rsid w:val="009060D0"/>
    <w:rsid w:val="00906136"/>
    <w:rsid w:val="00906C69"/>
    <w:rsid w:val="00906CF4"/>
    <w:rsid w:val="009074CD"/>
    <w:rsid w:val="00907625"/>
    <w:rsid w:val="00907667"/>
    <w:rsid w:val="009101DD"/>
    <w:rsid w:val="009101F0"/>
    <w:rsid w:val="0091077E"/>
    <w:rsid w:val="009114F9"/>
    <w:rsid w:val="00911557"/>
    <w:rsid w:val="00911C10"/>
    <w:rsid w:val="00911D9F"/>
    <w:rsid w:val="00911E1D"/>
    <w:rsid w:val="0091233C"/>
    <w:rsid w:val="00912B39"/>
    <w:rsid w:val="00912E46"/>
    <w:rsid w:val="009134A1"/>
    <w:rsid w:val="0091353D"/>
    <w:rsid w:val="009136B0"/>
    <w:rsid w:val="009139B0"/>
    <w:rsid w:val="00913A0B"/>
    <w:rsid w:val="00913C39"/>
    <w:rsid w:val="00914402"/>
    <w:rsid w:val="00914475"/>
    <w:rsid w:val="00914745"/>
    <w:rsid w:val="00915A55"/>
    <w:rsid w:val="00915C21"/>
    <w:rsid w:val="00916190"/>
    <w:rsid w:val="00916A52"/>
    <w:rsid w:val="00916D4D"/>
    <w:rsid w:val="0091715C"/>
    <w:rsid w:val="009173F4"/>
    <w:rsid w:val="00917821"/>
    <w:rsid w:val="00917FA9"/>
    <w:rsid w:val="00920795"/>
    <w:rsid w:val="009208C0"/>
    <w:rsid w:val="00920989"/>
    <w:rsid w:val="00920B03"/>
    <w:rsid w:val="00920BAD"/>
    <w:rsid w:val="00920D43"/>
    <w:rsid w:val="00921717"/>
    <w:rsid w:val="009219AF"/>
    <w:rsid w:val="00921CA1"/>
    <w:rsid w:val="00921D1B"/>
    <w:rsid w:val="00921E3E"/>
    <w:rsid w:val="0092250C"/>
    <w:rsid w:val="00922D28"/>
    <w:rsid w:val="00922F6D"/>
    <w:rsid w:val="0092332F"/>
    <w:rsid w:val="0092395E"/>
    <w:rsid w:val="00923A16"/>
    <w:rsid w:val="00923C0D"/>
    <w:rsid w:val="00923CCA"/>
    <w:rsid w:val="00923DD0"/>
    <w:rsid w:val="009245D0"/>
    <w:rsid w:val="00924C81"/>
    <w:rsid w:val="00924E12"/>
    <w:rsid w:val="00924EA8"/>
    <w:rsid w:val="00924EBC"/>
    <w:rsid w:val="00924F33"/>
    <w:rsid w:val="00924F62"/>
    <w:rsid w:val="009250AC"/>
    <w:rsid w:val="00925178"/>
    <w:rsid w:val="009251F2"/>
    <w:rsid w:val="0092550B"/>
    <w:rsid w:val="009259A1"/>
    <w:rsid w:val="00925E50"/>
    <w:rsid w:val="009261AA"/>
    <w:rsid w:val="00926756"/>
    <w:rsid w:val="009269BC"/>
    <w:rsid w:val="00926B6D"/>
    <w:rsid w:val="00927B86"/>
    <w:rsid w:val="00927C46"/>
    <w:rsid w:val="00930560"/>
    <w:rsid w:val="00930AD9"/>
    <w:rsid w:val="009317A4"/>
    <w:rsid w:val="00931E18"/>
    <w:rsid w:val="0093205B"/>
    <w:rsid w:val="009323D1"/>
    <w:rsid w:val="009334C6"/>
    <w:rsid w:val="00933639"/>
    <w:rsid w:val="00933B1E"/>
    <w:rsid w:val="009348AE"/>
    <w:rsid w:val="00934AEE"/>
    <w:rsid w:val="00934EC7"/>
    <w:rsid w:val="009354AE"/>
    <w:rsid w:val="0093558D"/>
    <w:rsid w:val="0093595C"/>
    <w:rsid w:val="00935EAA"/>
    <w:rsid w:val="00935F08"/>
    <w:rsid w:val="0093686B"/>
    <w:rsid w:val="009368CA"/>
    <w:rsid w:val="00937075"/>
    <w:rsid w:val="009373BF"/>
    <w:rsid w:val="0093779D"/>
    <w:rsid w:val="00937D16"/>
    <w:rsid w:val="009400B2"/>
    <w:rsid w:val="00940168"/>
    <w:rsid w:val="009408A4"/>
    <w:rsid w:val="00940F0A"/>
    <w:rsid w:val="009426D2"/>
    <w:rsid w:val="009430F0"/>
    <w:rsid w:val="0094329E"/>
    <w:rsid w:val="00943332"/>
    <w:rsid w:val="009434EF"/>
    <w:rsid w:val="00943761"/>
    <w:rsid w:val="00943B75"/>
    <w:rsid w:val="00943D52"/>
    <w:rsid w:val="0094400F"/>
    <w:rsid w:val="009449BE"/>
    <w:rsid w:val="00944B7A"/>
    <w:rsid w:val="00944BC2"/>
    <w:rsid w:val="00945282"/>
    <w:rsid w:val="0094544D"/>
    <w:rsid w:val="0094587F"/>
    <w:rsid w:val="00945DF0"/>
    <w:rsid w:val="00945F37"/>
    <w:rsid w:val="00946305"/>
    <w:rsid w:val="00946471"/>
    <w:rsid w:val="009465A3"/>
    <w:rsid w:val="00946951"/>
    <w:rsid w:val="009469A6"/>
    <w:rsid w:val="00946CA0"/>
    <w:rsid w:val="00947070"/>
    <w:rsid w:val="00947CB7"/>
    <w:rsid w:val="00950451"/>
    <w:rsid w:val="00950562"/>
    <w:rsid w:val="00950C7D"/>
    <w:rsid w:val="00950F9B"/>
    <w:rsid w:val="00951986"/>
    <w:rsid w:val="00951A19"/>
    <w:rsid w:val="00951CCC"/>
    <w:rsid w:val="009520DC"/>
    <w:rsid w:val="009522EF"/>
    <w:rsid w:val="00952ACC"/>
    <w:rsid w:val="00952BAA"/>
    <w:rsid w:val="00952ECA"/>
    <w:rsid w:val="00952FBC"/>
    <w:rsid w:val="0095350E"/>
    <w:rsid w:val="0095355C"/>
    <w:rsid w:val="00953BDA"/>
    <w:rsid w:val="00953CAC"/>
    <w:rsid w:val="00953FBA"/>
    <w:rsid w:val="00954112"/>
    <w:rsid w:val="0095482A"/>
    <w:rsid w:val="00954A93"/>
    <w:rsid w:val="00954B27"/>
    <w:rsid w:val="00954CF5"/>
    <w:rsid w:val="00954F6C"/>
    <w:rsid w:val="00954FC3"/>
    <w:rsid w:val="009550A9"/>
    <w:rsid w:val="00955132"/>
    <w:rsid w:val="00955B66"/>
    <w:rsid w:val="00955EFC"/>
    <w:rsid w:val="00956CAB"/>
    <w:rsid w:val="00956E88"/>
    <w:rsid w:val="00957406"/>
    <w:rsid w:val="00957424"/>
    <w:rsid w:val="0096082D"/>
    <w:rsid w:val="00960F76"/>
    <w:rsid w:val="009614D2"/>
    <w:rsid w:val="00961694"/>
    <w:rsid w:val="00961AC6"/>
    <w:rsid w:val="00962BD1"/>
    <w:rsid w:val="0096347E"/>
    <w:rsid w:val="009644E8"/>
    <w:rsid w:val="00964807"/>
    <w:rsid w:val="00964834"/>
    <w:rsid w:val="009648EC"/>
    <w:rsid w:val="00965CBB"/>
    <w:rsid w:val="00965D9F"/>
    <w:rsid w:val="0096603F"/>
    <w:rsid w:val="0096665E"/>
    <w:rsid w:val="0096684A"/>
    <w:rsid w:val="0096688A"/>
    <w:rsid w:val="0096689D"/>
    <w:rsid w:val="00966A82"/>
    <w:rsid w:val="00967864"/>
    <w:rsid w:val="00967EAA"/>
    <w:rsid w:val="00967FDD"/>
    <w:rsid w:val="009700A0"/>
    <w:rsid w:val="0097053D"/>
    <w:rsid w:val="0097091D"/>
    <w:rsid w:val="009709EE"/>
    <w:rsid w:val="00970B04"/>
    <w:rsid w:val="009716F8"/>
    <w:rsid w:val="00971B86"/>
    <w:rsid w:val="00972091"/>
    <w:rsid w:val="009726C9"/>
    <w:rsid w:val="009729EA"/>
    <w:rsid w:val="00972C4E"/>
    <w:rsid w:val="009737B0"/>
    <w:rsid w:val="00974103"/>
    <w:rsid w:val="00974260"/>
    <w:rsid w:val="009744F5"/>
    <w:rsid w:val="00974D5D"/>
    <w:rsid w:val="009750A3"/>
    <w:rsid w:val="00975329"/>
    <w:rsid w:val="00975E44"/>
    <w:rsid w:val="00976187"/>
    <w:rsid w:val="0097623B"/>
    <w:rsid w:val="00976390"/>
    <w:rsid w:val="009767B6"/>
    <w:rsid w:val="00976D80"/>
    <w:rsid w:val="00977338"/>
    <w:rsid w:val="00977372"/>
    <w:rsid w:val="009778E8"/>
    <w:rsid w:val="00980330"/>
    <w:rsid w:val="00980343"/>
    <w:rsid w:val="00980727"/>
    <w:rsid w:val="00980BF4"/>
    <w:rsid w:val="00980D7A"/>
    <w:rsid w:val="009816C9"/>
    <w:rsid w:val="009818C1"/>
    <w:rsid w:val="0098222D"/>
    <w:rsid w:val="009824CB"/>
    <w:rsid w:val="00982A44"/>
    <w:rsid w:val="00982BF5"/>
    <w:rsid w:val="009834EE"/>
    <w:rsid w:val="009836BA"/>
    <w:rsid w:val="0098411A"/>
    <w:rsid w:val="009842C6"/>
    <w:rsid w:val="0098449D"/>
    <w:rsid w:val="00984A4A"/>
    <w:rsid w:val="00984AE4"/>
    <w:rsid w:val="00984E18"/>
    <w:rsid w:val="00985139"/>
    <w:rsid w:val="0098549D"/>
    <w:rsid w:val="009854BC"/>
    <w:rsid w:val="00985C27"/>
    <w:rsid w:val="00985CE4"/>
    <w:rsid w:val="00985E08"/>
    <w:rsid w:val="0098610C"/>
    <w:rsid w:val="00986340"/>
    <w:rsid w:val="009864FA"/>
    <w:rsid w:val="009867B5"/>
    <w:rsid w:val="009867BA"/>
    <w:rsid w:val="00987B3D"/>
    <w:rsid w:val="009901F1"/>
    <w:rsid w:val="009903E2"/>
    <w:rsid w:val="009909F1"/>
    <w:rsid w:val="0099120E"/>
    <w:rsid w:val="009914EE"/>
    <w:rsid w:val="00991721"/>
    <w:rsid w:val="00991CB5"/>
    <w:rsid w:val="00991D8D"/>
    <w:rsid w:val="009931AB"/>
    <w:rsid w:val="0099334E"/>
    <w:rsid w:val="00993728"/>
    <w:rsid w:val="00993818"/>
    <w:rsid w:val="00993D07"/>
    <w:rsid w:val="00993F28"/>
    <w:rsid w:val="009945D4"/>
    <w:rsid w:val="009951FD"/>
    <w:rsid w:val="0099535F"/>
    <w:rsid w:val="009964A1"/>
    <w:rsid w:val="009965D1"/>
    <w:rsid w:val="00996B57"/>
    <w:rsid w:val="00996C01"/>
    <w:rsid w:val="00996E2F"/>
    <w:rsid w:val="009977CF"/>
    <w:rsid w:val="00997DE1"/>
    <w:rsid w:val="00997FE1"/>
    <w:rsid w:val="009A011A"/>
    <w:rsid w:val="009A0A80"/>
    <w:rsid w:val="009A0C11"/>
    <w:rsid w:val="009A117A"/>
    <w:rsid w:val="009A1823"/>
    <w:rsid w:val="009A19DF"/>
    <w:rsid w:val="009A1E0C"/>
    <w:rsid w:val="009A238E"/>
    <w:rsid w:val="009A2716"/>
    <w:rsid w:val="009A2D6F"/>
    <w:rsid w:val="009A2E72"/>
    <w:rsid w:val="009A2EB8"/>
    <w:rsid w:val="009A34B0"/>
    <w:rsid w:val="009A3665"/>
    <w:rsid w:val="009A3701"/>
    <w:rsid w:val="009A3713"/>
    <w:rsid w:val="009A37E1"/>
    <w:rsid w:val="009A3C13"/>
    <w:rsid w:val="009A3E0B"/>
    <w:rsid w:val="009A40A7"/>
    <w:rsid w:val="009A40F4"/>
    <w:rsid w:val="009A4562"/>
    <w:rsid w:val="009A4A05"/>
    <w:rsid w:val="009A5546"/>
    <w:rsid w:val="009A5923"/>
    <w:rsid w:val="009A5B19"/>
    <w:rsid w:val="009A6FDE"/>
    <w:rsid w:val="009A7914"/>
    <w:rsid w:val="009A7A2D"/>
    <w:rsid w:val="009A7A5C"/>
    <w:rsid w:val="009B01EF"/>
    <w:rsid w:val="009B0422"/>
    <w:rsid w:val="009B0518"/>
    <w:rsid w:val="009B074D"/>
    <w:rsid w:val="009B0A70"/>
    <w:rsid w:val="009B0BE2"/>
    <w:rsid w:val="009B0C04"/>
    <w:rsid w:val="009B0DF5"/>
    <w:rsid w:val="009B1163"/>
    <w:rsid w:val="009B1A30"/>
    <w:rsid w:val="009B1E56"/>
    <w:rsid w:val="009B20C2"/>
    <w:rsid w:val="009B2100"/>
    <w:rsid w:val="009B230F"/>
    <w:rsid w:val="009B2591"/>
    <w:rsid w:val="009B25A3"/>
    <w:rsid w:val="009B2CD9"/>
    <w:rsid w:val="009B2FB5"/>
    <w:rsid w:val="009B32A1"/>
    <w:rsid w:val="009B34F0"/>
    <w:rsid w:val="009B3B7D"/>
    <w:rsid w:val="009B3E5E"/>
    <w:rsid w:val="009B41A8"/>
    <w:rsid w:val="009B4484"/>
    <w:rsid w:val="009B478B"/>
    <w:rsid w:val="009B4824"/>
    <w:rsid w:val="009B48A6"/>
    <w:rsid w:val="009B4C58"/>
    <w:rsid w:val="009B5E08"/>
    <w:rsid w:val="009B61ED"/>
    <w:rsid w:val="009B62F6"/>
    <w:rsid w:val="009B642D"/>
    <w:rsid w:val="009B6B04"/>
    <w:rsid w:val="009B745D"/>
    <w:rsid w:val="009B7698"/>
    <w:rsid w:val="009C075C"/>
    <w:rsid w:val="009C0863"/>
    <w:rsid w:val="009C1702"/>
    <w:rsid w:val="009C289F"/>
    <w:rsid w:val="009C2AB3"/>
    <w:rsid w:val="009C36D4"/>
    <w:rsid w:val="009C3A02"/>
    <w:rsid w:val="009C3CF8"/>
    <w:rsid w:val="009C3D13"/>
    <w:rsid w:val="009C3F5F"/>
    <w:rsid w:val="009C4597"/>
    <w:rsid w:val="009C47E6"/>
    <w:rsid w:val="009C4C63"/>
    <w:rsid w:val="009C5213"/>
    <w:rsid w:val="009C5588"/>
    <w:rsid w:val="009C5665"/>
    <w:rsid w:val="009C5BBD"/>
    <w:rsid w:val="009C60A6"/>
    <w:rsid w:val="009C69D5"/>
    <w:rsid w:val="009C6FDE"/>
    <w:rsid w:val="009C7243"/>
    <w:rsid w:val="009C7618"/>
    <w:rsid w:val="009C7707"/>
    <w:rsid w:val="009D02AF"/>
    <w:rsid w:val="009D0E72"/>
    <w:rsid w:val="009D107D"/>
    <w:rsid w:val="009D13BE"/>
    <w:rsid w:val="009D1758"/>
    <w:rsid w:val="009D175F"/>
    <w:rsid w:val="009D17FE"/>
    <w:rsid w:val="009D193E"/>
    <w:rsid w:val="009D1AA7"/>
    <w:rsid w:val="009D3988"/>
    <w:rsid w:val="009D413A"/>
    <w:rsid w:val="009D4313"/>
    <w:rsid w:val="009D4726"/>
    <w:rsid w:val="009D4818"/>
    <w:rsid w:val="009D494E"/>
    <w:rsid w:val="009D5CDA"/>
    <w:rsid w:val="009D5E1D"/>
    <w:rsid w:val="009D61CC"/>
    <w:rsid w:val="009D67C4"/>
    <w:rsid w:val="009D6A56"/>
    <w:rsid w:val="009D6CAA"/>
    <w:rsid w:val="009D73D1"/>
    <w:rsid w:val="009D751A"/>
    <w:rsid w:val="009D75D7"/>
    <w:rsid w:val="009D795F"/>
    <w:rsid w:val="009E0696"/>
    <w:rsid w:val="009E0E93"/>
    <w:rsid w:val="009E1763"/>
    <w:rsid w:val="009E17C5"/>
    <w:rsid w:val="009E1C83"/>
    <w:rsid w:val="009E1D65"/>
    <w:rsid w:val="009E1E23"/>
    <w:rsid w:val="009E1F51"/>
    <w:rsid w:val="009E2474"/>
    <w:rsid w:val="009E2719"/>
    <w:rsid w:val="009E2AFB"/>
    <w:rsid w:val="009E2E02"/>
    <w:rsid w:val="009E2EC9"/>
    <w:rsid w:val="009E2EE8"/>
    <w:rsid w:val="009E33C7"/>
    <w:rsid w:val="009E34DB"/>
    <w:rsid w:val="009E38A3"/>
    <w:rsid w:val="009E39F1"/>
    <w:rsid w:val="009E3F28"/>
    <w:rsid w:val="009E3F94"/>
    <w:rsid w:val="009E41D2"/>
    <w:rsid w:val="009E485C"/>
    <w:rsid w:val="009E49DA"/>
    <w:rsid w:val="009E4C45"/>
    <w:rsid w:val="009E4F64"/>
    <w:rsid w:val="009E5155"/>
    <w:rsid w:val="009E519A"/>
    <w:rsid w:val="009E5545"/>
    <w:rsid w:val="009E579B"/>
    <w:rsid w:val="009E5AC4"/>
    <w:rsid w:val="009E6401"/>
    <w:rsid w:val="009E67C0"/>
    <w:rsid w:val="009E67DA"/>
    <w:rsid w:val="009E6E2E"/>
    <w:rsid w:val="009E7731"/>
    <w:rsid w:val="009E77B2"/>
    <w:rsid w:val="009E7CAB"/>
    <w:rsid w:val="009E7ED0"/>
    <w:rsid w:val="009F08FF"/>
    <w:rsid w:val="009F09BF"/>
    <w:rsid w:val="009F0F20"/>
    <w:rsid w:val="009F12FF"/>
    <w:rsid w:val="009F136C"/>
    <w:rsid w:val="009F13F8"/>
    <w:rsid w:val="009F1710"/>
    <w:rsid w:val="009F1737"/>
    <w:rsid w:val="009F2072"/>
    <w:rsid w:val="009F2217"/>
    <w:rsid w:val="009F2280"/>
    <w:rsid w:val="009F26AC"/>
    <w:rsid w:val="009F2931"/>
    <w:rsid w:val="009F2985"/>
    <w:rsid w:val="009F2997"/>
    <w:rsid w:val="009F2FE1"/>
    <w:rsid w:val="009F3294"/>
    <w:rsid w:val="009F36EF"/>
    <w:rsid w:val="009F3798"/>
    <w:rsid w:val="009F3BE6"/>
    <w:rsid w:val="009F3FBE"/>
    <w:rsid w:val="009F4660"/>
    <w:rsid w:val="009F4775"/>
    <w:rsid w:val="009F53E5"/>
    <w:rsid w:val="009F5946"/>
    <w:rsid w:val="009F6047"/>
    <w:rsid w:val="009F6492"/>
    <w:rsid w:val="009F6698"/>
    <w:rsid w:val="009F699F"/>
    <w:rsid w:val="009F703D"/>
    <w:rsid w:val="009F72C4"/>
    <w:rsid w:val="009F748F"/>
    <w:rsid w:val="009F7B7A"/>
    <w:rsid w:val="00A00126"/>
    <w:rsid w:val="00A00596"/>
    <w:rsid w:val="00A00C1F"/>
    <w:rsid w:val="00A0128C"/>
    <w:rsid w:val="00A013B1"/>
    <w:rsid w:val="00A02C64"/>
    <w:rsid w:val="00A02CB0"/>
    <w:rsid w:val="00A03110"/>
    <w:rsid w:val="00A0357D"/>
    <w:rsid w:val="00A03A17"/>
    <w:rsid w:val="00A04331"/>
    <w:rsid w:val="00A0434A"/>
    <w:rsid w:val="00A04890"/>
    <w:rsid w:val="00A04C75"/>
    <w:rsid w:val="00A04E12"/>
    <w:rsid w:val="00A051CC"/>
    <w:rsid w:val="00A05803"/>
    <w:rsid w:val="00A05D24"/>
    <w:rsid w:val="00A072B7"/>
    <w:rsid w:val="00A07698"/>
    <w:rsid w:val="00A07B24"/>
    <w:rsid w:val="00A07F98"/>
    <w:rsid w:val="00A10B90"/>
    <w:rsid w:val="00A10BFD"/>
    <w:rsid w:val="00A10CDF"/>
    <w:rsid w:val="00A1121D"/>
    <w:rsid w:val="00A115D8"/>
    <w:rsid w:val="00A1221F"/>
    <w:rsid w:val="00A12552"/>
    <w:rsid w:val="00A12797"/>
    <w:rsid w:val="00A12B87"/>
    <w:rsid w:val="00A12B9D"/>
    <w:rsid w:val="00A12C08"/>
    <w:rsid w:val="00A13260"/>
    <w:rsid w:val="00A13559"/>
    <w:rsid w:val="00A13584"/>
    <w:rsid w:val="00A145A5"/>
    <w:rsid w:val="00A14B01"/>
    <w:rsid w:val="00A14E2E"/>
    <w:rsid w:val="00A14E73"/>
    <w:rsid w:val="00A15A33"/>
    <w:rsid w:val="00A15A9B"/>
    <w:rsid w:val="00A1645D"/>
    <w:rsid w:val="00A16C8C"/>
    <w:rsid w:val="00A17216"/>
    <w:rsid w:val="00A1749E"/>
    <w:rsid w:val="00A175BD"/>
    <w:rsid w:val="00A203BB"/>
    <w:rsid w:val="00A20570"/>
    <w:rsid w:val="00A207F8"/>
    <w:rsid w:val="00A208CA"/>
    <w:rsid w:val="00A20FE8"/>
    <w:rsid w:val="00A21345"/>
    <w:rsid w:val="00A21804"/>
    <w:rsid w:val="00A22A91"/>
    <w:rsid w:val="00A22EA4"/>
    <w:rsid w:val="00A22FF8"/>
    <w:rsid w:val="00A23966"/>
    <w:rsid w:val="00A23D06"/>
    <w:rsid w:val="00A2469E"/>
    <w:rsid w:val="00A24D58"/>
    <w:rsid w:val="00A24E85"/>
    <w:rsid w:val="00A257B2"/>
    <w:rsid w:val="00A25A74"/>
    <w:rsid w:val="00A25B85"/>
    <w:rsid w:val="00A25FA3"/>
    <w:rsid w:val="00A26074"/>
    <w:rsid w:val="00A26224"/>
    <w:rsid w:val="00A26878"/>
    <w:rsid w:val="00A269DF"/>
    <w:rsid w:val="00A26F08"/>
    <w:rsid w:val="00A27894"/>
    <w:rsid w:val="00A27BFE"/>
    <w:rsid w:val="00A27F9E"/>
    <w:rsid w:val="00A30301"/>
    <w:rsid w:val="00A30C58"/>
    <w:rsid w:val="00A31007"/>
    <w:rsid w:val="00A3151B"/>
    <w:rsid w:val="00A3177A"/>
    <w:rsid w:val="00A326AE"/>
    <w:rsid w:val="00A3284E"/>
    <w:rsid w:val="00A32912"/>
    <w:rsid w:val="00A329C9"/>
    <w:rsid w:val="00A3305B"/>
    <w:rsid w:val="00A33649"/>
    <w:rsid w:val="00A337C4"/>
    <w:rsid w:val="00A33B5E"/>
    <w:rsid w:val="00A3406F"/>
    <w:rsid w:val="00A3460E"/>
    <w:rsid w:val="00A34A8C"/>
    <w:rsid w:val="00A34B53"/>
    <w:rsid w:val="00A3509B"/>
    <w:rsid w:val="00A3546C"/>
    <w:rsid w:val="00A35687"/>
    <w:rsid w:val="00A357AB"/>
    <w:rsid w:val="00A35849"/>
    <w:rsid w:val="00A35B90"/>
    <w:rsid w:val="00A35F47"/>
    <w:rsid w:val="00A36616"/>
    <w:rsid w:val="00A36AA8"/>
    <w:rsid w:val="00A3739B"/>
    <w:rsid w:val="00A37473"/>
    <w:rsid w:val="00A37739"/>
    <w:rsid w:val="00A37BD9"/>
    <w:rsid w:val="00A37FBB"/>
    <w:rsid w:val="00A408A4"/>
    <w:rsid w:val="00A40B9B"/>
    <w:rsid w:val="00A40DFE"/>
    <w:rsid w:val="00A40EA9"/>
    <w:rsid w:val="00A4158F"/>
    <w:rsid w:val="00A41A44"/>
    <w:rsid w:val="00A4248B"/>
    <w:rsid w:val="00A42490"/>
    <w:rsid w:val="00A425B9"/>
    <w:rsid w:val="00A425E2"/>
    <w:rsid w:val="00A430AC"/>
    <w:rsid w:val="00A43117"/>
    <w:rsid w:val="00A4328C"/>
    <w:rsid w:val="00A435F8"/>
    <w:rsid w:val="00A43792"/>
    <w:rsid w:val="00A441CD"/>
    <w:rsid w:val="00A44667"/>
    <w:rsid w:val="00A45136"/>
    <w:rsid w:val="00A45DF6"/>
    <w:rsid w:val="00A46337"/>
    <w:rsid w:val="00A46830"/>
    <w:rsid w:val="00A478D3"/>
    <w:rsid w:val="00A47FDF"/>
    <w:rsid w:val="00A50033"/>
    <w:rsid w:val="00A500C0"/>
    <w:rsid w:val="00A500C7"/>
    <w:rsid w:val="00A50634"/>
    <w:rsid w:val="00A50D94"/>
    <w:rsid w:val="00A512D1"/>
    <w:rsid w:val="00A51411"/>
    <w:rsid w:val="00A51749"/>
    <w:rsid w:val="00A52214"/>
    <w:rsid w:val="00A5234B"/>
    <w:rsid w:val="00A52772"/>
    <w:rsid w:val="00A5295B"/>
    <w:rsid w:val="00A5420C"/>
    <w:rsid w:val="00A5454E"/>
    <w:rsid w:val="00A54BE8"/>
    <w:rsid w:val="00A54C85"/>
    <w:rsid w:val="00A55D54"/>
    <w:rsid w:val="00A564CC"/>
    <w:rsid w:val="00A56BC0"/>
    <w:rsid w:val="00A56FA2"/>
    <w:rsid w:val="00A570FC"/>
    <w:rsid w:val="00A57297"/>
    <w:rsid w:val="00A57697"/>
    <w:rsid w:val="00A57A65"/>
    <w:rsid w:val="00A60804"/>
    <w:rsid w:val="00A60C42"/>
    <w:rsid w:val="00A6109D"/>
    <w:rsid w:val="00A61982"/>
    <w:rsid w:val="00A627DC"/>
    <w:rsid w:val="00A62900"/>
    <w:rsid w:val="00A6299A"/>
    <w:rsid w:val="00A629A3"/>
    <w:rsid w:val="00A62B16"/>
    <w:rsid w:val="00A62CE6"/>
    <w:rsid w:val="00A62D14"/>
    <w:rsid w:val="00A634C5"/>
    <w:rsid w:val="00A63648"/>
    <w:rsid w:val="00A6377A"/>
    <w:rsid w:val="00A63B6B"/>
    <w:rsid w:val="00A641B7"/>
    <w:rsid w:val="00A64576"/>
    <w:rsid w:val="00A64787"/>
    <w:rsid w:val="00A64AF8"/>
    <w:rsid w:val="00A64F23"/>
    <w:rsid w:val="00A65390"/>
    <w:rsid w:val="00A654D7"/>
    <w:rsid w:val="00A65500"/>
    <w:rsid w:val="00A658A6"/>
    <w:rsid w:val="00A6617A"/>
    <w:rsid w:val="00A662EA"/>
    <w:rsid w:val="00A667F9"/>
    <w:rsid w:val="00A66989"/>
    <w:rsid w:val="00A67500"/>
    <w:rsid w:val="00A67563"/>
    <w:rsid w:val="00A67CE5"/>
    <w:rsid w:val="00A70AD5"/>
    <w:rsid w:val="00A70B3F"/>
    <w:rsid w:val="00A70DD5"/>
    <w:rsid w:val="00A710D1"/>
    <w:rsid w:val="00A714C2"/>
    <w:rsid w:val="00A715A3"/>
    <w:rsid w:val="00A71991"/>
    <w:rsid w:val="00A719F6"/>
    <w:rsid w:val="00A71CEE"/>
    <w:rsid w:val="00A7218A"/>
    <w:rsid w:val="00A7276D"/>
    <w:rsid w:val="00A72835"/>
    <w:rsid w:val="00A72C11"/>
    <w:rsid w:val="00A72F42"/>
    <w:rsid w:val="00A73357"/>
    <w:rsid w:val="00A7359B"/>
    <w:rsid w:val="00A73D16"/>
    <w:rsid w:val="00A73F0E"/>
    <w:rsid w:val="00A743F8"/>
    <w:rsid w:val="00A74EBD"/>
    <w:rsid w:val="00A7510C"/>
    <w:rsid w:val="00A751B3"/>
    <w:rsid w:val="00A752A0"/>
    <w:rsid w:val="00A754FC"/>
    <w:rsid w:val="00A75663"/>
    <w:rsid w:val="00A75762"/>
    <w:rsid w:val="00A75A94"/>
    <w:rsid w:val="00A76745"/>
    <w:rsid w:val="00A76F24"/>
    <w:rsid w:val="00A771E2"/>
    <w:rsid w:val="00A775EC"/>
    <w:rsid w:val="00A778CA"/>
    <w:rsid w:val="00A77BA2"/>
    <w:rsid w:val="00A77C57"/>
    <w:rsid w:val="00A807C9"/>
    <w:rsid w:val="00A80F1E"/>
    <w:rsid w:val="00A814D5"/>
    <w:rsid w:val="00A81776"/>
    <w:rsid w:val="00A81E8B"/>
    <w:rsid w:val="00A820B6"/>
    <w:rsid w:val="00A823E2"/>
    <w:rsid w:val="00A8250A"/>
    <w:rsid w:val="00A82891"/>
    <w:rsid w:val="00A82C26"/>
    <w:rsid w:val="00A82DE0"/>
    <w:rsid w:val="00A82F6E"/>
    <w:rsid w:val="00A84D15"/>
    <w:rsid w:val="00A84F8B"/>
    <w:rsid w:val="00A859D9"/>
    <w:rsid w:val="00A85A9C"/>
    <w:rsid w:val="00A85EEF"/>
    <w:rsid w:val="00A85FB2"/>
    <w:rsid w:val="00A86395"/>
    <w:rsid w:val="00A8656B"/>
    <w:rsid w:val="00A86E41"/>
    <w:rsid w:val="00A87019"/>
    <w:rsid w:val="00A87E30"/>
    <w:rsid w:val="00A902CF"/>
    <w:rsid w:val="00A90842"/>
    <w:rsid w:val="00A90FD5"/>
    <w:rsid w:val="00A90FE3"/>
    <w:rsid w:val="00A90FFA"/>
    <w:rsid w:val="00A91028"/>
    <w:rsid w:val="00A9150F"/>
    <w:rsid w:val="00A91525"/>
    <w:rsid w:val="00A91C35"/>
    <w:rsid w:val="00A92228"/>
    <w:rsid w:val="00A92A80"/>
    <w:rsid w:val="00A93F44"/>
    <w:rsid w:val="00A940A6"/>
    <w:rsid w:val="00A9438A"/>
    <w:rsid w:val="00A9467C"/>
    <w:rsid w:val="00A94926"/>
    <w:rsid w:val="00A94E64"/>
    <w:rsid w:val="00A95172"/>
    <w:rsid w:val="00A954AF"/>
    <w:rsid w:val="00A965AC"/>
    <w:rsid w:val="00A96656"/>
    <w:rsid w:val="00A96A9D"/>
    <w:rsid w:val="00A96B13"/>
    <w:rsid w:val="00A96C3E"/>
    <w:rsid w:val="00A978C1"/>
    <w:rsid w:val="00A97CC1"/>
    <w:rsid w:val="00A97D74"/>
    <w:rsid w:val="00A97D80"/>
    <w:rsid w:val="00AA047F"/>
    <w:rsid w:val="00AA18CC"/>
    <w:rsid w:val="00AA1C95"/>
    <w:rsid w:val="00AA26DF"/>
    <w:rsid w:val="00AA2835"/>
    <w:rsid w:val="00AA2B75"/>
    <w:rsid w:val="00AA2C36"/>
    <w:rsid w:val="00AA2C5D"/>
    <w:rsid w:val="00AA307A"/>
    <w:rsid w:val="00AA35A5"/>
    <w:rsid w:val="00AA385B"/>
    <w:rsid w:val="00AA39C6"/>
    <w:rsid w:val="00AA3B39"/>
    <w:rsid w:val="00AA42FE"/>
    <w:rsid w:val="00AA4321"/>
    <w:rsid w:val="00AA4678"/>
    <w:rsid w:val="00AA504C"/>
    <w:rsid w:val="00AA52E1"/>
    <w:rsid w:val="00AA5373"/>
    <w:rsid w:val="00AA53E3"/>
    <w:rsid w:val="00AA68A3"/>
    <w:rsid w:val="00AA6BF6"/>
    <w:rsid w:val="00AA6DB0"/>
    <w:rsid w:val="00AA7150"/>
    <w:rsid w:val="00AA72C0"/>
    <w:rsid w:val="00AB084F"/>
    <w:rsid w:val="00AB0B9F"/>
    <w:rsid w:val="00AB1364"/>
    <w:rsid w:val="00AB13A0"/>
    <w:rsid w:val="00AB16F7"/>
    <w:rsid w:val="00AB19F4"/>
    <w:rsid w:val="00AB21D5"/>
    <w:rsid w:val="00AB24BE"/>
    <w:rsid w:val="00AB2F19"/>
    <w:rsid w:val="00AB3333"/>
    <w:rsid w:val="00AB37F1"/>
    <w:rsid w:val="00AB3C45"/>
    <w:rsid w:val="00AB40B3"/>
    <w:rsid w:val="00AB40F5"/>
    <w:rsid w:val="00AB497A"/>
    <w:rsid w:val="00AB4A0D"/>
    <w:rsid w:val="00AB515F"/>
    <w:rsid w:val="00AB66E7"/>
    <w:rsid w:val="00AB698B"/>
    <w:rsid w:val="00AB71B3"/>
    <w:rsid w:val="00AB72FC"/>
    <w:rsid w:val="00AB737B"/>
    <w:rsid w:val="00AB73C5"/>
    <w:rsid w:val="00AB7528"/>
    <w:rsid w:val="00AB7663"/>
    <w:rsid w:val="00AB7AE3"/>
    <w:rsid w:val="00AB7BA0"/>
    <w:rsid w:val="00AB7F0C"/>
    <w:rsid w:val="00AC18E5"/>
    <w:rsid w:val="00AC1E60"/>
    <w:rsid w:val="00AC1FCC"/>
    <w:rsid w:val="00AC274C"/>
    <w:rsid w:val="00AC2879"/>
    <w:rsid w:val="00AC3004"/>
    <w:rsid w:val="00AC31F6"/>
    <w:rsid w:val="00AC3B69"/>
    <w:rsid w:val="00AC4055"/>
    <w:rsid w:val="00AC4EC8"/>
    <w:rsid w:val="00AC4F3C"/>
    <w:rsid w:val="00AC5C0D"/>
    <w:rsid w:val="00AC5D12"/>
    <w:rsid w:val="00AC6563"/>
    <w:rsid w:val="00AC6BC1"/>
    <w:rsid w:val="00AC6D7B"/>
    <w:rsid w:val="00AC751C"/>
    <w:rsid w:val="00AC7DE2"/>
    <w:rsid w:val="00AD0487"/>
    <w:rsid w:val="00AD04B0"/>
    <w:rsid w:val="00AD04E4"/>
    <w:rsid w:val="00AD1155"/>
    <w:rsid w:val="00AD14EC"/>
    <w:rsid w:val="00AD1635"/>
    <w:rsid w:val="00AD1883"/>
    <w:rsid w:val="00AD19D3"/>
    <w:rsid w:val="00AD1A3B"/>
    <w:rsid w:val="00AD1BE0"/>
    <w:rsid w:val="00AD2BFE"/>
    <w:rsid w:val="00AD33D4"/>
    <w:rsid w:val="00AD3812"/>
    <w:rsid w:val="00AD3952"/>
    <w:rsid w:val="00AD3FF0"/>
    <w:rsid w:val="00AD4733"/>
    <w:rsid w:val="00AD4760"/>
    <w:rsid w:val="00AD4CD0"/>
    <w:rsid w:val="00AD4D42"/>
    <w:rsid w:val="00AD4DA9"/>
    <w:rsid w:val="00AD5132"/>
    <w:rsid w:val="00AD53D4"/>
    <w:rsid w:val="00AD55E7"/>
    <w:rsid w:val="00AD57B9"/>
    <w:rsid w:val="00AD5BC5"/>
    <w:rsid w:val="00AD5E76"/>
    <w:rsid w:val="00AD6370"/>
    <w:rsid w:val="00AD6463"/>
    <w:rsid w:val="00AD647E"/>
    <w:rsid w:val="00AD6AA9"/>
    <w:rsid w:val="00AD7026"/>
    <w:rsid w:val="00AD7203"/>
    <w:rsid w:val="00AD7520"/>
    <w:rsid w:val="00AD7603"/>
    <w:rsid w:val="00AE01E3"/>
    <w:rsid w:val="00AE0396"/>
    <w:rsid w:val="00AE0BE5"/>
    <w:rsid w:val="00AE1051"/>
    <w:rsid w:val="00AE1A00"/>
    <w:rsid w:val="00AE1BF6"/>
    <w:rsid w:val="00AE1F6D"/>
    <w:rsid w:val="00AE205B"/>
    <w:rsid w:val="00AE24A0"/>
    <w:rsid w:val="00AE25AF"/>
    <w:rsid w:val="00AE25F5"/>
    <w:rsid w:val="00AE28C9"/>
    <w:rsid w:val="00AE2B12"/>
    <w:rsid w:val="00AE329D"/>
    <w:rsid w:val="00AE34BE"/>
    <w:rsid w:val="00AE476D"/>
    <w:rsid w:val="00AE4EAA"/>
    <w:rsid w:val="00AE4F34"/>
    <w:rsid w:val="00AE5465"/>
    <w:rsid w:val="00AE5862"/>
    <w:rsid w:val="00AE5990"/>
    <w:rsid w:val="00AE5BF0"/>
    <w:rsid w:val="00AE65B0"/>
    <w:rsid w:val="00AE6878"/>
    <w:rsid w:val="00AE688D"/>
    <w:rsid w:val="00AE7162"/>
    <w:rsid w:val="00AE7336"/>
    <w:rsid w:val="00AE7428"/>
    <w:rsid w:val="00AE7ED8"/>
    <w:rsid w:val="00AF0C9C"/>
    <w:rsid w:val="00AF109D"/>
    <w:rsid w:val="00AF110A"/>
    <w:rsid w:val="00AF11CD"/>
    <w:rsid w:val="00AF2186"/>
    <w:rsid w:val="00AF22DE"/>
    <w:rsid w:val="00AF23BD"/>
    <w:rsid w:val="00AF25B4"/>
    <w:rsid w:val="00AF3626"/>
    <w:rsid w:val="00AF37FC"/>
    <w:rsid w:val="00AF389B"/>
    <w:rsid w:val="00AF39BC"/>
    <w:rsid w:val="00AF4257"/>
    <w:rsid w:val="00AF44CA"/>
    <w:rsid w:val="00AF4905"/>
    <w:rsid w:val="00AF5237"/>
    <w:rsid w:val="00AF5B69"/>
    <w:rsid w:val="00AF5BD1"/>
    <w:rsid w:val="00AF66F5"/>
    <w:rsid w:val="00AF72F2"/>
    <w:rsid w:val="00AF7697"/>
    <w:rsid w:val="00AF7843"/>
    <w:rsid w:val="00AF7DD5"/>
    <w:rsid w:val="00B006FD"/>
    <w:rsid w:val="00B0070B"/>
    <w:rsid w:val="00B007EA"/>
    <w:rsid w:val="00B00841"/>
    <w:rsid w:val="00B02CF0"/>
    <w:rsid w:val="00B02F1B"/>
    <w:rsid w:val="00B02FE0"/>
    <w:rsid w:val="00B033EC"/>
    <w:rsid w:val="00B0420E"/>
    <w:rsid w:val="00B04653"/>
    <w:rsid w:val="00B04A26"/>
    <w:rsid w:val="00B04BED"/>
    <w:rsid w:val="00B04D13"/>
    <w:rsid w:val="00B050C5"/>
    <w:rsid w:val="00B053BF"/>
    <w:rsid w:val="00B057FC"/>
    <w:rsid w:val="00B05816"/>
    <w:rsid w:val="00B0583B"/>
    <w:rsid w:val="00B05AA1"/>
    <w:rsid w:val="00B05EF5"/>
    <w:rsid w:val="00B061AD"/>
    <w:rsid w:val="00B06357"/>
    <w:rsid w:val="00B063A7"/>
    <w:rsid w:val="00B06476"/>
    <w:rsid w:val="00B065E5"/>
    <w:rsid w:val="00B066B1"/>
    <w:rsid w:val="00B07472"/>
    <w:rsid w:val="00B077D2"/>
    <w:rsid w:val="00B07866"/>
    <w:rsid w:val="00B07E60"/>
    <w:rsid w:val="00B10317"/>
    <w:rsid w:val="00B109C4"/>
    <w:rsid w:val="00B11096"/>
    <w:rsid w:val="00B12398"/>
    <w:rsid w:val="00B12641"/>
    <w:rsid w:val="00B130DC"/>
    <w:rsid w:val="00B14466"/>
    <w:rsid w:val="00B144AF"/>
    <w:rsid w:val="00B14C42"/>
    <w:rsid w:val="00B1587B"/>
    <w:rsid w:val="00B1591C"/>
    <w:rsid w:val="00B16743"/>
    <w:rsid w:val="00B168A1"/>
    <w:rsid w:val="00B16D60"/>
    <w:rsid w:val="00B1734E"/>
    <w:rsid w:val="00B17596"/>
    <w:rsid w:val="00B17BA3"/>
    <w:rsid w:val="00B17ECC"/>
    <w:rsid w:val="00B2063D"/>
    <w:rsid w:val="00B20854"/>
    <w:rsid w:val="00B20992"/>
    <w:rsid w:val="00B219D1"/>
    <w:rsid w:val="00B21FD4"/>
    <w:rsid w:val="00B223D8"/>
    <w:rsid w:val="00B22752"/>
    <w:rsid w:val="00B2277B"/>
    <w:rsid w:val="00B22883"/>
    <w:rsid w:val="00B22A8E"/>
    <w:rsid w:val="00B2374E"/>
    <w:rsid w:val="00B24ED0"/>
    <w:rsid w:val="00B250DE"/>
    <w:rsid w:val="00B258AB"/>
    <w:rsid w:val="00B25BD0"/>
    <w:rsid w:val="00B25C4B"/>
    <w:rsid w:val="00B25C61"/>
    <w:rsid w:val="00B2656F"/>
    <w:rsid w:val="00B2664B"/>
    <w:rsid w:val="00B26ED2"/>
    <w:rsid w:val="00B2731B"/>
    <w:rsid w:val="00B27948"/>
    <w:rsid w:val="00B27BF5"/>
    <w:rsid w:val="00B30477"/>
    <w:rsid w:val="00B30CBD"/>
    <w:rsid w:val="00B31348"/>
    <w:rsid w:val="00B31507"/>
    <w:rsid w:val="00B31689"/>
    <w:rsid w:val="00B3217A"/>
    <w:rsid w:val="00B3257E"/>
    <w:rsid w:val="00B32759"/>
    <w:rsid w:val="00B3284F"/>
    <w:rsid w:val="00B3324B"/>
    <w:rsid w:val="00B334D8"/>
    <w:rsid w:val="00B338C5"/>
    <w:rsid w:val="00B33A53"/>
    <w:rsid w:val="00B33AB6"/>
    <w:rsid w:val="00B33BFA"/>
    <w:rsid w:val="00B33DF8"/>
    <w:rsid w:val="00B342FF"/>
    <w:rsid w:val="00B3441A"/>
    <w:rsid w:val="00B34462"/>
    <w:rsid w:val="00B34932"/>
    <w:rsid w:val="00B3593D"/>
    <w:rsid w:val="00B35CA6"/>
    <w:rsid w:val="00B363B9"/>
    <w:rsid w:val="00B3698E"/>
    <w:rsid w:val="00B36B50"/>
    <w:rsid w:val="00B36B55"/>
    <w:rsid w:val="00B36D9C"/>
    <w:rsid w:val="00B36E48"/>
    <w:rsid w:val="00B3764C"/>
    <w:rsid w:val="00B378B7"/>
    <w:rsid w:val="00B37DDC"/>
    <w:rsid w:val="00B40595"/>
    <w:rsid w:val="00B4064A"/>
    <w:rsid w:val="00B4072F"/>
    <w:rsid w:val="00B4080C"/>
    <w:rsid w:val="00B4096D"/>
    <w:rsid w:val="00B40A46"/>
    <w:rsid w:val="00B40B3D"/>
    <w:rsid w:val="00B40DAD"/>
    <w:rsid w:val="00B410A7"/>
    <w:rsid w:val="00B41553"/>
    <w:rsid w:val="00B41903"/>
    <w:rsid w:val="00B41B41"/>
    <w:rsid w:val="00B41D7D"/>
    <w:rsid w:val="00B41DCF"/>
    <w:rsid w:val="00B41F72"/>
    <w:rsid w:val="00B424E4"/>
    <w:rsid w:val="00B42D42"/>
    <w:rsid w:val="00B43022"/>
    <w:rsid w:val="00B4302B"/>
    <w:rsid w:val="00B43C7B"/>
    <w:rsid w:val="00B44004"/>
    <w:rsid w:val="00B44A25"/>
    <w:rsid w:val="00B4505D"/>
    <w:rsid w:val="00B45390"/>
    <w:rsid w:val="00B45466"/>
    <w:rsid w:val="00B45649"/>
    <w:rsid w:val="00B45780"/>
    <w:rsid w:val="00B45A3F"/>
    <w:rsid w:val="00B465C6"/>
    <w:rsid w:val="00B47520"/>
    <w:rsid w:val="00B476D7"/>
    <w:rsid w:val="00B47913"/>
    <w:rsid w:val="00B47AA0"/>
    <w:rsid w:val="00B50954"/>
    <w:rsid w:val="00B51393"/>
    <w:rsid w:val="00B51898"/>
    <w:rsid w:val="00B51920"/>
    <w:rsid w:val="00B51CF2"/>
    <w:rsid w:val="00B521D3"/>
    <w:rsid w:val="00B52534"/>
    <w:rsid w:val="00B52734"/>
    <w:rsid w:val="00B52821"/>
    <w:rsid w:val="00B52877"/>
    <w:rsid w:val="00B52BDB"/>
    <w:rsid w:val="00B52D2F"/>
    <w:rsid w:val="00B52E53"/>
    <w:rsid w:val="00B52F89"/>
    <w:rsid w:val="00B53784"/>
    <w:rsid w:val="00B53813"/>
    <w:rsid w:val="00B53962"/>
    <w:rsid w:val="00B53A0D"/>
    <w:rsid w:val="00B53C9E"/>
    <w:rsid w:val="00B53F45"/>
    <w:rsid w:val="00B54FE9"/>
    <w:rsid w:val="00B55040"/>
    <w:rsid w:val="00B550B4"/>
    <w:rsid w:val="00B55902"/>
    <w:rsid w:val="00B55DC4"/>
    <w:rsid w:val="00B56B51"/>
    <w:rsid w:val="00B56D1F"/>
    <w:rsid w:val="00B571F2"/>
    <w:rsid w:val="00B57490"/>
    <w:rsid w:val="00B57624"/>
    <w:rsid w:val="00B577F8"/>
    <w:rsid w:val="00B60135"/>
    <w:rsid w:val="00B6092A"/>
    <w:rsid w:val="00B60A6E"/>
    <w:rsid w:val="00B60BD3"/>
    <w:rsid w:val="00B6171D"/>
    <w:rsid w:val="00B61C87"/>
    <w:rsid w:val="00B61CD0"/>
    <w:rsid w:val="00B62415"/>
    <w:rsid w:val="00B6251E"/>
    <w:rsid w:val="00B62AFE"/>
    <w:rsid w:val="00B62EE4"/>
    <w:rsid w:val="00B63474"/>
    <w:rsid w:val="00B63541"/>
    <w:rsid w:val="00B63CAF"/>
    <w:rsid w:val="00B64175"/>
    <w:rsid w:val="00B641B2"/>
    <w:rsid w:val="00B64658"/>
    <w:rsid w:val="00B651BA"/>
    <w:rsid w:val="00B653EF"/>
    <w:rsid w:val="00B65670"/>
    <w:rsid w:val="00B657B5"/>
    <w:rsid w:val="00B66438"/>
    <w:rsid w:val="00B66E22"/>
    <w:rsid w:val="00B66E6E"/>
    <w:rsid w:val="00B67503"/>
    <w:rsid w:val="00B701D7"/>
    <w:rsid w:val="00B7055F"/>
    <w:rsid w:val="00B7071D"/>
    <w:rsid w:val="00B7078A"/>
    <w:rsid w:val="00B70B4C"/>
    <w:rsid w:val="00B70BE8"/>
    <w:rsid w:val="00B71030"/>
    <w:rsid w:val="00B71674"/>
    <w:rsid w:val="00B716A7"/>
    <w:rsid w:val="00B716F9"/>
    <w:rsid w:val="00B71D21"/>
    <w:rsid w:val="00B71E9E"/>
    <w:rsid w:val="00B72810"/>
    <w:rsid w:val="00B72972"/>
    <w:rsid w:val="00B72B95"/>
    <w:rsid w:val="00B73151"/>
    <w:rsid w:val="00B737A6"/>
    <w:rsid w:val="00B74430"/>
    <w:rsid w:val="00B74433"/>
    <w:rsid w:val="00B74D48"/>
    <w:rsid w:val="00B7524E"/>
    <w:rsid w:val="00B75FC5"/>
    <w:rsid w:val="00B76341"/>
    <w:rsid w:val="00B768BC"/>
    <w:rsid w:val="00B76CB8"/>
    <w:rsid w:val="00B77842"/>
    <w:rsid w:val="00B77B3D"/>
    <w:rsid w:val="00B8065D"/>
    <w:rsid w:val="00B80BB8"/>
    <w:rsid w:val="00B80C20"/>
    <w:rsid w:val="00B80FD1"/>
    <w:rsid w:val="00B810FD"/>
    <w:rsid w:val="00B8171B"/>
    <w:rsid w:val="00B8189D"/>
    <w:rsid w:val="00B81DC8"/>
    <w:rsid w:val="00B81FD5"/>
    <w:rsid w:val="00B823B6"/>
    <w:rsid w:val="00B82582"/>
    <w:rsid w:val="00B82F90"/>
    <w:rsid w:val="00B82F95"/>
    <w:rsid w:val="00B8310E"/>
    <w:rsid w:val="00B834A0"/>
    <w:rsid w:val="00B836BA"/>
    <w:rsid w:val="00B8373E"/>
    <w:rsid w:val="00B83BF1"/>
    <w:rsid w:val="00B840E6"/>
    <w:rsid w:val="00B8450C"/>
    <w:rsid w:val="00B8531F"/>
    <w:rsid w:val="00B85BF4"/>
    <w:rsid w:val="00B860D5"/>
    <w:rsid w:val="00B87274"/>
    <w:rsid w:val="00B8765B"/>
    <w:rsid w:val="00B905E1"/>
    <w:rsid w:val="00B90AE4"/>
    <w:rsid w:val="00B90FB2"/>
    <w:rsid w:val="00B9123D"/>
    <w:rsid w:val="00B91432"/>
    <w:rsid w:val="00B91552"/>
    <w:rsid w:val="00B920B7"/>
    <w:rsid w:val="00B92275"/>
    <w:rsid w:val="00B92ABB"/>
    <w:rsid w:val="00B92FCE"/>
    <w:rsid w:val="00B9323A"/>
    <w:rsid w:val="00B933E6"/>
    <w:rsid w:val="00B93591"/>
    <w:rsid w:val="00B938F3"/>
    <w:rsid w:val="00B93A5C"/>
    <w:rsid w:val="00B93E26"/>
    <w:rsid w:val="00B93F40"/>
    <w:rsid w:val="00B94248"/>
    <w:rsid w:val="00B9427B"/>
    <w:rsid w:val="00B944FC"/>
    <w:rsid w:val="00B94533"/>
    <w:rsid w:val="00B946A8"/>
    <w:rsid w:val="00B94E37"/>
    <w:rsid w:val="00B952C1"/>
    <w:rsid w:val="00B960D1"/>
    <w:rsid w:val="00B96820"/>
    <w:rsid w:val="00B96BFE"/>
    <w:rsid w:val="00B96EE9"/>
    <w:rsid w:val="00B96F03"/>
    <w:rsid w:val="00B96FB3"/>
    <w:rsid w:val="00B971C8"/>
    <w:rsid w:val="00B975D1"/>
    <w:rsid w:val="00B97A6C"/>
    <w:rsid w:val="00B97E2B"/>
    <w:rsid w:val="00BA0491"/>
    <w:rsid w:val="00BA0537"/>
    <w:rsid w:val="00BA0E4C"/>
    <w:rsid w:val="00BA0F5D"/>
    <w:rsid w:val="00BA0F89"/>
    <w:rsid w:val="00BA0FB9"/>
    <w:rsid w:val="00BA127A"/>
    <w:rsid w:val="00BA1337"/>
    <w:rsid w:val="00BA16A6"/>
    <w:rsid w:val="00BA1774"/>
    <w:rsid w:val="00BA17E0"/>
    <w:rsid w:val="00BA2678"/>
    <w:rsid w:val="00BA2A7E"/>
    <w:rsid w:val="00BA3882"/>
    <w:rsid w:val="00BA4CA0"/>
    <w:rsid w:val="00BA5ACF"/>
    <w:rsid w:val="00BA5FFC"/>
    <w:rsid w:val="00BA631A"/>
    <w:rsid w:val="00BA68E8"/>
    <w:rsid w:val="00BA761A"/>
    <w:rsid w:val="00BA7691"/>
    <w:rsid w:val="00BA78C6"/>
    <w:rsid w:val="00BB02B5"/>
    <w:rsid w:val="00BB0AE5"/>
    <w:rsid w:val="00BB0C2F"/>
    <w:rsid w:val="00BB0C39"/>
    <w:rsid w:val="00BB0FF7"/>
    <w:rsid w:val="00BB13DC"/>
    <w:rsid w:val="00BB17C8"/>
    <w:rsid w:val="00BB1E8A"/>
    <w:rsid w:val="00BB219B"/>
    <w:rsid w:val="00BB27FF"/>
    <w:rsid w:val="00BB2F7E"/>
    <w:rsid w:val="00BB31DF"/>
    <w:rsid w:val="00BB32B9"/>
    <w:rsid w:val="00BB32EA"/>
    <w:rsid w:val="00BB3C6D"/>
    <w:rsid w:val="00BB3DDD"/>
    <w:rsid w:val="00BB3DFD"/>
    <w:rsid w:val="00BB3F2E"/>
    <w:rsid w:val="00BB3FA9"/>
    <w:rsid w:val="00BB472E"/>
    <w:rsid w:val="00BB52DA"/>
    <w:rsid w:val="00BB5976"/>
    <w:rsid w:val="00BB599A"/>
    <w:rsid w:val="00BB5E93"/>
    <w:rsid w:val="00BB6E07"/>
    <w:rsid w:val="00BB792B"/>
    <w:rsid w:val="00BB7B57"/>
    <w:rsid w:val="00BB7C83"/>
    <w:rsid w:val="00BB7F5B"/>
    <w:rsid w:val="00BC0173"/>
    <w:rsid w:val="00BC08DD"/>
    <w:rsid w:val="00BC0A4B"/>
    <w:rsid w:val="00BC0ACF"/>
    <w:rsid w:val="00BC159B"/>
    <w:rsid w:val="00BC1C9A"/>
    <w:rsid w:val="00BC2330"/>
    <w:rsid w:val="00BC251B"/>
    <w:rsid w:val="00BC2A80"/>
    <w:rsid w:val="00BC30B6"/>
    <w:rsid w:val="00BC3390"/>
    <w:rsid w:val="00BC3A05"/>
    <w:rsid w:val="00BC3C44"/>
    <w:rsid w:val="00BC3FA9"/>
    <w:rsid w:val="00BC52BB"/>
    <w:rsid w:val="00BC5B2B"/>
    <w:rsid w:val="00BC5F40"/>
    <w:rsid w:val="00BC5F85"/>
    <w:rsid w:val="00BC6027"/>
    <w:rsid w:val="00BC6A57"/>
    <w:rsid w:val="00BC6BC6"/>
    <w:rsid w:val="00BC6F25"/>
    <w:rsid w:val="00BC71A7"/>
    <w:rsid w:val="00BC736D"/>
    <w:rsid w:val="00BC766F"/>
    <w:rsid w:val="00BC776E"/>
    <w:rsid w:val="00BD00DA"/>
    <w:rsid w:val="00BD0206"/>
    <w:rsid w:val="00BD1033"/>
    <w:rsid w:val="00BD1736"/>
    <w:rsid w:val="00BD1BFA"/>
    <w:rsid w:val="00BD1C3C"/>
    <w:rsid w:val="00BD2157"/>
    <w:rsid w:val="00BD2664"/>
    <w:rsid w:val="00BD26E1"/>
    <w:rsid w:val="00BD278E"/>
    <w:rsid w:val="00BD2F1E"/>
    <w:rsid w:val="00BD3567"/>
    <w:rsid w:val="00BD3B72"/>
    <w:rsid w:val="00BD4873"/>
    <w:rsid w:val="00BD4A8A"/>
    <w:rsid w:val="00BD4BBA"/>
    <w:rsid w:val="00BD4E7A"/>
    <w:rsid w:val="00BD4E87"/>
    <w:rsid w:val="00BD4F49"/>
    <w:rsid w:val="00BD4FAD"/>
    <w:rsid w:val="00BD5066"/>
    <w:rsid w:val="00BD554B"/>
    <w:rsid w:val="00BD57E1"/>
    <w:rsid w:val="00BD5998"/>
    <w:rsid w:val="00BD5DD1"/>
    <w:rsid w:val="00BD6935"/>
    <w:rsid w:val="00BD6FF7"/>
    <w:rsid w:val="00BD700A"/>
    <w:rsid w:val="00BD79C9"/>
    <w:rsid w:val="00BE00C4"/>
    <w:rsid w:val="00BE0643"/>
    <w:rsid w:val="00BE08F1"/>
    <w:rsid w:val="00BE11E9"/>
    <w:rsid w:val="00BE13EF"/>
    <w:rsid w:val="00BE19A1"/>
    <w:rsid w:val="00BE1F80"/>
    <w:rsid w:val="00BE1FBF"/>
    <w:rsid w:val="00BE221E"/>
    <w:rsid w:val="00BE22B3"/>
    <w:rsid w:val="00BE2455"/>
    <w:rsid w:val="00BE256C"/>
    <w:rsid w:val="00BE2DB8"/>
    <w:rsid w:val="00BE30EC"/>
    <w:rsid w:val="00BE3572"/>
    <w:rsid w:val="00BE368E"/>
    <w:rsid w:val="00BE39AF"/>
    <w:rsid w:val="00BE3B46"/>
    <w:rsid w:val="00BE3E65"/>
    <w:rsid w:val="00BE481B"/>
    <w:rsid w:val="00BE4B8C"/>
    <w:rsid w:val="00BE4F1B"/>
    <w:rsid w:val="00BE549C"/>
    <w:rsid w:val="00BE56A6"/>
    <w:rsid w:val="00BE59C9"/>
    <w:rsid w:val="00BE5A83"/>
    <w:rsid w:val="00BE5F01"/>
    <w:rsid w:val="00BE616F"/>
    <w:rsid w:val="00BE7598"/>
    <w:rsid w:val="00BE785A"/>
    <w:rsid w:val="00BE7F8C"/>
    <w:rsid w:val="00BF03A8"/>
    <w:rsid w:val="00BF042A"/>
    <w:rsid w:val="00BF06D2"/>
    <w:rsid w:val="00BF07FF"/>
    <w:rsid w:val="00BF0A8D"/>
    <w:rsid w:val="00BF0C55"/>
    <w:rsid w:val="00BF1149"/>
    <w:rsid w:val="00BF1220"/>
    <w:rsid w:val="00BF14BB"/>
    <w:rsid w:val="00BF1A22"/>
    <w:rsid w:val="00BF1B3E"/>
    <w:rsid w:val="00BF26BC"/>
    <w:rsid w:val="00BF3D39"/>
    <w:rsid w:val="00BF3D7E"/>
    <w:rsid w:val="00BF3ED9"/>
    <w:rsid w:val="00BF406D"/>
    <w:rsid w:val="00BF49D1"/>
    <w:rsid w:val="00BF4BD3"/>
    <w:rsid w:val="00BF4BEE"/>
    <w:rsid w:val="00BF4CDD"/>
    <w:rsid w:val="00BF4EF9"/>
    <w:rsid w:val="00BF4FE7"/>
    <w:rsid w:val="00BF54A9"/>
    <w:rsid w:val="00BF617B"/>
    <w:rsid w:val="00BF65BC"/>
    <w:rsid w:val="00BF671C"/>
    <w:rsid w:val="00C003F9"/>
    <w:rsid w:val="00C00693"/>
    <w:rsid w:val="00C00AD0"/>
    <w:rsid w:val="00C00E57"/>
    <w:rsid w:val="00C011B8"/>
    <w:rsid w:val="00C0262D"/>
    <w:rsid w:val="00C026BF"/>
    <w:rsid w:val="00C02C25"/>
    <w:rsid w:val="00C03243"/>
    <w:rsid w:val="00C0361C"/>
    <w:rsid w:val="00C0395A"/>
    <w:rsid w:val="00C03AD7"/>
    <w:rsid w:val="00C04E83"/>
    <w:rsid w:val="00C0585A"/>
    <w:rsid w:val="00C05950"/>
    <w:rsid w:val="00C05A5B"/>
    <w:rsid w:val="00C05DD1"/>
    <w:rsid w:val="00C06538"/>
    <w:rsid w:val="00C06701"/>
    <w:rsid w:val="00C06A51"/>
    <w:rsid w:val="00C06A5A"/>
    <w:rsid w:val="00C06DB5"/>
    <w:rsid w:val="00C07F14"/>
    <w:rsid w:val="00C102EF"/>
    <w:rsid w:val="00C1030E"/>
    <w:rsid w:val="00C106EA"/>
    <w:rsid w:val="00C10727"/>
    <w:rsid w:val="00C10808"/>
    <w:rsid w:val="00C110E4"/>
    <w:rsid w:val="00C1133C"/>
    <w:rsid w:val="00C1150C"/>
    <w:rsid w:val="00C1168F"/>
    <w:rsid w:val="00C117E5"/>
    <w:rsid w:val="00C11AC7"/>
    <w:rsid w:val="00C120A3"/>
    <w:rsid w:val="00C12511"/>
    <w:rsid w:val="00C12BA2"/>
    <w:rsid w:val="00C12EEA"/>
    <w:rsid w:val="00C136C0"/>
    <w:rsid w:val="00C137F8"/>
    <w:rsid w:val="00C139A9"/>
    <w:rsid w:val="00C13BA0"/>
    <w:rsid w:val="00C1410E"/>
    <w:rsid w:val="00C14210"/>
    <w:rsid w:val="00C14577"/>
    <w:rsid w:val="00C14DDE"/>
    <w:rsid w:val="00C14F29"/>
    <w:rsid w:val="00C15BD0"/>
    <w:rsid w:val="00C16884"/>
    <w:rsid w:val="00C16A2A"/>
    <w:rsid w:val="00C17B9C"/>
    <w:rsid w:val="00C17CF5"/>
    <w:rsid w:val="00C17DA5"/>
    <w:rsid w:val="00C17F3E"/>
    <w:rsid w:val="00C17FD0"/>
    <w:rsid w:val="00C20026"/>
    <w:rsid w:val="00C203DE"/>
    <w:rsid w:val="00C2040B"/>
    <w:rsid w:val="00C20AD5"/>
    <w:rsid w:val="00C20CFE"/>
    <w:rsid w:val="00C212E7"/>
    <w:rsid w:val="00C21E25"/>
    <w:rsid w:val="00C2208F"/>
    <w:rsid w:val="00C22184"/>
    <w:rsid w:val="00C223AA"/>
    <w:rsid w:val="00C2305E"/>
    <w:rsid w:val="00C23203"/>
    <w:rsid w:val="00C23427"/>
    <w:rsid w:val="00C23658"/>
    <w:rsid w:val="00C23846"/>
    <w:rsid w:val="00C23A0E"/>
    <w:rsid w:val="00C23ACB"/>
    <w:rsid w:val="00C23ACC"/>
    <w:rsid w:val="00C24523"/>
    <w:rsid w:val="00C24CA3"/>
    <w:rsid w:val="00C24FE7"/>
    <w:rsid w:val="00C25160"/>
    <w:rsid w:val="00C2548F"/>
    <w:rsid w:val="00C25E6D"/>
    <w:rsid w:val="00C26E65"/>
    <w:rsid w:val="00C27854"/>
    <w:rsid w:val="00C27B59"/>
    <w:rsid w:val="00C27CAF"/>
    <w:rsid w:val="00C300B2"/>
    <w:rsid w:val="00C31004"/>
    <w:rsid w:val="00C31169"/>
    <w:rsid w:val="00C31297"/>
    <w:rsid w:val="00C318B1"/>
    <w:rsid w:val="00C31E84"/>
    <w:rsid w:val="00C3229C"/>
    <w:rsid w:val="00C324FA"/>
    <w:rsid w:val="00C32E80"/>
    <w:rsid w:val="00C3314F"/>
    <w:rsid w:val="00C33446"/>
    <w:rsid w:val="00C33557"/>
    <w:rsid w:val="00C33F03"/>
    <w:rsid w:val="00C3473A"/>
    <w:rsid w:val="00C34E2C"/>
    <w:rsid w:val="00C351DC"/>
    <w:rsid w:val="00C360F8"/>
    <w:rsid w:val="00C362EC"/>
    <w:rsid w:val="00C36FE5"/>
    <w:rsid w:val="00C37237"/>
    <w:rsid w:val="00C37319"/>
    <w:rsid w:val="00C37430"/>
    <w:rsid w:val="00C37608"/>
    <w:rsid w:val="00C40955"/>
    <w:rsid w:val="00C409BC"/>
    <w:rsid w:val="00C40A0F"/>
    <w:rsid w:val="00C40A61"/>
    <w:rsid w:val="00C40B83"/>
    <w:rsid w:val="00C40BAF"/>
    <w:rsid w:val="00C40C8B"/>
    <w:rsid w:val="00C416B8"/>
    <w:rsid w:val="00C41D94"/>
    <w:rsid w:val="00C420F5"/>
    <w:rsid w:val="00C4222E"/>
    <w:rsid w:val="00C4263C"/>
    <w:rsid w:val="00C42722"/>
    <w:rsid w:val="00C432C0"/>
    <w:rsid w:val="00C433F7"/>
    <w:rsid w:val="00C434CA"/>
    <w:rsid w:val="00C44496"/>
    <w:rsid w:val="00C447AA"/>
    <w:rsid w:val="00C44C21"/>
    <w:rsid w:val="00C44CAF"/>
    <w:rsid w:val="00C45444"/>
    <w:rsid w:val="00C45D63"/>
    <w:rsid w:val="00C45F3D"/>
    <w:rsid w:val="00C461DE"/>
    <w:rsid w:val="00C4628F"/>
    <w:rsid w:val="00C462C6"/>
    <w:rsid w:val="00C46C3E"/>
    <w:rsid w:val="00C46D1E"/>
    <w:rsid w:val="00C46F3C"/>
    <w:rsid w:val="00C4741B"/>
    <w:rsid w:val="00C47733"/>
    <w:rsid w:val="00C47B9E"/>
    <w:rsid w:val="00C47E3D"/>
    <w:rsid w:val="00C5061F"/>
    <w:rsid w:val="00C507EE"/>
    <w:rsid w:val="00C50B86"/>
    <w:rsid w:val="00C50B88"/>
    <w:rsid w:val="00C514F1"/>
    <w:rsid w:val="00C518D0"/>
    <w:rsid w:val="00C5194E"/>
    <w:rsid w:val="00C5280C"/>
    <w:rsid w:val="00C52B0A"/>
    <w:rsid w:val="00C52F7D"/>
    <w:rsid w:val="00C52F8D"/>
    <w:rsid w:val="00C53426"/>
    <w:rsid w:val="00C53564"/>
    <w:rsid w:val="00C53652"/>
    <w:rsid w:val="00C5387F"/>
    <w:rsid w:val="00C53ABA"/>
    <w:rsid w:val="00C53E80"/>
    <w:rsid w:val="00C54388"/>
    <w:rsid w:val="00C55396"/>
    <w:rsid w:val="00C55434"/>
    <w:rsid w:val="00C55C2D"/>
    <w:rsid w:val="00C5624A"/>
    <w:rsid w:val="00C565D8"/>
    <w:rsid w:val="00C57211"/>
    <w:rsid w:val="00C5764A"/>
    <w:rsid w:val="00C57A1A"/>
    <w:rsid w:val="00C57BE3"/>
    <w:rsid w:val="00C57C51"/>
    <w:rsid w:val="00C57CCB"/>
    <w:rsid w:val="00C601E9"/>
    <w:rsid w:val="00C60200"/>
    <w:rsid w:val="00C602FD"/>
    <w:rsid w:val="00C606A3"/>
    <w:rsid w:val="00C6129D"/>
    <w:rsid w:val="00C61BA2"/>
    <w:rsid w:val="00C62590"/>
    <w:rsid w:val="00C628F0"/>
    <w:rsid w:val="00C62C4B"/>
    <w:rsid w:val="00C63CD7"/>
    <w:rsid w:val="00C649A7"/>
    <w:rsid w:val="00C64A18"/>
    <w:rsid w:val="00C64D03"/>
    <w:rsid w:val="00C64D2F"/>
    <w:rsid w:val="00C64F27"/>
    <w:rsid w:val="00C6500D"/>
    <w:rsid w:val="00C65BA3"/>
    <w:rsid w:val="00C66512"/>
    <w:rsid w:val="00C66AEF"/>
    <w:rsid w:val="00C66F16"/>
    <w:rsid w:val="00C67023"/>
    <w:rsid w:val="00C6710E"/>
    <w:rsid w:val="00C6714F"/>
    <w:rsid w:val="00C675A1"/>
    <w:rsid w:val="00C677B3"/>
    <w:rsid w:val="00C70334"/>
    <w:rsid w:val="00C70901"/>
    <w:rsid w:val="00C70C42"/>
    <w:rsid w:val="00C70D98"/>
    <w:rsid w:val="00C712F1"/>
    <w:rsid w:val="00C71F05"/>
    <w:rsid w:val="00C72849"/>
    <w:rsid w:val="00C728EF"/>
    <w:rsid w:val="00C728F2"/>
    <w:rsid w:val="00C730EC"/>
    <w:rsid w:val="00C73100"/>
    <w:rsid w:val="00C742D9"/>
    <w:rsid w:val="00C74687"/>
    <w:rsid w:val="00C756D2"/>
    <w:rsid w:val="00C75C72"/>
    <w:rsid w:val="00C760A2"/>
    <w:rsid w:val="00C761D0"/>
    <w:rsid w:val="00C76929"/>
    <w:rsid w:val="00C76DA3"/>
    <w:rsid w:val="00C76F21"/>
    <w:rsid w:val="00C7713A"/>
    <w:rsid w:val="00C774F7"/>
    <w:rsid w:val="00C779F2"/>
    <w:rsid w:val="00C807E2"/>
    <w:rsid w:val="00C808CD"/>
    <w:rsid w:val="00C809C2"/>
    <w:rsid w:val="00C811C5"/>
    <w:rsid w:val="00C8194C"/>
    <w:rsid w:val="00C81A4C"/>
    <w:rsid w:val="00C81A75"/>
    <w:rsid w:val="00C81B03"/>
    <w:rsid w:val="00C81CD5"/>
    <w:rsid w:val="00C81D2A"/>
    <w:rsid w:val="00C81F1D"/>
    <w:rsid w:val="00C82C02"/>
    <w:rsid w:val="00C82E91"/>
    <w:rsid w:val="00C82ED4"/>
    <w:rsid w:val="00C8321A"/>
    <w:rsid w:val="00C83E83"/>
    <w:rsid w:val="00C83F7B"/>
    <w:rsid w:val="00C841A1"/>
    <w:rsid w:val="00C8436E"/>
    <w:rsid w:val="00C8445F"/>
    <w:rsid w:val="00C855F3"/>
    <w:rsid w:val="00C8570B"/>
    <w:rsid w:val="00C85EB9"/>
    <w:rsid w:val="00C861D5"/>
    <w:rsid w:val="00C86BAF"/>
    <w:rsid w:val="00C86C0A"/>
    <w:rsid w:val="00C870A9"/>
    <w:rsid w:val="00C9024C"/>
    <w:rsid w:val="00C90522"/>
    <w:rsid w:val="00C906AB"/>
    <w:rsid w:val="00C90813"/>
    <w:rsid w:val="00C90B01"/>
    <w:rsid w:val="00C91D48"/>
    <w:rsid w:val="00C91E76"/>
    <w:rsid w:val="00C92004"/>
    <w:rsid w:val="00C92462"/>
    <w:rsid w:val="00C92622"/>
    <w:rsid w:val="00C926C5"/>
    <w:rsid w:val="00C92708"/>
    <w:rsid w:val="00C9281D"/>
    <w:rsid w:val="00C93136"/>
    <w:rsid w:val="00C9336A"/>
    <w:rsid w:val="00C9362F"/>
    <w:rsid w:val="00C937E2"/>
    <w:rsid w:val="00C94242"/>
    <w:rsid w:val="00C94B85"/>
    <w:rsid w:val="00C94BA1"/>
    <w:rsid w:val="00C94BDF"/>
    <w:rsid w:val="00C953E6"/>
    <w:rsid w:val="00C95645"/>
    <w:rsid w:val="00C96622"/>
    <w:rsid w:val="00C9673A"/>
    <w:rsid w:val="00C971E0"/>
    <w:rsid w:val="00C97430"/>
    <w:rsid w:val="00C97AF9"/>
    <w:rsid w:val="00C97B1F"/>
    <w:rsid w:val="00CA012C"/>
    <w:rsid w:val="00CA0182"/>
    <w:rsid w:val="00CA05E8"/>
    <w:rsid w:val="00CA0F89"/>
    <w:rsid w:val="00CA0FA8"/>
    <w:rsid w:val="00CA112D"/>
    <w:rsid w:val="00CA1BBB"/>
    <w:rsid w:val="00CA1E1C"/>
    <w:rsid w:val="00CA24F7"/>
    <w:rsid w:val="00CA25D6"/>
    <w:rsid w:val="00CA2C30"/>
    <w:rsid w:val="00CA37F4"/>
    <w:rsid w:val="00CA3A7D"/>
    <w:rsid w:val="00CA3AB6"/>
    <w:rsid w:val="00CA3B3D"/>
    <w:rsid w:val="00CA3FE4"/>
    <w:rsid w:val="00CA4096"/>
    <w:rsid w:val="00CA41AC"/>
    <w:rsid w:val="00CA425F"/>
    <w:rsid w:val="00CA4655"/>
    <w:rsid w:val="00CA4900"/>
    <w:rsid w:val="00CA4A45"/>
    <w:rsid w:val="00CA4AF4"/>
    <w:rsid w:val="00CA4D84"/>
    <w:rsid w:val="00CA5497"/>
    <w:rsid w:val="00CA558C"/>
    <w:rsid w:val="00CA5BDE"/>
    <w:rsid w:val="00CA5D4C"/>
    <w:rsid w:val="00CA5DF6"/>
    <w:rsid w:val="00CA614A"/>
    <w:rsid w:val="00CA6B3D"/>
    <w:rsid w:val="00CA77D2"/>
    <w:rsid w:val="00CA77D7"/>
    <w:rsid w:val="00CA7A38"/>
    <w:rsid w:val="00CB05FF"/>
    <w:rsid w:val="00CB0677"/>
    <w:rsid w:val="00CB0806"/>
    <w:rsid w:val="00CB08E7"/>
    <w:rsid w:val="00CB09FD"/>
    <w:rsid w:val="00CB0A7D"/>
    <w:rsid w:val="00CB0EB4"/>
    <w:rsid w:val="00CB1B65"/>
    <w:rsid w:val="00CB2031"/>
    <w:rsid w:val="00CB2404"/>
    <w:rsid w:val="00CB2699"/>
    <w:rsid w:val="00CB29E2"/>
    <w:rsid w:val="00CB2D2B"/>
    <w:rsid w:val="00CB2E6E"/>
    <w:rsid w:val="00CB2F8F"/>
    <w:rsid w:val="00CB3A33"/>
    <w:rsid w:val="00CB3A62"/>
    <w:rsid w:val="00CB40C4"/>
    <w:rsid w:val="00CB4254"/>
    <w:rsid w:val="00CB43AB"/>
    <w:rsid w:val="00CB4FBD"/>
    <w:rsid w:val="00CB5A6E"/>
    <w:rsid w:val="00CB6275"/>
    <w:rsid w:val="00CB6839"/>
    <w:rsid w:val="00CB69BB"/>
    <w:rsid w:val="00CB6ACA"/>
    <w:rsid w:val="00CB7112"/>
    <w:rsid w:val="00CB7EC0"/>
    <w:rsid w:val="00CC0390"/>
    <w:rsid w:val="00CC0479"/>
    <w:rsid w:val="00CC0C46"/>
    <w:rsid w:val="00CC0EAF"/>
    <w:rsid w:val="00CC132E"/>
    <w:rsid w:val="00CC1C4E"/>
    <w:rsid w:val="00CC3046"/>
    <w:rsid w:val="00CC395C"/>
    <w:rsid w:val="00CC3C99"/>
    <w:rsid w:val="00CC5313"/>
    <w:rsid w:val="00CC5333"/>
    <w:rsid w:val="00CC54A5"/>
    <w:rsid w:val="00CC5ED1"/>
    <w:rsid w:val="00CC5EE2"/>
    <w:rsid w:val="00CC66F1"/>
    <w:rsid w:val="00CC6E66"/>
    <w:rsid w:val="00CC7715"/>
    <w:rsid w:val="00CC7DEB"/>
    <w:rsid w:val="00CD063F"/>
    <w:rsid w:val="00CD1ACA"/>
    <w:rsid w:val="00CD1E2E"/>
    <w:rsid w:val="00CD21EC"/>
    <w:rsid w:val="00CD2388"/>
    <w:rsid w:val="00CD2468"/>
    <w:rsid w:val="00CD2491"/>
    <w:rsid w:val="00CD2FF4"/>
    <w:rsid w:val="00CD387D"/>
    <w:rsid w:val="00CD3A35"/>
    <w:rsid w:val="00CD3FF8"/>
    <w:rsid w:val="00CD40E1"/>
    <w:rsid w:val="00CD473B"/>
    <w:rsid w:val="00CD4A20"/>
    <w:rsid w:val="00CD4B4C"/>
    <w:rsid w:val="00CD4CA8"/>
    <w:rsid w:val="00CD510B"/>
    <w:rsid w:val="00CD5359"/>
    <w:rsid w:val="00CD55C4"/>
    <w:rsid w:val="00CD59CA"/>
    <w:rsid w:val="00CD5B4E"/>
    <w:rsid w:val="00CD5BAD"/>
    <w:rsid w:val="00CD6035"/>
    <w:rsid w:val="00CD60A2"/>
    <w:rsid w:val="00CD60D4"/>
    <w:rsid w:val="00CD6483"/>
    <w:rsid w:val="00CD65CC"/>
    <w:rsid w:val="00CD66DD"/>
    <w:rsid w:val="00CD6718"/>
    <w:rsid w:val="00CD674E"/>
    <w:rsid w:val="00CD6D7B"/>
    <w:rsid w:val="00CD7611"/>
    <w:rsid w:val="00CD7A46"/>
    <w:rsid w:val="00CD7B8F"/>
    <w:rsid w:val="00CD7F80"/>
    <w:rsid w:val="00CE0328"/>
    <w:rsid w:val="00CE036C"/>
    <w:rsid w:val="00CE0518"/>
    <w:rsid w:val="00CE060B"/>
    <w:rsid w:val="00CE066A"/>
    <w:rsid w:val="00CE077D"/>
    <w:rsid w:val="00CE0B70"/>
    <w:rsid w:val="00CE20E4"/>
    <w:rsid w:val="00CE22B1"/>
    <w:rsid w:val="00CE24AF"/>
    <w:rsid w:val="00CE2944"/>
    <w:rsid w:val="00CE36D7"/>
    <w:rsid w:val="00CE370B"/>
    <w:rsid w:val="00CE3AE3"/>
    <w:rsid w:val="00CE3C4B"/>
    <w:rsid w:val="00CE424C"/>
    <w:rsid w:val="00CE44FC"/>
    <w:rsid w:val="00CE4ACC"/>
    <w:rsid w:val="00CE5348"/>
    <w:rsid w:val="00CE539C"/>
    <w:rsid w:val="00CE5465"/>
    <w:rsid w:val="00CE5A48"/>
    <w:rsid w:val="00CE60A9"/>
    <w:rsid w:val="00CE623E"/>
    <w:rsid w:val="00CE6535"/>
    <w:rsid w:val="00CE69B8"/>
    <w:rsid w:val="00CE7602"/>
    <w:rsid w:val="00CE79D3"/>
    <w:rsid w:val="00CF050A"/>
    <w:rsid w:val="00CF0B0D"/>
    <w:rsid w:val="00CF122E"/>
    <w:rsid w:val="00CF251E"/>
    <w:rsid w:val="00CF2672"/>
    <w:rsid w:val="00CF2B00"/>
    <w:rsid w:val="00CF33BA"/>
    <w:rsid w:val="00CF36EA"/>
    <w:rsid w:val="00CF370B"/>
    <w:rsid w:val="00CF3A67"/>
    <w:rsid w:val="00CF3AEF"/>
    <w:rsid w:val="00CF452A"/>
    <w:rsid w:val="00CF487F"/>
    <w:rsid w:val="00CF4B03"/>
    <w:rsid w:val="00CF513B"/>
    <w:rsid w:val="00CF5724"/>
    <w:rsid w:val="00CF573A"/>
    <w:rsid w:val="00CF5BEB"/>
    <w:rsid w:val="00CF60AE"/>
    <w:rsid w:val="00CF61C8"/>
    <w:rsid w:val="00CF63E8"/>
    <w:rsid w:val="00CF6A2D"/>
    <w:rsid w:val="00CF6A8F"/>
    <w:rsid w:val="00CF6A96"/>
    <w:rsid w:val="00CF6E43"/>
    <w:rsid w:val="00CF6FD5"/>
    <w:rsid w:val="00CF7301"/>
    <w:rsid w:val="00CF73A5"/>
    <w:rsid w:val="00CF74CC"/>
    <w:rsid w:val="00CF768A"/>
    <w:rsid w:val="00CF778A"/>
    <w:rsid w:val="00CF7CBF"/>
    <w:rsid w:val="00CF7DFF"/>
    <w:rsid w:val="00CF7E73"/>
    <w:rsid w:val="00D0000E"/>
    <w:rsid w:val="00D00493"/>
    <w:rsid w:val="00D011C1"/>
    <w:rsid w:val="00D011E9"/>
    <w:rsid w:val="00D0148C"/>
    <w:rsid w:val="00D016C5"/>
    <w:rsid w:val="00D0190B"/>
    <w:rsid w:val="00D01BFA"/>
    <w:rsid w:val="00D01C3F"/>
    <w:rsid w:val="00D0210A"/>
    <w:rsid w:val="00D02403"/>
    <w:rsid w:val="00D02509"/>
    <w:rsid w:val="00D02701"/>
    <w:rsid w:val="00D027E6"/>
    <w:rsid w:val="00D02806"/>
    <w:rsid w:val="00D028D3"/>
    <w:rsid w:val="00D02CF8"/>
    <w:rsid w:val="00D030B8"/>
    <w:rsid w:val="00D0348B"/>
    <w:rsid w:val="00D03570"/>
    <w:rsid w:val="00D03796"/>
    <w:rsid w:val="00D03C8A"/>
    <w:rsid w:val="00D03FE2"/>
    <w:rsid w:val="00D042FC"/>
    <w:rsid w:val="00D043EF"/>
    <w:rsid w:val="00D051BA"/>
    <w:rsid w:val="00D059F5"/>
    <w:rsid w:val="00D06128"/>
    <w:rsid w:val="00D0784D"/>
    <w:rsid w:val="00D07AB7"/>
    <w:rsid w:val="00D07FFC"/>
    <w:rsid w:val="00D10635"/>
    <w:rsid w:val="00D10F54"/>
    <w:rsid w:val="00D11A7D"/>
    <w:rsid w:val="00D11D67"/>
    <w:rsid w:val="00D11FE3"/>
    <w:rsid w:val="00D126C3"/>
    <w:rsid w:val="00D12A36"/>
    <w:rsid w:val="00D12D0C"/>
    <w:rsid w:val="00D12D28"/>
    <w:rsid w:val="00D12EFA"/>
    <w:rsid w:val="00D13B0B"/>
    <w:rsid w:val="00D144F4"/>
    <w:rsid w:val="00D1461F"/>
    <w:rsid w:val="00D1465C"/>
    <w:rsid w:val="00D14893"/>
    <w:rsid w:val="00D148CB"/>
    <w:rsid w:val="00D14BDA"/>
    <w:rsid w:val="00D158D1"/>
    <w:rsid w:val="00D15AD2"/>
    <w:rsid w:val="00D160B5"/>
    <w:rsid w:val="00D1621E"/>
    <w:rsid w:val="00D164DE"/>
    <w:rsid w:val="00D1690A"/>
    <w:rsid w:val="00D16B9D"/>
    <w:rsid w:val="00D16DE4"/>
    <w:rsid w:val="00D1722F"/>
    <w:rsid w:val="00D177F5"/>
    <w:rsid w:val="00D179C5"/>
    <w:rsid w:val="00D17B78"/>
    <w:rsid w:val="00D17FDD"/>
    <w:rsid w:val="00D20B3E"/>
    <w:rsid w:val="00D20C44"/>
    <w:rsid w:val="00D20CAA"/>
    <w:rsid w:val="00D2160E"/>
    <w:rsid w:val="00D2225A"/>
    <w:rsid w:val="00D22284"/>
    <w:rsid w:val="00D22EAF"/>
    <w:rsid w:val="00D23101"/>
    <w:rsid w:val="00D236B0"/>
    <w:rsid w:val="00D241BB"/>
    <w:rsid w:val="00D2440C"/>
    <w:rsid w:val="00D251A6"/>
    <w:rsid w:val="00D25437"/>
    <w:rsid w:val="00D25617"/>
    <w:rsid w:val="00D25870"/>
    <w:rsid w:val="00D25C66"/>
    <w:rsid w:val="00D25E6C"/>
    <w:rsid w:val="00D26224"/>
    <w:rsid w:val="00D26952"/>
    <w:rsid w:val="00D26DBC"/>
    <w:rsid w:val="00D26DD1"/>
    <w:rsid w:val="00D270CE"/>
    <w:rsid w:val="00D27334"/>
    <w:rsid w:val="00D27FE5"/>
    <w:rsid w:val="00D30F6A"/>
    <w:rsid w:val="00D31117"/>
    <w:rsid w:val="00D317D3"/>
    <w:rsid w:val="00D31937"/>
    <w:rsid w:val="00D31D47"/>
    <w:rsid w:val="00D31D6D"/>
    <w:rsid w:val="00D32177"/>
    <w:rsid w:val="00D32289"/>
    <w:rsid w:val="00D326C8"/>
    <w:rsid w:val="00D32AA8"/>
    <w:rsid w:val="00D32C35"/>
    <w:rsid w:val="00D32D71"/>
    <w:rsid w:val="00D333CC"/>
    <w:rsid w:val="00D3370E"/>
    <w:rsid w:val="00D33729"/>
    <w:rsid w:val="00D33E0E"/>
    <w:rsid w:val="00D33EF8"/>
    <w:rsid w:val="00D34227"/>
    <w:rsid w:val="00D344C1"/>
    <w:rsid w:val="00D34612"/>
    <w:rsid w:val="00D34722"/>
    <w:rsid w:val="00D34B96"/>
    <w:rsid w:val="00D34BD7"/>
    <w:rsid w:val="00D34ED4"/>
    <w:rsid w:val="00D362BB"/>
    <w:rsid w:val="00D3644B"/>
    <w:rsid w:val="00D3673A"/>
    <w:rsid w:val="00D368B6"/>
    <w:rsid w:val="00D36B9B"/>
    <w:rsid w:val="00D36F60"/>
    <w:rsid w:val="00D37E58"/>
    <w:rsid w:val="00D37EFB"/>
    <w:rsid w:val="00D403BE"/>
    <w:rsid w:val="00D40651"/>
    <w:rsid w:val="00D40BAC"/>
    <w:rsid w:val="00D41A09"/>
    <w:rsid w:val="00D41FF8"/>
    <w:rsid w:val="00D42FE2"/>
    <w:rsid w:val="00D4332E"/>
    <w:rsid w:val="00D43BBA"/>
    <w:rsid w:val="00D45119"/>
    <w:rsid w:val="00D4512C"/>
    <w:rsid w:val="00D453E1"/>
    <w:rsid w:val="00D453F4"/>
    <w:rsid w:val="00D4546A"/>
    <w:rsid w:val="00D458AF"/>
    <w:rsid w:val="00D45A0D"/>
    <w:rsid w:val="00D47030"/>
    <w:rsid w:val="00D47120"/>
    <w:rsid w:val="00D4725B"/>
    <w:rsid w:val="00D477A8"/>
    <w:rsid w:val="00D47C7D"/>
    <w:rsid w:val="00D5005F"/>
    <w:rsid w:val="00D50076"/>
    <w:rsid w:val="00D5009B"/>
    <w:rsid w:val="00D503D0"/>
    <w:rsid w:val="00D50542"/>
    <w:rsid w:val="00D5066C"/>
    <w:rsid w:val="00D50C6D"/>
    <w:rsid w:val="00D511A3"/>
    <w:rsid w:val="00D51B0B"/>
    <w:rsid w:val="00D520B5"/>
    <w:rsid w:val="00D5224A"/>
    <w:rsid w:val="00D537FF"/>
    <w:rsid w:val="00D53992"/>
    <w:rsid w:val="00D53D1C"/>
    <w:rsid w:val="00D540BA"/>
    <w:rsid w:val="00D541F1"/>
    <w:rsid w:val="00D54A82"/>
    <w:rsid w:val="00D54B73"/>
    <w:rsid w:val="00D54BB9"/>
    <w:rsid w:val="00D54CF9"/>
    <w:rsid w:val="00D5542F"/>
    <w:rsid w:val="00D55517"/>
    <w:rsid w:val="00D55791"/>
    <w:rsid w:val="00D5625F"/>
    <w:rsid w:val="00D5633C"/>
    <w:rsid w:val="00D56A46"/>
    <w:rsid w:val="00D56DFE"/>
    <w:rsid w:val="00D56F71"/>
    <w:rsid w:val="00D5707F"/>
    <w:rsid w:val="00D57383"/>
    <w:rsid w:val="00D573C9"/>
    <w:rsid w:val="00D574BF"/>
    <w:rsid w:val="00D60B73"/>
    <w:rsid w:val="00D61596"/>
    <w:rsid w:val="00D6173B"/>
    <w:rsid w:val="00D6188A"/>
    <w:rsid w:val="00D61F39"/>
    <w:rsid w:val="00D620CD"/>
    <w:rsid w:val="00D62156"/>
    <w:rsid w:val="00D6234B"/>
    <w:rsid w:val="00D62978"/>
    <w:rsid w:val="00D62F3A"/>
    <w:rsid w:val="00D6317B"/>
    <w:rsid w:val="00D6318F"/>
    <w:rsid w:val="00D63949"/>
    <w:rsid w:val="00D63A17"/>
    <w:rsid w:val="00D640B2"/>
    <w:rsid w:val="00D644CC"/>
    <w:rsid w:val="00D6486B"/>
    <w:rsid w:val="00D64CBE"/>
    <w:rsid w:val="00D64D58"/>
    <w:rsid w:val="00D65AA7"/>
    <w:rsid w:val="00D65CB7"/>
    <w:rsid w:val="00D663EA"/>
    <w:rsid w:val="00D66917"/>
    <w:rsid w:val="00D67381"/>
    <w:rsid w:val="00D67439"/>
    <w:rsid w:val="00D67600"/>
    <w:rsid w:val="00D679AE"/>
    <w:rsid w:val="00D67EAC"/>
    <w:rsid w:val="00D7007D"/>
    <w:rsid w:val="00D700F7"/>
    <w:rsid w:val="00D70328"/>
    <w:rsid w:val="00D7035F"/>
    <w:rsid w:val="00D703FA"/>
    <w:rsid w:val="00D705C0"/>
    <w:rsid w:val="00D70822"/>
    <w:rsid w:val="00D7090B"/>
    <w:rsid w:val="00D71112"/>
    <w:rsid w:val="00D719FF"/>
    <w:rsid w:val="00D71D92"/>
    <w:rsid w:val="00D72E24"/>
    <w:rsid w:val="00D731F2"/>
    <w:rsid w:val="00D73403"/>
    <w:rsid w:val="00D73698"/>
    <w:rsid w:val="00D736E5"/>
    <w:rsid w:val="00D73786"/>
    <w:rsid w:val="00D73AE6"/>
    <w:rsid w:val="00D73D12"/>
    <w:rsid w:val="00D740F9"/>
    <w:rsid w:val="00D74D33"/>
    <w:rsid w:val="00D75493"/>
    <w:rsid w:val="00D7585F"/>
    <w:rsid w:val="00D75B13"/>
    <w:rsid w:val="00D76280"/>
    <w:rsid w:val="00D76284"/>
    <w:rsid w:val="00D76B2D"/>
    <w:rsid w:val="00D7736F"/>
    <w:rsid w:val="00D77C0B"/>
    <w:rsid w:val="00D77D22"/>
    <w:rsid w:val="00D802F6"/>
    <w:rsid w:val="00D804E9"/>
    <w:rsid w:val="00D8052C"/>
    <w:rsid w:val="00D80796"/>
    <w:rsid w:val="00D8092B"/>
    <w:rsid w:val="00D80ACB"/>
    <w:rsid w:val="00D81B5F"/>
    <w:rsid w:val="00D8212A"/>
    <w:rsid w:val="00D823EA"/>
    <w:rsid w:val="00D82859"/>
    <w:rsid w:val="00D82FB8"/>
    <w:rsid w:val="00D82FCB"/>
    <w:rsid w:val="00D832E5"/>
    <w:rsid w:val="00D835E5"/>
    <w:rsid w:val="00D83610"/>
    <w:rsid w:val="00D83614"/>
    <w:rsid w:val="00D8370D"/>
    <w:rsid w:val="00D84061"/>
    <w:rsid w:val="00D840C3"/>
    <w:rsid w:val="00D8439D"/>
    <w:rsid w:val="00D847E1"/>
    <w:rsid w:val="00D84B47"/>
    <w:rsid w:val="00D84CE2"/>
    <w:rsid w:val="00D84D8A"/>
    <w:rsid w:val="00D85101"/>
    <w:rsid w:val="00D852CC"/>
    <w:rsid w:val="00D85F37"/>
    <w:rsid w:val="00D8653E"/>
    <w:rsid w:val="00D865CF"/>
    <w:rsid w:val="00D86912"/>
    <w:rsid w:val="00D871FE"/>
    <w:rsid w:val="00D872DC"/>
    <w:rsid w:val="00D877BF"/>
    <w:rsid w:val="00D87D3A"/>
    <w:rsid w:val="00D90067"/>
    <w:rsid w:val="00D9042B"/>
    <w:rsid w:val="00D905A3"/>
    <w:rsid w:val="00D909DD"/>
    <w:rsid w:val="00D90C09"/>
    <w:rsid w:val="00D91AC0"/>
    <w:rsid w:val="00D92A6F"/>
    <w:rsid w:val="00D92B2D"/>
    <w:rsid w:val="00D92C71"/>
    <w:rsid w:val="00D92DD9"/>
    <w:rsid w:val="00D92E21"/>
    <w:rsid w:val="00D93159"/>
    <w:rsid w:val="00D933F1"/>
    <w:rsid w:val="00D9344A"/>
    <w:rsid w:val="00D93967"/>
    <w:rsid w:val="00D9411E"/>
    <w:rsid w:val="00D949F5"/>
    <w:rsid w:val="00D94EC9"/>
    <w:rsid w:val="00D9506E"/>
    <w:rsid w:val="00D95074"/>
    <w:rsid w:val="00D95D97"/>
    <w:rsid w:val="00D95E97"/>
    <w:rsid w:val="00D96183"/>
    <w:rsid w:val="00D9643F"/>
    <w:rsid w:val="00D969D8"/>
    <w:rsid w:val="00D96C43"/>
    <w:rsid w:val="00D96E34"/>
    <w:rsid w:val="00D97769"/>
    <w:rsid w:val="00D97849"/>
    <w:rsid w:val="00D979F7"/>
    <w:rsid w:val="00D97FE8"/>
    <w:rsid w:val="00DA01FC"/>
    <w:rsid w:val="00DA0614"/>
    <w:rsid w:val="00DA06F4"/>
    <w:rsid w:val="00DA199C"/>
    <w:rsid w:val="00DA1A7D"/>
    <w:rsid w:val="00DA232F"/>
    <w:rsid w:val="00DA3121"/>
    <w:rsid w:val="00DA314A"/>
    <w:rsid w:val="00DA3AD4"/>
    <w:rsid w:val="00DA4B60"/>
    <w:rsid w:val="00DA4BC1"/>
    <w:rsid w:val="00DA4DCA"/>
    <w:rsid w:val="00DA53C4"/>
    <w:rsid w:val="00DA5B4D"/>
    <w:rsid w:val="00DA5FBA"/>
    <w:rsid w:val="00DA7527"/>
    <w:rsid w:val="00DA7663"/>
    <w:rsid w:val="00DA7886"/>
    <w:rsid w:val="00DA7BC1"/>
    <w:rsid w:val="00DB08A6"/>
    <w:rsid w:val="00DB0AD0"/>
    <w:rsid w:val="00DB0BF4"/>
    <w:rsid w:val="00DB0C5C"/>
    <w:rsid w:val="00DB0E7E"/>
    <w:rsid w:val="00DB124B"/>
    <w:rsid w:val="00DB1AE7"/>
    <w:rsid w:val="00DB26D6"/>
    <w:rsid w:val="00DB282D"/>
    <w:rsid w:val="00DB289A"/>
    <w:rsid w:val="00DB2B4F"/>
    <w:rsid w:val="00DB2F69"/>
    <w:rsid w:val="00DB30F2"/>
    <w:rsid w:val="00DB35CA"/>
    <w:rsid w:val="00DB3AF9"/>
    <w:rsid w:val="00DB41CB"/>
    <w:rsid w:val="00DB44BE"/>
    <w:rsid w:val="00DB45DE"/>
    <w:rsid w:val="00DB4625"/>
    <w:rsid w:val="00DB49A5"/>
    <w:rsid w:val="00DB5221"/>
    <w:rsid w:val="00DB5CCC"/>
    <w:rsid w:val="00DB5DB3"/>
    <w:rsid w:val="00DB60E9"/>
    <w:rsid w:val="00DB616F"/>
    <w:rsid w:val="00DB6506"/>
    <w:rsid w:val="00DB77D2"/>
    <w:rsid w:val="00DB7AEF"/>
    <w:rsid w:val="00DB7ED5"/>
    <w:rsid w:val="00DC055F"/>
    <w:rsid w:val="00DC08AD"/>
    <w:rsid w:val="00DC0C98"/>
    <w:rsid w:val="00DC0D78"/>
    <w:rsid w:val="00DC0E8A"/>
    <w:rsid w:val="00DC0EBF"/>
    <w:rsid w:val="00DC1172"/>
    <w:rsid w:val="00DC1182"/>
    <w:rsid w:val="00DC1364"/>
    <w:rsid w:val="00DC167C"/>
    <w:rsid w:val="00DC23B6"/>
    <w:rsid w:val="00DC2498"/>
    <w:rsid w:val="00DC2979"/>
    <w:rsid w:val="00DC42F6"/>
    <w:rsid w:val="00DC433D"/>
    <w:rsid w:val="00DC4ABE"/>
    <w:rsid w:val="00DC51AC"/>
    <w:rsid w:val="00DC528B"/>
    <w:rsid w:val="00DC5743"/>
    <w:rsid w:val="00DC5AE7"/>
    <w:rsid w:val="00DC5BFE"/>
    <w:rsid w:val="00DC65F8"/>
    <w:rsid w:val="00DC6906"/>
    <w:rsid w:val="00DC6D10"/>
    <w:rsid w:val="00DC7250"/>
    <w:rsid w:val="00DC783C"/>
    <w:rsid w:val="00DD03E9"/>
    <w:rsid w:val="00DD0929"/>
    <w:rsid w:val="00DD1194"/>
    <w:rsid w:val="00DD1CA2"/>
    <w:rsid w:val="00DD1CFE"/>
    <w:rsid w:val="00DD1E00"/>
    <w:rsid w:val="00DD237C"/>
    <w:rsid w:val="00DD2943"/>
    <w:rsid w:val="00DD33B1"/>
    <w:rsid w:val="00DD356C"/>
    <w:rsid w:val="00DD3878"/>
    <w:rsid w:val="00DD38A9"/>
    <w:rsid w:val="00DD3D2A"/>
    <w:rsid w:val="00DD4240"/>
    <w:rsid w:val="00DD4277"/>
    <w:rsid w:val="00DD4C00"/>
    <w:rsid w:val="00DD578F"/>
    <w:rsid w:val="00DD592B"/>
    <w:rsid w:val="00DD5A19"/>
    <w:rsid w:val="00DD5A87"/>
    <w:rsid w:val="00DD5CE3"/>
    <w:rsid w:val="00DD5D6F"/>
    <w:rsid w:val="00DD5FE4"/>
    <w:rsid w:val="00DD6304"/>
    <w:rsid w:val="00DD6380"/>
    <w:rsid w:val="00DD6A7F"/>
    <w:rsid w:val="00DD739D"/>
    <w:rsid w:val="00DD7888"/>
    <w:rsid w:val="00DD7B5B"/>
    <w:rsid w:val="00DE0036"/>
    <w:rsid w:val="00DE02A5"/>
    <w:rsid w:val="00DE129D"/>
    <w:rsid w:val="00DE196D"/>
    <w:rsid w:val="00DE1A55"/>
    <w:rsid w:val="00DE1B44"/>
    <w:rsid w:val="00DE1E09"/>
    <w:rsid w:val="00DE1EC5"/>
    <w:rsid w:val="00DE2726"/>
    <w:rsid w:val="00DE2A64"/>
    <w:rsid w:val="00DE3360"/>
    <w:rsid w:val="00DE350B"/>
    <w:rsid w:val="00DE371E"/>
    <w:rsid w:val="00DE3EE0"/>
    <w:rsid w:val="00DE4C65"/>
    <w:rsid w:val="00DE4D77"/>
    <w:rsid w:val="00DE55D3"/>
    <w:rsid w:val="00DE566F"/>
    <w:rsid w:val="00DE5BA1"/>
    <w:rsid w:val="00DE6D71"/>
    <w:rsid w:val="00DE6E59"/>
    <w:rsid w:val="00DE72C6"/>
    <w:rsid w:val="00DE76FA"/>
    <w:rsid w:val="00DE7CFD"/>
    <w:rsid w:val="00DE7F6B"/>
    <w:rsid w:val="00DF020A"/>
    <w:rsid w:val="00DF0ABF"/>
    <w:rsid w:val="00DF0F7D"/>
    <w:rsid w:val="00DF0FFE"/>
    <w:rsid w:val="00DF12E4"/>
    <w:rsid w:val="00DF1366"/>
    <w:rsid w:val="00DF1491"/>
    <w:rsid w:val="00DF1756"/>
    <w:rsid w:val="00DF17F5"/>
    <w:rsid w:val="00DF1E62"/>
    <w:rsid w:val="00DF2071"/>
    <w:rsid w:val="00DF26E4"/>
    <w:rsid w:val="00DF27E6"/>
    <w:rsid w:val="00DF2CF6"/>
    <w:rsid w:val="00DF383A"/>
    <w:rsid w:val="00DF3867"/>
    <w:rsid w:val="00DF42B3"/>
    <w:rsid w:val="00DF4818"/>
    <w:rsid w:val="00DF4B4D"/>
    <w:rsid w:val="00DF4D3E"/>
    <w:rsid w:val="00DF5682"/>
    <w:rsid w:val="00DF6716"/>
    <w:rsid w:val="00DF6820"/>
    <w:rsid w:val="00DF6977"/>
    <w:rsid w:val="00DF6991"/>
    <w:rsid w:val="00DF6A46"/>
    <w:rsid w:val="00DF6DEC"/>
    <w:rsid w:val="00DF7343"/>
    <w:rsid w:val="00E00246"/>
    <w:rsid w:val="00E00D65"/>
    <w:rsid w:val="00E0151D"/>
    <w:rsid w:val="00E01665"/>
    <w:rsid w:val="00E01701"/>
    <w:rsid w:val="00E01BEA"/>
    <w:rsid w:val="00E01D86"/>
    <w:rsid w:val="00E0236E"/>
    <w:rsid w:val="00E025BB"/>
    <w:rsid w:val="00E035B0"/>
    <w:rsid w:val="00E03BEC"/>
    <w:rsid w:val="00E03D77"/>
    <w:rsid w:val="00E042EE"/>
    <w:rsid w:val="00E0512B"/>
    <w:rsid w:val="00E051AD"/>
    <w:rsid w:val="00E055F5"/>
    <w:rsid w:val="00E059D1"/>
    <w:rsid w:val="00E05C8C"/>
    <w:rsid w:val="00E061C0"/>
    <w:rsid w:val="00E06C7A"/>
    <w:rsid w:val="00E06FC2"/>
    <w:rsid w:val="00E0740C"/>
    <w:rsid w:val="00E07B46"/>
    <w:rsid w:val="00E07E3E"/>
    <w:rsid w:val="00E10008"/>
    <w:rsid w:val="00E1020C"/>
    <w:rsid w:val="00E1021E"/>
    <w:rsid w:val="00E10A7A"/>
    <w:rsid w:val="00E10F29"/>
    <w:rsid w:val="00E10F99"/>
    <w:rsid w:val="00E11FF9"/>
    <w:rsid w:val="00E130D8"/>
    <w:rsid w:val="00E136F9"/>
    <w:rsid w:val="00E13A94"/>
    <w:rsid w:val="00E13C63"/>
    <w:rsid w:val="00E13F1B"/>
    <w:rsid w:val="00E14223"/>
    <w:rsid w:val="00E1471C"/>
    <w:rsid w:val="00E14DD7"/>
    <w:rsid w:val="00E153FA"/>
    <w:rsid w:val="00E159B5"/>
    <w:rsid w:val="00E15A85"/>
    <w:rsid w:val="00E16144"/>
    <w:rsid w:val="00E16237"/>
    <w:rsid w:val="00E16734"/>
    <w:rsid w:val="00E16952"/>
    <w:rsid w:val="00E16ACF"/>
    <w:rsid w:val="00E16EF1"/>
    <w:rsid w:val="00E179A4"/>
    <w:rsid w:val="00E17D8B"/>
    <w:rsid w:val="00E17F5B"/>
    <w:rsid w:val="00E20186"/>
    <w:rsid w:val="00E20781"/>
    <w:rsid w:val="00E215D6"/>
    <w:rsid w:val="00E22011"/>
    <w:rsid w:val="00E22DD3"/>
    <w:rsid w:val="00E23155"/>
    <w:rsid w:val="00E233C9"/>
    <w:rsid w:val="00E237BC"/>
    <w:rsid w:val="00E23A0C"/>
    <w:rsid w:val="00E23A2D"/>
    <w:rsid w:val="00E23D19"/>
    <w:rsid w:val="00E247D2"/>
    <w:rsid w:val="00E2578A"/>
    <w:rsid w:val="00E25AA7"/>
    <w:rsid w:val="00E25B61"/>
    <w:rsid w:val="00E263B8"/>
    <w:rsid w:val="00E26743"/>
    <w:rsid w:val="00E2688E"/>
    <w:rsid w:val="00E279A3"/>
    <w:rsid w:val="00E279D5"/>
    <w:rsid w:val="00E27BD6"/>
    <w:rsid w:val="00E3147E"/>
    <w:rsid w:val="00E3155B"/>
    <w:rsid w:val="00E316F7"/>
    <w:rsid w:val="00E3192D"/>
    <w:rsid w:val="00E31990"/>
    <w:rsid w:val="00E31AE3"/>
    <w:rsid w:val="00E31FBE"/>
    <w:rsid w:val="00E3239D"/>
    <w:rsid w:val="00E32F98"/>
    <w:rsid w:val="00E33334"/>
    <w:rsid w:val="00E333AD"/>
    <w:rsid w:val="00E336F3"/>
    <w:rsid w:val="00E33872"/>
    <w:rsid w:val="00E33DE3"/>
    <w:rsid w:val="00E3403C"/>
    <w:rsid w:val="00E340D9"/>
    <w:rsid w:val="00E340F2"/>
    <w:rsid w:val="00E34128"/>
    <w:rsid w:val="00E34589"/>
    <w:rsid w:val="00E34604"/>
    <w:rsid w:val="00E34CD3"/>
    <w:rsid w:val="00E34DC2"/>
    <w:rsid w:val="00E3502E"/>
    <w:rsid w:val="00E3574E"/>
    <w:rsid w:val="00E3576B"/>
    <w:rsid w:val="00E3609F"/>
    <w:rsid w:val="00E36116"/>
    <w:rsid w:val="00E3618A"/>
    <w:rsid w:val="00E36625"/>
    <w:rsid w:val="00E36898"/>
    <w:rsid w:val="00E36A44"/>
    <w:rsid w:val="00E3729E"/>
    <w:rsid w:val="00E37327"/>
    <w:rsid w:val="00E37722"/>
    <w:rsid w:val="00E378FE"/>
    <w:rsid w:val="00E379E5"/>
    <w:rsid w:val="00E37A2D"/>
    <w:rsid w:val="00E37B82"/>
    <w:rsid w:val="00E37C60"/>
    <w:rsid w:val="00E37E7D"/>
    <w:rsid w:val="00E37EFA"/>
    <w:rsid w:val="00E40516"/>
    <w:rsid w:val="00E40981"/>
    <w:rsid w:val="00E40BFC"/>
    <w:rsid w:val="00E40CCD"/>
    <w:rsid w:val="00E4155D"/>
    <w:rsid w:val="00E417DC"/>
    <w:rsid w:val="00E41B59"/>
    <w:rsid w:val="00E41BD2"/>
    <w:rsid w:val="00E41BFB"/>
    <w:rsid w:val="00E41C96"/>
    <w:rsid w:val="00E41DB2"/>
    <w:rsid w:val="00E41E1D"/>
    <w:rsid w:val="00E420B8"/>
    <w:rsid w:val="00E42134"/>
    <w:rsid w:val="00E423FC"/>
    <w:rsid w:val="00E42B20"/>
    <w:rsid w:val="00E42E4E"/>
    <w:rsid w:val="00E42FB6"/>
    <w:rsid w:val="00E42FF2"/>
    <w:rsid w:val="00E432E2"/>
    <w:rsid w:val="00E43320"/>
    <w:rsid w:val="00E4334F"/>
    <w:rsid w:val="00E434CE"/>
    <w:rsid w:val="00E43510"/>
    <w:rsid w:val="00E43CC2"/>
    <w:rsid w:val="00E4422D"/>
    <w:rsid w:val="00E445B3"/>
    <w:rsid w:val="00E448F3"/>
    <w:rsid w:val="00E44C7B"/>
    <w:rsid w:val="00E45004"/>
    <w:rsid w:val="00E45209"/>
    <w:rsid w:val="00E4558C"/>
    <w:rsid w:val="00E45AF2"/>
    <w:rsid w:val="00E45BE3"/>
    <w:rsid w:val="00E4629E"/>
    <w:rsid w:val="00E46508"/>
    <w:rsid w:val="00E46AF6"/>
    <w:rsid w:val="00E479D3"/>
    <w:rsid w:val="00E47A0F"/>
    <w:rsid w:val="00E47F96"/>
    <w:rsid w:val="00E5053B"/>
    <w:rsid w:val="00E50607"/>
    <w:rsid w:val="00E507DF"/>
    <w:rsid w:val="00E51391"/>
    <w:rsid w:val="00E514BB"/>
    <w:rsid w:val="00E5167D"/>
    <w:rsid w:val="00E51A12"/>
    <w:rsid w:val="00E524F5"/>
    <w:rsid w:val="00E5283B"/>
    <w:rsid w:val="00E52BB0"/>
    <w:rsid w:val="00E52BEE"/>
    <w:rsid w:val="00E52C7C"/>
    <w:rsid w:val="00E53335"/>
    <w:rsid w:val="00E53367"/>
    <w:rsid w:val="00E53405"/>
    <w:rsid w:val="00E53EC7"/>
    <w:rsid w:val="00E54175"/>
    <w:rsid w:val="00E541E5"/>
    <w:rsid w:val="00E546CE"/>
    <w:rsid w:val="00E5506F"/>
    <w:rsid w:val="00E55969"/>
    <w:rsid w:val="00E5596D"/>
    <w:rsid w:val="00E55A6B"/>
    <w:rsid w:val="00E55CA9"/>
    <w:rsid w:val="00E560AE"/>
    <w:rsid w:val="00E56227"/>
    <w:rsid w:val="00E5637B"/>
    <w:rsid w:val="00E5663C"/>
    <w:rsid w:val="00E568B5"/>
    <w:rsid w:val="00E60044"/>
    <w:rsid w:val="00E607BC"/>
    <w:rsid w:val="00E60C68"/>
    <w:rsid w:val="00E60C9A"/>
    <w:rsid w:val="00E60FB6"/>
    <w:rsid w:val="00E6104F"/>
    <w:rsid w:val="00E6122E"/>
    <w:rsid w:val="00E6136F"/>
    <w:rsid w:val="00E6161D"/>
    <w:rsid w:val="00E61771"/>
    <w:rsid w:val="00E6179D"/>
    <w:rsid w:val="00E61965"/>
    <w:rsid w:val="00E61AA8"/>
    <w:rsid w:val="00E62044"/>
    <w:rsid w:val="00E623C9"/>
    <w:rsid w:val="00E6245A"/>
    <w:rsid w:val="00E62B47"/>
    <w:rsid w:val="00E62DA1"/>
    <w:rsid w:val="00E63210"/>
    <w:rsid w:val="00E632D5"/>
    <w:rsid w:val="00E63311"/>
    <w:rsid w:val="00E63C86"/>
    <w:rsid w:val="00E63DD1"/>
    <w:rsid w:val="00E64623"/>
    <w:rsid w:val="00E64D73"/>
    <w:rsid w:val="00E64EC1"/>
    <w:rsid w:val="00E6558B"/>
    <w:rsid w:val="00E6565B"/>
    <w:rsid w:val="00E661ED"/>
    <w:rsid w:val="00E6695D"/>
    <w:rsid w:val="00E66CD8"/>
    <w:rsid w:val="00E66EBE"/>
    <w:rsid w:val="00E67190"/>
    <w:rsid w:val="00E67424"/>
    <w:rsid w:val="00E70D71"/>
    <w:rsid w:val="00E713ED"/>
    <w:rsid w:val="00E714E0"/>
    <w:rsid w:val="00E716F6"/>
    <w:rsid w:val="00E71F38"/>
    <w:rsid w:val="00E7204C"/>
    <w:rsid w:val="00E724B1"/>
    <w:rsid w:val="00E7253A"/>
    <w:rsid w:val="00E72B78"/>
    <w:rsid w:val="00E72D61"/>
    <w:rsid w:val="00E730E7"/>
    <w:rsid w:val="00E73C1B"/>
    <w:rsid w:val="00E73C7E"/>
    <w:rsid w:val="00E74152"/>
    <w:rsid w:val="00E748AB"/>
    <w:rsid w:val="00E74BF9"/>
    <w:rsid w:val="00E7523E"/>
    <w:rsid w:val="00E75880"/>
    <w:rsid w:val="00E75A68"/>
    <w:rsid w:val="00E75A8B"/>
    <w:rsid w:val="00E7623E"/>
    <w:rsid w:val="00E7738C"/>
    <w:rsid w:val="00E777F5"/>
    <w:rsid w:val="00E77951"/>
    <w:rsid w:val="00E80481"/>
    <w:rsid w:val="00E80664"/>
    <w:rsid w:val="00E80974"/>
    <w:rsid w:val="00E80ADF"/>
    <w:rsid w:val="00E80E68"/>
    <w:rsid w:val="00E815B8"/>
    <w:rsid w:val="00E81942"/>
    <w:rsid w:val="00E81E39"/>
    <w:rsid w:val="00E8249F"/>
    <w:rsid w:val="00E826A4"/>
    <w:rsid w:val="00E82D44"/>
    <w:rsid w:val="00E82E40"/>
    <w:rsid w:val="00E83947"/>
    <w:rsid w:val="00E842AC"/>
    <w:rsid w:val="00E84365"/>
    <w:rsid w:val="00E8484F"/>
    <w:rsid w:val="00E848A9"/>
    <w:rsid w:val="00E84913"/>
    <w:rsid w:val="00E84A26"/>
    <w:rsid w:val="00E84AA6"/>
    <w:rsid w:val="00E855EE"/>
    <w:rsid w:val="00E858D8"/>
    <w:rsid w:val="00E85DA4"/>
    <w:rsid w:val="00E8767E"/>
    <w:rsid w:val="00E8772A"/>
    <w:rsid w:val="00E87C72"/>
    <w:rsid w:val="00E90623"/>
    <w:rsid w:val="00E9066D"/>
    <w:rsid w:val="00E90D0E"/>
    <w:rsid w:val="00E91139"/>
    <w:rsid w:val="00E912F8"/>
    <w:rsid w:val="00E92019"/>
    <w:rsid w:val="00E9208F"/>
    <w:rsid w:val="00E923E3"/>
    <w:rsid w:val="00E92854"/>
    <w:rsid w:val="00E92B7F"/>
    <w:rsid w:val="00E92F2D"/>
    <w:rsid w:val="00E93146"/>
    <w:rsid w:val="00E931E2"/>
    <w:rsid w:val="00E9350F"/>
    <w:rsid w:val="00E943CE"/>
    <w:rsid w:val="00E9481F"/>
    <w:rsid w:val="00E95044"/>
    <w:rsid w:val="00E957EF"/>
    <w:rsid w:val="00E95B72"/>
    <w:rsid w:val="00E960F4"/>
    <w:rsid w:val="00E96606"/>
    <w:rsid w:val="00E96BD3"/>
    <w:rsid w:val="00E97198"/>
    <w:rsid w:val="00E976DA"/>
    <w:rsid w:val="00E97A3A"/>
    <w:rsid w:val="00E97B48"/>
    <w:rsid w:val="00E97BFD"/>
    <w:rsid w:val="00E97D7E"/>
    <w:rsid w:val="00EA086E"/>
    <w:rsid w:val="00EA1212"/>
    <w:rsid w:val="00EA1360"/>
    <w:rsid w:val="00EA1790"/>
    <w:rsid w:val="00EA1E52"/>
    <w:rsid w:val="00EA2105"/>
    <w:rsid w:val="00EA236F"/>
    <w:rsid w:val="00EA2C14"/>
    <w:rsid w:val="00EA3CFA"/>
    <w:rsid w:val="00EA3E74"/>
    <w:rsid w:val="00EA3F55"/>
    <w:rsid w:val="00EA3F6F"/>
    <w:rsid w:val="00EA45E2"/>
    <w:rsid w:val="00EA4743"/>
    <w:rsid w:val="00EA5260"/>
    <w:rsid w:val="00EA5ED6"/>
    <w:rsid w:val="00EA5F36"/>
    <w:rsid w:val="00EA624F"/>
    <w:rsid w:val="00EA640A"/>
    <w:rsid w:val="00EA6674"/>
    <w:rsid w:val="00EA6ADA"/>
    <w:rsid w:val="00EA7318"/>
    <w:rsid w:val="00EA7DE6"/>
    <w:rsid w:val="00EA7EAD"/>
    <w:rsid w:val="00EB028C"/>
    <w:rsid w:val="00EB15A0"/>
    <w:rsid w:val="00EB1637"/>
    <w:rsid w:val="00EB16A6"/>
    <w:rsid w:val="00EB1CB7"/>
    <w:rsid w:val="00EB32C5"/>
    <w:rsid w:val="00EB3461"/>
    <w:rsid w:val="00EB3C9F"/>
    <w:rsid w:val="00EB3DEF"/>
    <w:rsid w:val="00EB481D"/>
    <w:rsid w:val="00EB4C6D"/>
    <w:rsid w:val="00EB4EE6"/>
    <w:rsid w:val="00EB5534"/>
    <w:rsid w:val="00EB5611"/>
    <w:rsid w:val="00EB582B"/>
    <w:rsid w:val="00EB5952"/>
    <w:rsid w:val="00EB5A4B"/>
    <w:rsid w:val="00EB6374"/>
    <w:rsid w:val="00EB63FF"/>
    <w:rsid w:val="00EB649B"/>
    <w:rsid w:val="00EB6842"/>
    <w:rsid w:val="00EB6A9C"/>
    <w:rsid w:val="00EB6BF6"/>
    <w:rsid w:val="00EB7882"/>
    <w:rsid w:val="00EB7FD2"/>
    <w:rsid w:val="00EC01C3"/>
    <w:rsid w:val="00EC0459"/>
    <w:rsid w:val="00EC12EF"/>
    <w:rsid w:val="00EC1AC7"/>
    <w:rsid w:val="00EC20FF"/>
    <w:rsid w:val="00EC2546"/>
    <w:rsid w:val="00EC30C3"/>
    <w:rsid w:val="00EC30DC"/>
    <w:rsid w:val="00EC3F36"/>
    <w:rsid w:val="00EC3FEB"/>
    <w:rsid w:val="00EC46F9"/>
    <w:rsid w:val="00EC4A06"/>
    <w:rsid w:val="00EC4E7E"/>
    <w:rsid w:val="00EC54AD"/>
    <w:rsid w:val="00EC560C"/>
    <w:rsid w:val="00EC5648"/>
    <w:rsid w:val="00EC5B15"/>
    <w:rsid w:val="00EC5CB6"/>
    <w:rsid w:val="00EC5DB8"/>
    <w:rsid w:val="00EC5DD3"/>
    <w:rsid w:val="00EC6089"/>
    <w:rsid w:val="00EC6211"/>
    <w:rsid w:val="00EC6416"/>
    <w:rsid w:val="00EC6A01"/>
    <w:rsid w:val="00EC6B75"/>
    <w:rsid w:val="00EC716D"/>
    <w:rsid w:val="00EC7779"/>
    <w:rsid w:val="00ED0AD7"/>
    <w:rsid w:val="00ED0B2E"/>
    <w:rsid w:val="00ED0D88"/>
    <w:rsid w:val="00ED0DA9"/>
    <w:rsid w:val="00ED1477"/>
    <w:rsid w:val="00ED14DB"/>
    <w:rsid w:val="00ED1687"/>
    <w:rsid w:val="00ED1829"/>
    <w:rsid w:val="00ED1A14"/>
    <w:rsid w:val="00ED1B57"/>
    <w:rsid w:val="00ED2481"/>
    <w:rsid w:val="00ED26F0"/>
    <w:rsid w:val="00ED289A"/>
    <w:rsid w:val="00ED2AB5"/>
    <w:rsid w:val="00ED2D94"/>
    <w:rsid w:val="00ED3171"/>
    <w:rsid w:val="00ED340D"/>
    <w:rsid w:val="00ED3B0D"/>
    <w:rsid w:val="00ED40E8"/>
    <w:rsid w:val="00ED4481"/>
    <w:rsid w:val="00ED4651"/>
    <w:rsid w:val="00ED4BDD"/>
    <w:rsid w:val="00ED4EB7"/>
    <w:rsid w:val="00ED4F83"/>
    <w:rsid w:val="00ED56C4"/>
    <w:rsid w:val="00ED63E0"/>
    <w:rsid w:val="00ED6550"/>
    <w:rsid w:val="00ED6667"/>
    <w:rsid w:val="00ED66AF"/>
    <w:rsid w:val="00ED67A8"/>
    <w:rsid w:val="00ED7443"/>
    <w:rsid w:val="00ED753A"/>
    <w:rsid w:val="00ED7ED8"/>
    <w:rsid w:val="00ED7EEE"/>
    <w:rsid w:val="00EE0BB6"/>
    <w:rsid w:val="00EE145D"/>
    <w:rsid w:val="00EE16E4"/>
    <w:rsid w:val="00EE1E33"/>
    <w:rsid w:val="00EE2776"/>
    <w:rsid w:val="00EE29C5"/>
    <w:rsid w:val="00EE2DF7"/>
    <w:rsid w:val="00EE2E13"/>
    <w:rsid w:val="00EE3293"/>
    <w:rsid w:val="00EE38C1"/>
    <w:rsid w:val="00EE39D1"/>
    <w:rsid w:val="00EE4ACA"/>
    <w:rsid w:val="00EE54BD"/>
    <w:rsid w:val="00EE59CC"/>
    <w:rsid w:val="00EE5EE3"/>
    <w:rsid w:val="00EE6209"/>
    <w:rsid w:val="00EE65C2"/>
    <w:rsid w:val="00EE684F"/>
    <w:rsid w:val="00EE6A18"/>
    <w:rsid w:val="00EE6FC6"/>
    <w:rsid w:val="00EE72B5"/>
    <w:rsid w:val="00EE73E2"/>
    <w:rsid w:val="00EE7595"/>
    <w:rsid w:val="00EE7C0D"/>
    <w:rsid w:val="00EE7DAC"/>
    <w:rsid w:val="00EF002A"/>
    <w:rsid w:val="00EF00A2"/>
    <w:rsid w:val="00EF00CE"/>
    <w:rsid w:val="00EF0131"/>
    <w:rsid w:val="00EF0287"/>
    <w:rsid w:val="00EF0308"/>
    <w:rsid w:val="00EF0944"/>
    <w:rsid w:val="00EF1222"/>
    <w:rsid w:val="00EF1380"/>
    <w:rsid w:val="00EF168A"/>
    <w:rsid w:val="00EF1A82"/>
    <w:rsid w:val="00EF1C30"/>
    <w:rsid w:val="00EF287F"/>
    <w:rsid w:val="00EF2C77"/>
    <w:rsid w:val="00EF3006"/>
    <w:rsid w:val="00EF3737"/>
    <w:rsid w:val="00EF386D"/>
    <w:rsid w:val="00EF3A79"/>
    <w:rsid w:val="00EF3BEA"/>
    <w:rsid w:val="00EF4274"/>
    <w:rsid w:val="00EF430C"/>
    <w:rsid w:val="00EF487A"/>
    <w:rsid w:val="00EF5654"/>
    <w:rsid w:val="00EF635A"/>
    <w:rsid w:val="00EF659E"/>
    <w:rsid w:val="00EF69B7"/>
    <w:rsid w:val="00EF69DC"/>
    <w:rsid w:val="00EF71BD"/>
    <w:rsid w:val="00EF73FA"/>
    <w:rsid w:val="00EF743E"/>
    <w:rsid w:val="00EF773F"/>
    <w:rsid w:val="00EF780B"/>
    <w:rsid w:val="00EF782D"/>
    <w:rsid w:val="00EF784E"/>
    <w:rsid w:val="00EF7922"/>
    <w:rsid w:val="00F002D7"/>
    <w:rsid w:val="00F00B45"/>
    <w:rsid w:val="00F01A73"/>
    <w:rsid w:val="00F0244E"/>
    <w:rsid w:val="00F02476"/>
    <w:rsid w:val="00F025A3"/>
    <w:rsid w:val="00F02CDC"/>
    <w:rsid w:val="00F02FB5"/>
    <w:rsid w:val="00F030AA"/>
    <w:rsid w:val="00F033CA"/>
    <w:rsid w:val="00F03639"/>
    <w:rsid w:val="00F03AA2"/>
    <w:rsid w:val="00F03B85"/>
    <w:rsid w:val="00F03C7F"/>
    <w:rsid w:val="00F03E36"/>
    <w:rsid w:val="00F040B1"/>
    <w:rsid w:val="00F0421F"/>
    <w:rsid w:val="00F04ACA"/>
    <w:rsid w:val="00F04F33"/>
    <w:rsid w:val="00F05047"/>
    <w:rsid w:val="00F0584F"/>
    <w:rsid w:val="00F05938"/>
    <w:rsid w:val="00F0623E"/>
    <w:rsid w:val="00F0646C"/>
    <w:rsid w:val="00F0690C"/>
    <w:rsid w:val="00F06DAE"/>
    <w:rsid w:val="00F06F28"/>
    <w:rsid w:val="00F0715E"/>
    <w:rsid w:val="00F079F7"/>
    <w:rsid w:val="00F07D2A"/>
    <w:rsid w:val="00F100A6"/>
    <w:rsid w:val="00F11CE7"/>
    <w:rsid w:val="00F11E64"/>
    <w:rsid w:val="00F120F0"/>
    <w:rsid w:val="00F12125"/>
    <w:rsid w:val="00F1239A"/>
    <w:rsid w:val="00F1284C"/>
    <w:rsid w:val="00F128BD"/>
    <w:rsid w:val="00F12B4C"/>
    <w:rsid w:val="00F12EEB"/>
    <w:rsid w:val="00F1379F"/>
    <w:rsid w:val="00F13EEC"/>
    <w:rsid w:val="00F1412D"/>
    <w:rsid w:val="00F14213"/>
    <w:rsid w:val="00F149C2"/>
    <w:rsid w:val="00F14C55"/>
    <w:rsid w:val="00F15280"/>
    <w:rsid w:val="00F15BAB"/>
    <w:rsid w:val="00F15E21"/>
    <w:rsid w:val="00F15F4A"/>
    <w:rsid w:val="00F1632B"/>
    <w:rsid w:val="00F164F3"/>
    <w:rsid w:val="00F16595"/>
    <w:rsid w:val="00F1669E"/>
    <w:rsid w:val="00F16708"/>
    <w:rsid w:val="00F16F34"/>
    <w:rsid w:val="00F1739C"/>
    <w:rsid w:val="00F1781D"/>
    <w:rsid w:val="00F17ACF"/>
    <w:rsid w:val="00F17BC4"/>
    <w:rsid w:val="00F17E66"/>
    <w:rsid w:val="00F206E9"/>
    <w:rsid w:val="00F206FE"/>
    <w:rsid w:val="00F20BFC"/>
    <w:rsid w:val="00F20DB3"/>
    <w:rsid w:val="00F21253"/>
    <w:rsid w:val="00F21273"/>
    <w:rsid w:val="00F21F6D"/>
    <w:rsid w:val="00F222F3"/>
    <w:rsid w:val="00F227BB"/>
    <w:rsid w:val="00F227C8"/>
    <w:rsid w:val="00F22F3B"/>
    <w:rsid w:val="00F237F6"/>
    <w:rsid w:val="00F23B36"/>
    <w:rsid w:val="00F2486B"/>
    <w:rsid w:val="00F24A2C"/>
    <w:rsid w:val="00F24BEA"/>
    <w:rsid w:val="00F24E16"/>
    <w:rsid w:val="00F24F00"/>
    <w:rsid w:val="00F26550"/>
    <w:rsid w:val="00F26AE3"/>
    <w:rsid w:val="00F26B62"/>
    <w:rsid w:val="00F26C8C"/>
    <w:rsid w:val="00F26E9A"/>
    <w:rsid w:val="00F270E6"/>
    <w:rsid w:val="00F27B3B"/>
    <w:rsid w:val="00F30027"/>
    <w:rsid w:val="00F30228"/>
    <w:rsid w:val="00F30621"/>
    <w:rsid w:val="00F30807"/>
    <w:rsid w:val="00F30CEA"/>
    <w:rsid w:val="00F327C8"/>
    <w:rsid w:val="00F329DC"/>
    <w:rsid w:val="00F3325F"/>
    <w:rsid w:val="00F33BCB"/>
    <w:rsid w:val="00F33C68"/>
    <w:rsid w:val="00F342AE"/>
    <w:rsid w:val="00F34367"/>
    <w:rsid w:val="00F343A6"/>
    <w:rsid w:val="00F34843"/>
    <w:rsid w:val="00F3501C"/>
    <w:rsid w:val="00F356F8"/>
    <w:rsid w:val="00F3590C"/>
    <w:rsid w:val="00F36085"/>
    <w:rsid w:val="00F36AD0"/>
    <w:rsid w:val="00F375EA"/>
    <w:rsid w:val="00F37AB4"/>
    <w:rsid w:val="00F37D96"/>
    <w:rsid w:val="00F37EBD"/>
    <w:rsid w:val="00F40208"/>
    <w:rsid w:val="00F403A9"/>
    <w:rsid w:val="00F406AF"/>
    <w:rsid w:val="00F409B2"/>
    <w:rsid w:val="00F40E66"/>
    <w:rsid w:val="00F426EF"/>
    <w:rsid w:val="00F42824"/>
    <w:rsid w:val="00F42A35"/>
    <w:rsid w:val="00F4304F"/>
    <w:rsid w:val="00F433FB"/>
    <w:rsid w:val="00F43F14"/>
    <w:rsid w:val="00F446CE"/>
    <w:rsid w:val="00F4483E"/>
    <w:rsid w:val="00F448FB"/>
    <w:rsid w:val="00F44BA7"/>
    <w:rsid w:val="00F44ED2"/>
    <w:rsid w:val="00F4576F"/>
    <w:rsid w:val="00F458F2"/>
    <w:rsid w:val="00F46680"/>
    <w:rsid w:val="00F4669F"/>
    <w:rsid w:val="00F46748"/>
    <w:rsid w:val="00F46938"/>
    <w:rsid w:val="00F46E2E"/>
    <w:rsid w:val="00F47206"/>
    <w:rsid w:val="00F47C52"/>
    <w:rsid w:val="00F47FD7"/>
    <w:rsid w:val="00F5082B"/>
    <w:rsid w:val="00F50A17"/>
    <w:rsid w:val="00F51117"/>
    <w:rsid w:val="00F51686"/>
    <w:rsid w:val="00F51A09"/>
    <w:rsid w:val="00F51A22"/>
    <w:rsid w:val="00F51F87"/>
    <w:rsid w:val="00F5255C"/>
    <w:rsid w:val="00F52641"/>
    <w:rsid w:val="00F527D7"/>
    <w:rsid w:val="00F52B80"/>
    <w:rsid w:val="00F52ED2"/>
    <w:rsid w:val="00F53551"/>
    <w:rsid w:val="00F535B8"/>
    <w:rsid w:val="00F53668"/>
    <w:rsid w:val="00F5366E"/>
    <w:rsid w:val="00F53686"/>
    <w:rsid w:val="00F53CFD"/>
    <w:rsid w:val="00F54297"/>
    <w:rsid w:val="00F54548"/>
    <w:rsid w:val="00F54910"/>
    <w:rsid w:val="00F54D6F"/>
    <w:rsid w:val="00F5576C"/>
    <w:rsid w:val="00F55B37"/>
    <w:rsid w:val="00F55CE7"/>
    <w:rsid w:val="00F564C0"/>
    <w:rsid w:val="00F565CA"/>
    <w:rsid w:val="00F567A7"/>
    <w:rsid w:val="00F56C99"/>
    <w:rsid w:val="00F56DC4"/>
    <w:rsid w:val="00F572DE"/>
    <w:rsid w:val="00F57607"/>
    <w:rsid w:val="00F57FEB"/>
    <w:rsid w:val="00F603C6"/>
    <w:rsid w:val="00F60D17"/>
    <w:rsid w:val="00F60DBD"/>
    <w:rsid w:val="00F61298"/>
    <w:rsid w:val="00F61790"/>
    <w:rsid w:val="00F6186E"/>
    <w:rsid w:val="00F61E59"/>
    <w:rsid w:val="00F6218C"/>
    <w:rsid w:val="00F63188"/>
    <w:rsid w:val="00F63C7F"/>
    <w:rsid w:val="00F63FFD"/>
    <w:rsid w:val="00F641E3"/>
    <w:rsid w:val="00F64656"/>
    <w:rsid w:val="00F6479A"/>
    <w:rsid w:val="00F647B6"/>
    <w:rsid w:val="00F64A25"/>
    <w:rsid w:val="00F65295"/>
    <w:rsid w:val="00F657BC"/>
    <w:rsid w:val="00F65B45"/>
    <w:rsid w:val="00F65CED"/>
    <w:rsid w:val="00F66002"/>
    <w:rsid w:val="00F66136"/>
    <w:rsid w:val="00F6621C"/>
    <w:rsid w:val="00F663DB"/>
    <w:rsid w:val="00F6675E"/>
    <w:rsid w:val="00F66D9F"/>
    <w:rsid w:val="00F67D9E"/>
    <w:rsid w:val="00F70447"/>
    <w:rsid w:val="00F706E4"/>
    <w:rsid w:val="00F70711"/>
    <w:rsid w:val="00F70966"/>
    <w:rsid w:val="00F7097D"/>
    <w:rsid w:val="00F70FA7"/>
    <w:rsid w:val="00F714DB"/>
    <w:rsid w:val="00F71A2A"/>
    <w:rsid w:val="00F7222B"/>
    <w:rsid w:val="00F722B9"/>
    <w:rsid w:val="00F7235A"/>
    <w:rsid w:val="00F72C04"/>
    <w:rsid w:val="00F72EAE"/>
    <w:rsid w:val="00F73562"/>
    <w:rsid w:val="00F73664"/>
    <w:rsid w:val="00F741A0"/>
    <w:rsid w:val="00F742B1"/>
    <w:rsid w:val="00F743A3"/>
    <w:rsid w:val="00F74D7C"/>
    <w:rsid w:val="00F74DED"/>
    <w:rsid w:val="00F75164"/>
    <w:rsid w:val="00F75309"/>
    <w:rsid w:val="00F75DBB"/>
    <w:rsid w:val="00F75E6D"/>
    <w:rsid w:val="00F763C7"/>
    <w:rsid w:val="00F76F99"/>
    <w:rsid w:val="00F777EF"/>
    <w:rsid w:val="00F77A02"/>
    <w:rsid w:val="00F800AA"/>
    <w:rsid w:val="00F805D4"/>
    <w:rsid w:val="00F80B4F"/>
    <w:rsid w:val="00F815B9"/>
    <w:rsid w:val="00F81B8F"/>
    <w:rsid w:val="00F82073"/>
    <w:rsid w:val="00F8261D"/>
    <w:rsid w:val="00F82DAE"/>
    <w:rsid w:val="00F83BA3"/>
    <w:rsid w:val="00F84A0B"/>
    <w:rsid w:val="00F84E51"/>
    <w:rsid w:val="00F854A9"/>
    <w:rsid w:val="00F85871"/>
    <w:rsid w:val="00F859EC"/>
    <w:rsid w:val="00F86180"/>
    <w:rsid w:val="00F8649B"/>
    <w:rsid w:val="00F86807"/>
    <w:rsid w:val="00F86A6A"/>
    <w:rsid w:val="00F86DB6"/>
    <w:rsid w:val="00F87055"/>
    <w:rsid w:val="00F876F1"/>
    <w:rsid w:val="00F8784E"/>
    <w:rsid w:val="00F87C2D"/>
    <w:rsid w:val="00F9060B"/>
    <w:rsid w:val="00F907F5"/>
    <w:rsid w:val="00F909A6"/>
    <w:rsid w:val="00F917BF"/>
    <w:rsid w:val="00F91A16"/>
    <w:rsid w:val="00F91FFC"/>
    <w:rsid w:val="00F92070"/>
    <w:rsid w:val="00F9248D"/>
    <w:rsid w:val="00F9283A"/>
    <w:rsid w:val="00F92B8B"/>
    <w:rsid w:val="00F92DEC"/>
    <w:rsid w:val="00F9410C"/>
    <w:rsid w:val="00F943F8"/>
    <w:rsid w:val="00F952A0"/>
    <w:rsid w:val="00F95338"/>
    <w:rsid w:val="00F9546D"/>
    <w:rsid w:val="00F954AA"/>
    <w:rsid w:val="00F954F9"/>
    <w:rsid w:val="00F9558A"/>
    <w:rsid w:val="00F95B18"/>
    <w:rsid w:val="00F95D49"/>
    <w:rsid w:val="00F95F3F"/>
    <w:rsid w:val="00F95FFA"/>
    <w:rsid w:val="00F96496"/>
    <w:rsid w:val="00F96DE0"/>
    <w:rsid w:val="00F96F29"/>
    <w:rsid w:val="00F9724E"/>
    <w:rsid w:val="00F97B6B"/>
    <w:rsid w:val="00FA0400"/>
    <w:rsid w:val="00FA0BA3"/>
    <w:rsid w:val="00FA0F3F"/>
    <w:rsid w:val="00FA11D8"/>
    <w:rsid w:val="00FA1E2B"/>
    <w:rsid w:val="00FA1EDB"/>
    <w:rsid w:val="00FA216D"/>
    <w:rsid w:val="00FA2468"/>
    <w:rsid w:val="00FA25BA"/>
    <w:rsid w:val="00FA26C2"/>
    <w:rsid w:val="00FA29A4"/>
    <w:rsid w:val="00FA2AAD"/>
    <w:rsid w:val="00FA2E5B"/>
    <w:rsid w:val="00FA3099"/>
    <w:rsid w:val="00FA34DB"/>
    <w:rsid w:val="00FA377A"/>
    <w:rsid w:val="00FA37A8"/>
    <w:rsid w:val="00FA3B13"/>
    <w:rsid w:val="00FA3B99"/>
    <w:rsid w:val="00FA3EF9"/>
    <w:rsid w:val="00FA44A1"/>
    <w:rsid w:val="00FA4B36"/>
    <w:rsid w:val="00FA4C15"/>
    <w:rsid w:val="00FA4DF8"/>
    <w:rsid w:val="00FA4E8C"/>
    <w:rsid w:val="00FA513E"/>
    <w:rsid w:val="00FA5B3D"/>
    <w:rsid w:val="00FA5BB6"/>
    <w:rsid w:val="00FA5C6E"/>
    <w:rsid w:val="00FA5F88"/>
    <w:rsid w:val="00FA6209"/>
    <w:rsid w:val="00FA7829"/>
    <w:rsid w:val="00FA7B3A"/>
    <w:rsid w:val="00FB004A"/>
    <w:rsid w:val="00FB07F6"/>
    <w:rsid w:val="00FB0CFA"/>
    <w:rsid w:val="00FB108E"/>
    <w:rsid w:val="00FB10AC"/>
    <w:rsid w:val="00FB140F"/>
    <w:rsid w:val="00FB144E"/>
    <w:rsid w:val="00FB1A19"/>
    <w:rsid w:val="00FB1BB0"/>
    <w:rsid w:val="00FB1C02"/>
    <w:rsid w:val="00FB1C69"/>
    <w:rsid w:val="00FB20CC"/>
    <w:rsid w:val="00FB3744"/>
    <w:rsid w:val="00FB422C"/>
    <w:rsid w:val="00FB5267"/>
    <w:rsid w:val="00FB5307"/>
    <w:rsid w:val="00FB54A1"/>
    <w:rsid w:val="00FB56F5"/>
    <w:rsid w:val="00FB5CEC"/>
    <w:rsid w:val="00FB6F26"/>
    <w:rsid w:val="00FB79F9"/>
    <w:rsid w:val="00FB7B2C"/>
    <w:rsid w:val="00FB7DDA"/>
    <w:rsid w:val="00FB7E2A"/>
    <w:rsid w:val="00FC04AD"/>
    <w:rsid w:val="00FC08D1"/>
    <w:rsid w:val="00FC0AE9"/>
    <w:rsid w:val="00FC0F04"/>
    <w:rsid w:val="00FC28C2"/>
    <w:rsid w:val="00FC2941"/>
    <w:rsid w:val="00FC29FA"/>
    <w:rsid w:val="00FC2B52"/>
    <w:rsid w:val="00FC2C53"/>
    <w:rsid w:val="00FC2D62"/>
    <w:rsid w:val="00FC327F"/>
    <w:rsid w:val="00FC3DA7"/>
    <w:rsid w:val="00FC409F"/>
    <w:rsid w:val="00FC415A"/>
    <w:rsid w:val="00FC430F"/>
    <w:rsid w:val="00FC4D31"/>
    <w:rsid w:val="00FC583F"/>
    <w:rsid w:val="00FC6786"/>
    <w:rsid w:val="00FC6A40"/>
    <w:rsid w:val="00FC6ED3"/>
    <w:rsid w:val="00FC7735"/>
    <w:rsid w:val="00FC77B2"/>
    <w:rsid w:val="00FC7A72"/>
    <w:rsid w:val="00FD0350"/>
    <w:rsid w:val="00FD0484"/>
    <w:rsid w:val="00FD092A"/>
    <w:rsid w:val="00FD0939"/>
    <w:rsid w:val="00FD0B2A"/>
    <w:rsid w:val="00FD0BDD"/>
    <w:rsid w:val="00FD159F"/>
    <w:rsid w:val="00FD17B2"/>
    <w:rsid w:val="00FD1816"/>
    <w:rsid w:val="00FD1A41"/>
    <w:rsid w:val="00FD1A4A"/>
    <w:rsid w:val="00FD22C1"/>
    <w:rsid w:val="00FD2494"/>
    <w:rsid w:val="00FD2D35"/>
    <w:rsid w:val="00FD3732"/>
    <w:rsid w:val="00FD38C1"/>
    <w:rsid w:val="00FD3A80"/>
    <w:rsid w:val="00FD3C34"/>
    <w:rsid w:val="00FD3C9C"/>
    <w:rsid w:val="00FD415B"/>
    <w:rsid w:val="00FD4337"/>
    <w:rsid w:val="00FD45A0"/>
    <w:rsid w:val="00FD4692"/>
    <w:rsid w:val="00FD5003"/>
    <w:rsid w:val="00FD5030"/>
    <w:rsid w:val="00FD508D"/>
    <w:rsid w:val="00FD54A4"/>
    <w:rsid w:val="00FD54EF"/>
    <w:rsid w:val="00FD599A"/>
    <w:rsid w:val="00FD60BE"/>
    <w:rsid w:val="00FD61D3"/>
    <w:rsid w:val="00FD645F"/>
    <w:rsid w:val="00FD6FE4"/>
    <w:rsid w:val="00FD76CD"/>
    <w:rsid w:val="00FD7AFD"/>
    <w:rsid w:val="00FD7CF7"/>
    <w:rsid w:val="00FE012A"/>
    <w:rsid w:val="00FE0222"/>
    <w:rsid w:val="00FE0784"/>
    <w:rsid w:val="00FE0E8D"/>
    <w:rsid w:val="00FE11F5"/>
    <w:rsid w:val="00FE19CC"/>
    <w:rsid w:val="00FE212C"/>
    <w:rsid w:val="00FE216D"/>
    <w:rsid w:val="00FE22DA"/>
    <w:rsid w:val="00FE23AF"/>
    <w:rsid w:val="00FE2400"/>
    <w:rsid w:val="00FE2CFF"/>
    <w:rsid w:val="00FE2FF2"/>
    <w:rsid w:val="00FE3007"/>
    <w:rsid w:val="00FE3465"/>
    <w:rsid w:val="00FE4902"/>
    <w:rsid w:val="00FE4959"/>
    <w:rsid w:val="00FE4A85"/>
    <w:rsid w:val="00FE4B16"/>
    <w:rsid w:val="00FE4D98"/>
    <w:rsid w:val="00FE54D2"/>
    <w:rsid w:val="00FE5822"/>
    <w:rsid w:val="00FE58E0"/>
    <w:rsid w:val="00FE5A37"/>
    <w:rsid w:val="00FE678B"/>
    <w:rsid w:val="00FE6CB2"/>
    <w:rsid w:val="00FE75B4"/>
    <w:rsid w:val="00FE7C44"/>
    <w:rsid w:val="00FF06CD"/>
    <w:rsid w:val="00FF0B17"/>
    <w:rsid w:val="00FF13F3"/>
    <w:rsid w:val="00FF141C"/>
    <w:rsid w:val="00FF1AF7"/>
    <w:rsid w:val="00FF1EDF"/>
    <w:rsid w:val="00FF1F92"/>
    <w:rsid w:val="00FF2215"/>
    <w:rsid w:val="00FF38C4"/>
    <w:rsid w:val="00FF3D19"/>
    <w:rsid w:val="00FF4D6E"/>
    <w:rsid w:val="00FF5360"/>
    <w:rsid w:val="00FF5FEC"/>
    <w:rsid w:val="00FF66C7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5AB1FA"/>
  <w15:docId w15:val="{C2DDD6AE-1324-4335-A919-6B4B3C44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iPriority="0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FD0350"/>
    <w:pPr>
      <w:bidi/>
      <w:spacing w:before="120" w:after="120" w:line="360" w:lineRule="auto"/>
    </w:pPr>
    <w:rPr>
      <w:rFonts w:ascii="Arial" w:hAnsi="Arial" w:cs="Arial"/>
      <w:sz w:val="24"/>
      <w:szCs w:val="24"/>
    </w:rPr>
  </w:style>
  <w:style w:type="paragraph" w:styleId="1">
    <w:name w:val="heading 1"/>
    <w:aliases w:val="1,H1,Chapter Title"/>
    <w:basedOn w:val="a2"/>
    <w:next w:val="a2"/>
    <w:link w:val="10"/>
    <w:autoRedefine/>
    <w:uiPriority w:val="9"/>
    <w:qFormat/>
    <w:rsid w:val="00A72F42"/>
    <w:pPr>
      <w:keepNext/>
      <w:numPr>
        <w:numId w:val="5"/>
      </w:numPr>
      <w:shd w:val="clear" w:color="auto" w:fill="000080"/>
      <w:spacing w:before="240" w:after="180"/>
      <w:outlineLvl w:val="0"/>
    </w:pPr>
    <w:rPr>
      <w:b/>
      <w:bCs/>
      <w:color w:val="FFFFFF"/>
      <w:kern w:val="32"/>
      <w:sz w:val="28"/>
      <w:szCs w:val="28"/>
    </w:rPr>
  </w:style>
  <w:style w:type="paragraph" w:styleId="2">
    <w:name w:val="heading 2"/>
    <w:basedOn w:val="a2"/>
    <w:next w:val="a2"/>
    <w:link w:val="21"/>
    <w:autoRedefine/>
    <w:uiPriority w:val="9"/>
    <w:qFormat/>
    <w:rsid w:val="003974A8"/>
    <w:pPr>
      <w:keepNext/>
      <w:numPr>
        <w:ilvl w:val="1"/>
        <w:numId w:val="5"/>
      </w:numPr>
      <w:spacing w:after="60"/>
      <w:outlineLvl w:val="1"/>
    </w:pPr>
    <w:rPr>
      <w:b/>
      <w:bCs/>
      <w:kern w:val="32"/>
      <w:sz w:val="28"/>
      <w:szCs w:val="28"/>
    </w:rPr>
  </w:style>
  <w:style w:type="paragraph" w:styleId="3">
    <w:name w:val="heading 3"/>
    <w:basedOn w:val="a2"/>
    <w:next w:val="a2"/>
    <w:link w:val="30"/>
    <w:uiPriority w:val="9"/>
    <w:qFormat/>
    <w:rsid w:val="00AB71B3"/>
    <w:pPr>
      <w:keepNext/>
      <w:numPr>
        <w:ilvl w:val="2"/>
        <w:numId w:val="5"/>
      </w:numPr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2"/>
    <w:next w:val="a2"/>
    <w:link w:val="40"/>
    <w:uiPriority w:val="9"/>
    <w:qFormat/>
    <w:locked/>
    <w:rsid w:val="006700E0"/>
    <w:pPr>
      <w:keepNext/>
      <w:numPr>
        <w:ilvl w:val="3"/>
        <w:numId w:val="5"/>
      </w:numPr>
      <w:tabs>
        <w:tab w:val="clear" w:pos="864"/>
        <w:tab w:val="num" w:pos="1110"/>
      </w:tabs>
      <w:spacing w:before="240" w:after="240"/>
      <w:ind w:left="1110" w:hanging="1110"/>
      <w:jc w:val="both"/>
      <w:outlineLvl w:val="3"/>
    </w:pPr>
    <w:rPr>
      <w:rFonts w:eastAsiaTheme="majorEastAsia"/>
      <w:b/>
      <w:bCs/>
      <w:lang w:eastAsia="he-IL"/>
    </w:rPr>
  </w:style>
  <w:style w:type="paragraph" w:styleId="5">
    <w:name w:val="heading 5"/>
    <w:basedOn w:val="a2"/>
    <w:next w:val="a2"/>
    <w:link w:val="50"/>
    <w:uiPriority w:val="9"/>
    <w:qFormat/>
    <w:locked/>
    <w:rsid w:val="000866B0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locked/>
    <w:rsid w:val="000866B0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qFormat/>
    <w:locked/>
    <w:rsid w:val="000866B0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</w:rPr>
  </w:style>
  <w:style w:type="paragraph" w:styleId="8">
    <w:name w:val="heading 8"/>
    <w:basedOn w:val="a2"/>
    <w:next w:val="a2"/>
    <w:link w:val="80"/>
    <w:uiPriority w:val="9"/>
    <w:qFormat/>
    <w:locked/>
    <w:rsid w:val="000866B0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9">
    <w:name w:val="heading 9"/>
    <w:basedOn w:val="a2"/>
    <w:next w:val="a2"/>
    <w:link w:val="90"/>
    <w:uiPriority w:val="9"/>
    <w:qFormat/>
    <w:locked/>
    <w:rsid w:val="000866B0"/>
    <w:pPr>
      <w:numPr>
        <w:ilvl w:val="8"/>
        <w:numId w:val="5"/>
      </w:numPr>
      <w:spacing w:before="240" w:after="60"/>
      <w:outlineLvl w:val="8"/>
    </w:pPr>
    <w:rPr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כותרת 1 תו"/>
    <w:aliases w:val="1 תו,H1 תו,Chapter Title תו"/>
    <w:basedOn w:val="a4"/>
    <w:link w:val="1"/>
    <w:uiPriority w:val="9"/>
    <w:locked/>
    <w:rsid w:val="00A72F42"/>
    <w:rPr>
      <w:rFonts w:ascii="Arial" w:hAnsi="Arial" w:cs="Arial"/>
      <w:b/>
      <w:bCs/>
      <w:color w:val="FFFFFF"/>
      <w:kern w:val="32"/>
      <w:sz w:val="28"/>
      <w:szCs w:val="28"/>
      <w:shd w:val="clear" w:color="auto" w:fill="000080"/>
    </w:rPr>
  </w:style>
  <w:style w:type="character" w:customStyle="1" w:styleId="21">
    <w:name w:val="כותרת 2 תו"/>
    <w:basedOn w:val="a4"/>
    <w:link w:val="2"/>
    <w:uiPriority w:val="9"/>
    <w:locked/>
    <w:rsid w:val="003974A8"/>
    <w:rPr>
      <w:rFonts w:ascii="Arial" w:hAnsi="Arial" w:cs="Arial"/>
      <w:b/>
      <w:bCs/>
      <w:kern w:val="32"/>
      <w:sz w:val="28"/>
      <w:szCs w:val="28"/>
    </w:rPr>
  </w:style>
  <w:style w:type="character" w:customStyle="1" w:styleId="30">
    <w:name w:val="כותרת 3 תו"/>
    <w:basedOn w:val="a4"/>
    <w:link w:val="3"/>
    <w:uiPriority w:val="9"/>
    <w:locked/>
    <w:rsid w:val="00DB5221"/>
    <w:rPr>
      <w:rFonts w:ascii="Arial" w:hAnsi="Arial" w:cs="Arial"/>
      <w:b/>
      <w:bCs/>
      <w:sz w:val="28"/>
      <w:szCs w:val="28"/>
    </w:rPr>
  </w:style>
  <w:style w:type="character" w:customStyle="1" w:styleId="40">
    <w:name w:val="כותרת 4 תו"/>
    <w:basedOn w:val="a4"/>
    <w:link w:val="4"/>
    <w:uiPriority w:val="9"/>
    <w:locked/>
    <w:rsid w:val="006700E0"/>
    <w:rPr>
      <w:rFonts w:ascii="Arial" w:eastAsiaTheme="majorEastAsia" w:hAnsi="Arial" w:cs="Arial"/>
      <w:b/>
      <w:bCs/>
      <w:sz w:val="24"/>
      <w:szCs w:val="24"/>
      <w:lang w:eastAsia="he-IL"/>
    </w:rPr>
  </w:style>
  <w:style w:type="paragraph" w:styleId="a7">
    <w:name w:val="header"/>
    <w:aliases w:val="h"/>
    <w:basedOn w:val="a2"/>
    <w:link w:val="a8"/>
    <w:uiPriority w:val="99"/>
    <w:rsid w:val="00FD0BDD"/>
    <w:pPr>
      <w:tabs>
        <w:tab w:val="center" w:pos="4153"/>
        <w:tab w:val="right" w:pos="8306"/>
      </w:tabs>
    </w:pPr>
  </w:style>
  <w:style w:type="character" w:customStyle="1" w:styleId="a8">
    <w:name w:val="כותרת עליונה תו"/>
    <w:aliases w:val="h תו"/>
    <w:basedOn w:val="a4"/>
    <w:link w:val="a7"/>
    <w:uiPriority w:val="99"/>
    <w:locked/>
    <w:rsid w:val="00DB5221"/>
    <w:rPr>
      <w:rFonts w:ascii="Arial" w:hAnsi="Arial" w:cs="Arial"/>
      <w:sz w:val="24"/>
      <w:szCs w:val="24"/>
    </w:rPr>
  </w:style>
  <w:style w:type="paragraph" w:styleId="a9">
    <w:name w:val="footer"/>
    <w:basedOn w:val="a2"/>
    <w:link w:val="aa"/>
    <w:uiPriority w:val="99"/>
    <w:rsid w:val="00FD0BDD"/>
    <w:pPr>
      <w:tabs>
        <w:tab w:val="center" w:pos="4153"/>
        <w:tab w:val="right" w:pos="8306"/>
      </w:tabs>
    </w:pPr>
  </w:style>
  <w:style w:type="character" w:customStyle="1" w:styleId="aa">
    <w:name w:val="כותרת תחתונה תו"/>
    <w:basedOn w:val="a4"/>
    <w:link w:val="a9"/>
    <w:uiPriority w:val="99"/>
    <w:locked/>
    <w:rsid w:val="00DB5221"/>
    <w:rPr>
      <w:rFonts w:ascii="Arial" w:hAnsi="Arial" w:cs="Arial"/>
      <w:sz w:val="24"/>
      <w:szCs w:val="24"/>
    </w:rPr>
  </w:style>
  <w:style w:type="paragraph" w:customStyle="1" w:styleId="NormalBullet1">
    <w:name w:val="Normal Bullet"/>
    <w:basedOn w:val="a2"/>
    <w:autoRedefine/>
    <w:uiPriority w:val="99"/>
    <w:rsid w:val="00A26F08"/>
    <w:pPr>
      <w:numPr>
        <w:numId w:val="1"/>
      </w:numPr>
      <w:tabs>
        <w:tab w:val="left" w:pos="340"/>
      </w:tabs>
      <w:ind w:right="340"/>
    </w:pPr>
  </w:style>
  <w:style w:type="paragraph" w:styleId="ab">
    <w:name w:val="TOC Heading"/>
    <w:basedOn w:val="1"/>
    <w:next w:val="a2"/>
    <w:uiPriority w:val="99"/>
    <w:qFormat/>
    <w:rsid w:val="005D6E09"/>
    <w:pPr>
      <w:keepLines/>
      <w:numPr>
        <w:numId w:val="0"/>
      </w:numPr>
      <w:shd w:val="clear" w:color="auto" w:fill="auto"/>
      <w:bidi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lang w:bidi="ar-SA"/>
    </w:rPr>
  </w:style>
  <w:style w:type="paragraph" w:styleId="TOC1">
    <w:name w:val="toc 1"/>
    <w:basedOn w:val="a2"/>
    <w:next w:val="a2"/>
    <w:autoRedefine/>
    <w:uiPriority w:val="39"/>
    <w:qFormat/>
    <w:rsid w:val="00CD6483"/>
    <w:pPr>
      <w:tabs>
        <w:tab w:val="left" w:pos="260"/>
        <w:tab w:val="right" w:pos="10466"/>
      </w:tabs>
      <w:spacing w:before="60" w:after="60" w:line="276" w:lineRule="auto"/>
    </w:pPr>
    <w:rPr>
      <w:rFonts w:asciiTheme="minorHAnsi" w:hAnsiTheme="minorHAnsi" w:cs="Times New Roman"/>
      <w:b/>
      <w:bCs/>
      <w:caps/>
      <w:noProof/>
      <w:sz w:val="20"/>
      <w:szCs w:val="20"/>
    </w:rPr>
  </w:style>
  <w:style w:type="paragraph" w:styleId="TOC2">
    <w:name w:val="toc 2"/>
    <w:basedOn w:val="a2"/>
    <w:next w:val="a2"/>
    <w:autoRedefine/>
    <w:uiPriority w:val="39"/>
    <w:qFormat/>
    <w:rsid w:val="00B70B4C"/>
    <w:pPr>
      <w:tabs>
        <w:tab w:val="left" w:pos="3218"/>
        <w:tab w:val="right" w:leader="dot" w:pos="10456"/>
      </w:tabs>
      <w:spacing w:before="60" w:after="60" w:line="276" w:lineRule="auto"/>
      <w:ind w:left="240"/>
      <w:jc w:val="both"/>
    </w:pPr>
    <w:rPr>
      <w:rFonts w:asciiTheme="minorHAnsi" w:hAnsiTheme="minorHAnsi" w:cs="Times New Roman"/>
      <w:smallCaps/>
      <w:noProof/>
      <w:sz w:val="20"/>
      <w:szCs w:val="20"/>
    </w:rPr>
  </w:style>
  <w:style w:type="character" w:styleId="Hyperlink">
    <w:name w:val="Hyperlink"/>
    <w:basedOn w:val="a4"/>
    <w:uiPriority w:val="99"/>
    <w:rsid w:val="005D6E09"/>
    <w:rPr>
      <w:rFonts w:cs="Times New Roman"/>
      <w:color w:val="0000FF"/>
      <w:u w:val="single"/>
    </w:rPr>
  </w:style>
  <w:style w:type="paragraph" w:customStyle="1" w:styleId="TableHead">
    <w:name w:val="TableHead"/>
    <w:basedOn w:val="a2"/>
    <w:uiPriority w:val="99"/>
    <w:rsid w:val="0067784F"/>
    <w:pPr>
      <w:shd w:val="clear" w:color="auto" w:fill="E6E6E6"/>
      <w:autoSpaceDE w:val="0"/>
      <w:autoSpaceDN w:val="0"/>
      <w:bidi w:val="0"/>
      <w:adjustRightInd w:val="0"/>
      <w:spacing w:before="0" w:after="0" w:line="260" w:lineRule="atLeast"/>
      <w:jc w:val="center"/>
    </w:pPr>
    <w:rPr>
      <w:b/>
      <w:bCs/>
      <w:color w:val="000000"/>
      <w:sz w:val="20"/>
      <w:szCs w:val="20"/>
      <w:lang w:bidi="ar-SA"/>
    </w:rPr>
  </w:style>
  <w:style w:type="paragraph" w:customStyle="1" w:styleId="TableText">
    <w:name w:val="TableText"/>
    <w:basedOn w:val="a2"/>
    <w:uiPriority w:val="99"/>
    <w:rsid w:val="0067784F"/>
    <w:pPr>
      <w:autoSpaceDE w:val="0"/>
      <w:autoSpaceDN w:val="0"/>
      <w:bidi w:val="0"/>
      <w:adjustRightInd w:val="0"/>
      <w:spacing w:before="0" w:after="0" w:line="260" w:lineRule="atLeast"/>
    </w:pPr>
    <w:rPr>
      <w:color w:val="000000"/>
      <w:sz w:val="18"/>
      <w:szCs w:val="20"/>
      <w:lang w:bidi="ar-SA"/>
    </w:rPr>
  </w:style>
  <w:style w:type="paragraph" w:styleId="TOC3">
    <w:name w:val="toc 3"/>
    <w:basedOn w:val="a2"/>
    <w:next w:val="a2"/>
    <w:autoRedefine/>
    <w:uiPriority w:val="39"/>
    <w:qFormat/>
    <w:locked/>
    <w:rsid w:val="00E85DA4"/>
    <w:pPr>
      <w:tabs>
        <w:tab w:val="left" w:pos="1394"/>
        <w:tab w:val="right" w:leader="dot" w:pos="10456"/>
      </w:tabs>
      <w:spacing w:before="0" w:after="0"/>
      <w:ind w:left="480"/>
    </w:pPr>
    <w:rPr>
      <w:rFonts w:asciiTheme="minorHAnsi" w:hAnsiTheme="minorHAnsi" w:cs="Times New Roman"/>
      <w:i/>
      <w:iCs/>
      <w:sz w:val="20"/>
      <w:szCs w:val="20"/>
    </w:rPr>
  </w:style>
  <w:style w:type="paragraph" w:customStyle="1" w:styleId="NormalBullet0">
    <w:name w:val="Normal_Bullet"/>
    <w:basedOn w:val="a2"/>
    <w:link w:val="NormalBulletCharChar"/>
    <w:uiPriority w:val="99"/>
    <w:rsid w:val="00E87C72"/>
    <w:pPr>
      <w:numPr>
        <w:numId w:val="3"/>
      </w:numPr>
      <w:spacing w:before="0" w:after="60"/>
      <w:ind w:left="357" w:hanging="357"/>
      <w:jc w:val="both"/>
    </w:pPr>
    <w:rPr>
      <w:sz w:val="20"/>
      <w:szCs w:val="20"/>
      <w:lang w:eastAsia="he-IL"/>
    </w:rPr>
  </w:style>
  <w:style w:type="paragraph" w:customStyle="1" w:styleId="NormalBullet">
    <w:name w:val="NormalBullet"/>
    <w:basedOn w:val="a2"/>
    <w:uiPriority w:val="99"/>
    <w:rsid w:val="00E87C72"/>
    <w:pPr>
      <w:numPr>
        <w:numId w:val="2"/>
      </w:numPr>
      <w:spacing w:before="0" w:after="60"/>
    </w:pPr>
    <w:rPr>
      <w:sz w:val="20"/>
      <w:szCs w:val="20"/>
      <w:lang w:eastAsia="he-IL"/>
    </w:rPr>
  </w:style>
  <w:style w:type="character" w:styleId="ac">
    <w:name w:val="page number"/>
    <w:basedOn w:val="a4"/>
    <w:uiPriority w:val="99"/>
    <w:rsid w:val="00E87C72"/>
    <w:rPr>
      <w:rFonts w:cs="Times New Roman"/>
    </w:rPr>
  </w:style>
  <w:style w:type="paragraph" w:customStyle="1" w:styleId="MainHeader">
    <w:name w:val="MainHeader"/>
    <w:basedOn w:val="1"/>
    <w:next w:val="LastUpdate"/>
    <w:uiPriority w:val="99"/>
    <w:rsid w:val="00E87C72"/>
    <w:pPr>
      <w:pBdr>
        <w:bottom w:val="double" w:sz="4" w:space="2" w:color="auto"/>
      </w:pBdr>
      <w:shd w:val="clear" w:color="auto" w:fill="000000"/>
      <w:tabs>
        <w:tab w:val="num" w:pos="546"/>
      </w:tabs>
      <w:ind w:left="0" w:hanging="544"/>
      <w:jc w:val="both"/>
    </w:pPr>
    <w:rPr>
      <w:lang w:eastAsia="he-IL"/>
    </w:rPr>
  </w:style>
  <w:style w:type="paragraph" w:customStyle="1" w:styleId="LastUpdate">
    <w:name w:val="LastUpdate"/>
    <w:basedOn w:val="a2"/>
    <w:next w:val="a2"/>
    <w:uiPriority w:val="99"/>
    <w:rsid w:val="00E87C72"/>
    <w:pPr>
      <w:spacing w:before="0" w:after="0"/>
      <w:jc w:val="right"/>
    </w:pPr>
    <w:rPr>
      <w:sz w:val="18"/>
      <w:szCs w:val="18"/>
      <w:lang w:eastAsia="he-IL"/>
    </w:rPr>
  </w:style>
  <w:style w:type="paragraph" w:customStyle="1" w:styleId="TBD">
    <w:name w:val="TBD"/>
    <w:basedOn w:val="a2"/>
    <w:uiPriority w:val="99"/>
    <w:rsid w:val="00E87C72"/>
    <w:pPr>
      <w:pBdr>
        <w:top w:val="single" w:sz="8" w:space="1" w:color="C0C0C0"/>
        <w:left w:val="single" w:sz="8" w:space="1" w:color="C0C0C0"/>
        <w:bottom w:val="single" w:sz="8" w:space="1" w:color="C0C0C0"/>
        <w:right w:val="single" w:sz="8" w:space="1" w:color="C0C0C0"/>
      </w:pBdr>
      <w:spacing w:before="0" w:after="60"/>
      <w:jc w:val="both"/>
    </w:pPr>
    <w:rPr>
      <w:color w:val="0000FF"/>
      <w:sz w:val="20"/>
      <w:szCs w:val="20"/>
      <w:lang w:eastAsia="he-IL"/>
    </w:rPr>
  </w:style>
  <w:style w:type="paragraph" w:customStyle="1" w:styleId="Heading1NoPB">
    <w:name w:val="Heading1_No_PB"/>
    <w:basedOn w:val="1"/>
    <w:next w:val="a2"/>
    <w:uiPriority w:val="99"/>
    <w:rsid w:val="00E87C72"/>
    <w:pPr>
      <w:shd w:val="clear" w:color="auto" w:fill="333399"/>
      <w:tabs>
        <w:tab w:val="num" w:pos="546"/>
      </w:tabs>
      <w:ind w:left="0" w:hanging="544"/>
      <w:jc w:val="both"/>
    </w:pPr>
    <w:rPr>
      <w:lang w:eastAsia="he-IL"/>
    </w:rPr>
  </w:style>
  <w:style w:type="paragraph" w:customStyle="1" w:styleId="DocTitle">
    <w:name w:val="DocTitle"/>
    <w:basedOn w:val="a2"/>
    <w:next w:val="a2"/>
    <w:uiPriority w:val="99"/>
    <w:rsid w:val="00E87C72"/>
    <w:pPr>
      <w:pBdr>
        <w:bottom w:val="single" w:sz="24" w:space="1" w:color="auto"/>
      </w:pBdr>
      <w:spacing w:before="360" w:after="360" w:line="240" w:lineRule="atLeast"/>
      <w:jc w:val="both"/>
    </w:pPr>
    <w:rPr>
      <w:rFonts w:ascii="Tahoma" w:hAnsi="Tahoma" w:cs="Tahoma"/>
      <w:b/>
      <w:bCs/>
      <w:sz w:val="44"/>
      <w:szCs w:val="44"/>
      <w:lang w:eastAsia="he-IL"/>
    </w:rPr>
  </w:style>
  <w:style w:type="paragraph" w:customStyle="1" w:styleId="YellowBox">
    <w:name w:val="YellowBox"/>
    <w:basedOn w:val="a2"/>
    <w:uiPriority w:val="99"/>
    <w:rsid w:val="00E87C72"/>
    <w:pPr>
      <w:pBdr>
        <w:top w:val="single" w:sz="4" w:space="1" w:color="C0C0C0" w:shadow="1"/>
        <w:left w:val="single" w:sz="4" w:space="1" w:color="C0C0C0" w:shadow="1"/>
        <w:bottom w:val="single" w:sz="4" w:space="1" w:color="C0C0C0" w:shadow="1"/>
        <w:right w:val="single" w:sz="4" w:space="1" w:color="C0C0C0" w:shadow="1"/>
      </w:pBdr>
      <w:shd w:val="clear" w:color="auto" w:fill="FFFF99"/>
      <w:spacing w:before="0" w:after="60" w:line="240" w:lineRule="auto"/>
      <w:jc w:val="both"/>
    </w:pPr>
    <w:rPr>
      <w:sz w:val="20"/>
      <w:szCs w:val="20"/>
      <w:lang w:eastAsia="he-IL"/>
    </w:rPr>
  </w:style>
  <w:style w:type="paragraph" w:customStyle="1" w:styleId="GreenBox">
    <w:name w:val="GreenBox"/>
    <w:basedOn w:val="YellowBox"/>
    <w:uiPriority w:val="99"/>
    <w:rsid w:val="00E87C72"/>
    <w:pPr>
      <w:shd w:val="clear" w:color="auto" w:fill="CCFFCC"/>
      <w:bidi w:val="0"/>
    </w:pPr>
  </w:style>
  <w:style w:type="paragraph" w:customStyle="1" w:styleId="Chapter">
    <w:name w:val="Chapter"/>
    <w:basedOn w:val="a2"/>
    <w:next w:val="a2"/>
    <w:uiPriority w:val="99"/>
    <w:rsid w:val="00E87C72"/>
    <w:pPr>
      <w:keepNext/>
      <w:pageBreakBefore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spacing w:before="240" w:after="360" w:line="240" w:lineRule="auto"/>
      <w:jc w:val="center"/>
    </w:pPr>
    <w:rPr>
      <w:rFonts w:ascii="Tahoma" w:hAnsi="Tahoma" w:cs="Tahoma"/>
      <w:b/>
      <w:bCs/>
      <w:sz w:val="72"/>
      <w:szCs w:val="72"/>
      <w:lang w:eastAsia="he-IL"/>
    </w:rPr>
  </w:style>
  <w:style w:type="paragraph" w:styleId="TOC9">
    <w:name w:val="toc 9"/>
    <w:basedOn w:val="a2"/>
    <w:next w:val="a2"/>
    <w:autoRedefine/>
    <w:uiPriority w:val="39"/>
    <w:locked/>
    <w:rsid w:val="00E87C72"/>
    <w:pPr>
      <w:spacing w:before="0" w:after="0"/>
      <w:ind w:left="1920"/>
    </w:pPr>
    <w:rPr>
      <w:rFonts w:asciiTheme="minorHAnsi" w:hAnsiTheme="minorHAnsi" w:cs="Times New Roman"/>
      <w:sz w:val="18"/>
      <w:szCs w:val="18"/>
    </w:rPr>
  </w:style>
  <w:style w:type="paragraph" w:customStyle="1" w:styleId="DocName1">
    <w:name w:val="DocName1"/>
    <w:basedOn w:val="a2"/>
    <w:uiPriority w:val="99"/>
    <w:rsid w:val="00E87C72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CFFCC"/>
      <w:spacing w:before="360" w:after="360"/>
      <w:jc w:val="center"/>
    </w:pPr>
    <w:rPr>
      <w:rFonts w:ascii="Tahoma" w:hAnsi="Tahoma" w:cs="Tahoma"/>
      <w:b/>
      <w:bCs/>
      <w:sz w:val="72"/>
      <w:szCs w:val="72"/>
      <w:lang w:eastAsia="he-IL"/>
    </w:rPr>
  </w:style>
  <w:style w:type="paragraph" w:styleId="TOC4">
    <w:name w:val="toc 4"/>
    <w:basedOn w:val="a2"/>
    <w:next w:val="a2"/>
    <w:autoRedefine/>
    <w:uiPriority w:val="39"/>
    <w:locked/>
    <w:rsid w:val="00E87C72"/>
    <w:pPr>
      <w:spacing w:before="0" w:after="0"/>
      <w:ind w:left="720"/>
    </w:pPr>
    <w:rPr>
      <w:rFonts w:asciiTheme="minorHAnsi" w:hAnsiTheme="minorHAnsi" w:cs="Times New Roman"/>
      <w:sz w:val="18"/>
      <w:szCs w:val="18"/>
    </w:rPr>
  </w:style>
  <w:style w:type="paragraph" w:styleId="TOC5">
    <w:name w:val="toc 5"/>
    <w:basedOn w:val="a2"/>
    <w:next w:val="a2"/>
    <w:autoRedefine/>
    <w:uiPriority w:val="39"/>
    <w:locked/>
    <w:rsid w:val="00E87C72"/>
    <w:pPr>
      <w:spacing w:before="0" w:after="0"/>
      <w:ind w:left="960"/>
    </w:pPr>
    <w:rPr>
      <w:rFonts w:asciiTheme="minorHAnsi" w:hAnsiTheme="minorHAnsi" w:cs="Times New Roman"/>
      <w:sz w:val="18"/>
      <w:szCs w:val="18"/>
    </w:rPr>
  </w:style>
  <w:style w:type="paragraph" w:styleId="TOC6">
    <w:name w:val="toc 6"/>
    <w:basedOn w:val="a2"/>
    <w:next w:val="a2"/>
    <w:autoRedefine/>
    <w:uiPriority w:val="39"/>
    <w:locked/>
    <w:rsid w:val="00E87C72"/>
    <w:pPr>
      <w:spacing w:before="0" w:after="0"/>
      <w:ind w:left="1200"/>
    </w:pPr>
    <w:rPr>
      <w:rFonts w:asciiTheme="minorHAnsi" w:hAnsiTheme="minorHAnsi" w:cs="Times New Roman"/>
      <w:sz w:val="18"/>
      <w:szCs w:val="18"/>
    </w:rPr>
  </w:style>
  <w:style w:type="paragraph" w:styleId="TOC7">
    <w:name w:val="toc 7"/>
    <w:basedOn w:val="a2"/>
    <w:next w:val="a2"/>
    <w:autoRedefine/>
    <w:uiPriority w:val="39"/>
    <w:locked/>
    <w:rsid w:val="00E87C72"/>
    <w:pPr>
      <w:spacing w:before="0" w:after="0"/>
      <w:ind w:left="1440"/>
    </w:pPr>
    <w:rPr>
      <w:rFonts w:asciiTheme="minorHAnsi" w:hAnsiTheme="minorHAnsi" w:cs="Times New Roman"/>
      <w:sz w:val="18"/>
      <w:szCs w:val="18"/>
    </w:rPr>
  </w:style>
  <w:style w:type="paragraph" w:styleId="TOC8">
    <w:name w:val="toc 8"/>
    <w:basedOn w:val="a2"/>
    <w:next w:val="a2"/>
    <w:autoRedefine/>
    <w:uiPriority w:val="39"/>
    <w:locked/>
    <w:rsid w:val="00E87C72"/>
    <w:pPr>
      <w:spacing w:before="0" w:after="0"/>
      <w:ind w:left="1680"/>
    </w:pPr>
    <w:rPr>
      <w:rFonts w:asciiTheme="minorHAnsi" w:hAnsiTheme="minorHAnsi" w:cs="Times New Roman"/>
      <w:sz w:val="18"/>
      <w:szCs w:val="18"/>
    </w:rPr>
  </w:style>
  <w:style w:type="character" w:styleId="ad">
    <w:name w:val="annotation reference"/>
    <w:basedOn w:val="a4"/>
    <w:uiPriority w:val="99"/>
    <w:rsid w:val="00E87C72"/>
    <w:rPr>
      <w:rFonts w:cs="Times New Roman"/>
      <w:sz w:val="16"/>
      <w:szCs w:val="16"/>
    </w:rPr>
  </w:style>
  <w:style w:type="paragraph" w:styleId="ae">
    <w:name w:val="annotation text"/>
    <w:basedOn w:val="a2"/>
    <w:link w:val="af"/>
    <w:uiPriority w:val="99"/>
    <w:rsid w:val="00E87C72"/>
    <w:pPr>
      <w:spacing w:before="0" w:after="0" w:line="240" w:lineRule="auto"/>
    </w:pPr>
    <w:rPr>
      <w:sz w:val="20"/>
      <w:szCs w:val="20"/>
    </w:rPr>
  </w:style>
  <w:style w:type="character" w:customStyle="1" w:styleId="af">
    <w:name w:val="טקסט הערה תו"/>
    <w:basedOn w:val="a4"/>
    <w:link w:val="ae"/>
    <w:uiPriority w:val="99"/>
    <w:locked/>
    <w:rsid w:val="00E87C72"/>
    <w:rPr>
      <w:rFonts w:ascii="Arial" w:hAnsi="Arial" w:cs="Arial"/>
    </w:rPr>
  </w:style>
  <w:style w:type="paragraph" w:styleId="af0">
    <w:name w:val="Balloon Text"/>
    <w:basedOn w:val="a2"/>
    <w:link w:val="af1"/>
    <w:uiPriority w:val="99"/>
    <w:rsid w:val="00E87C72"/>
    <w:pPr>
      <w:spacing w:after="60"/>
      <w:jc w:val="both"/>
    </w:pPr>
    <w:rPr>
      <w:rFonts w:ascii="Tahoma" w:hAnsi="Tahoma" w:cs="Tahoma"/>
      <w:sz w:val="16"/>
      <w:szCs w:val="16"/>
      <w:lang w:eastAsia="he-IL"/>
    </w:rPr>
  </w:style>
  <w:style w:type="character" w:customStyle="1" w:styleId="af1">
    <w:name w:val="טקסט בלונים תו"/>
    <w:basedOn w:val="a4"/>
    <w:link w:val="af0"/>
    <w:uiPriority w:val="99"/>
    <w:locked/>
    <w:rsid w:val="00E87C72"/>
    <w:rPr>
      <w:rFonts w:ascii="Tahoma" w:hAnsi="Tahoma" w:cs="Tahoma"/>
      <w:sz w:val="16"/>
      <w:szCs w:val="16"/>
      <w:lang w:eastAsia="he-IL" w:bidi="he-IL"/>
    </w:rPr>
  </w:style>
  <w:style w:type="paragraph" w:customStyle="1" w:styleId="BulletedList1">
    <w:name w:val="Bulleted List 1"/>
    <w:aliases w:val="bl1"/>
    <w:basedOn w:val="a2"/>
    <w:uiPriority w:val="99"/>
    <w:rsid w:val="00E87C72"/>
    <w:pPr>
      <w:numPr>
        <w:numId w:val="4"/>
      </w:numPr>
      <w:tabs>
        <w:tab w:val="left" w:pos="360"/>
      </w:tabs>
      <w:bidi w:val="0"/>
      <w:spacing w:before="60" w:after="60" w:line="260" w:lineRule="exact"/>
    </w:pPr>
    <w:rPr>
      <w:rFonts w:ascii="Verdana" w:hAnsi="Verdana" w:cs="Times New Roman"/>
      <w:color w:val="000000"/>
      <w:sz w:val="20"/>
      <w:szCs w:val="20"/>
      <w:lang w:bidi="ar-SA"/>
    </w:rPr>
  </w:style>
  <w:style w:type="table" w:styleId="af2">
    <w:name w:val="Table Grid"/>
    <w:aliases w:val="טקסט טבלה תחתונה"/>
    <w:basedOn w:val="a5"/>
    <w:uiPriority w:val="59"/>
    <w:locked/>
    <w:rsid w:val="00E87C72"/>
    <w:pPr>
      <w:bidi/>
      <w:spacing w:before="120" w:after="60" w:line="30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BulletCharChar">
    <w:name w:val="Normal_Bullet Char Char"/>
    <w:basedOn w:val="a4"/>
    <w:link w:val="NormalBullet0"/>
    <w:uiPriority w:val="99"/>
    <w:locked/>
    <w:rsid w:val="00E87C72"/>
    <w:rPr>
      <w:rFonts w:ascii="Arial" w:hAnsi="Arial" w:cs="Arial"/>
      <w:lang w:eastAsia="he-IL"/>
    </w:rPr>
  </w:style>
  <w:style w:type="paragraph" w:styleId="af3">
    <w:name w:val="annotation subject"/>
    <w:basedOn w:val="ae"/>
    <w:next w:val="ae"/>
    <w:link w:val="af4"/>
    <w:uiPriority w:val="99"/>
    <w:rsid w:val="00E87C72"/>
    <w:pPr>
      <w:spacing w:before="120" w:after="60" w:line="300" w:lineRule="atLeast"/>
      <w:jc w:val="both"/>
    </w:pPr>
    <w:rPr>
      <w:b/>
      <w:bCs/>
      <w:lang w:eastAsia="he-IL"/>
    </w:rPr>
  </w:style>
  <w:style w:type="character" w:customStyle="1" w:styleId="af4">
    <w:name w:val="נושא הערה תו"/>
    <w:basedOn w:val="af"/>
    <w:link w:val="af3"/>
    <w:uiPriority w:val="99"/>
    <w:locked/>
    <w:rsid w:val="00E87C72"/>
    <w:rPr>
      <w:rFonts w:ascii="Arial" w:hAnsi="Arial" w:cs="Arial"/>
      <w:b/>
      <w:bCs/>
      <w:lang w:eastAsia="he-IL" w:bidi="he-IL"/>
    </w:rPr>
  </w:style>
  <w:style w:type="paragraph" w:customStyle="1" w:styleId="StyleNormalBulletAfter19cm">
    <w:name w:val="Style Normal_Bullet + After:  1.9 cm"/>
    <w:basedOn w:val="NormalBullet0"/>
    <w:uiPriority w:val="99"/>
    <w:rsid w:val="00E87C72"/>
    <w:pPr>
      <w:numPr>
        <w:numId w:val="0"/>
      </w:numPr>
      <w:tabs>
        <w:tab w:val="num" w:pos="720"/>
      </w:tabs>
      <w:spacing w:before="120"/>
      <w:ind w:left="720" w:hanging="360"/>
    </w:pPr>
  </w:style>
  <w:style w:type="paragraph" w:customStyle="1" w:styleId="NormalTR">
    <w:name w:val="NormalTR"/>
    <w:basedOn w:val="a2"/>
    <w:uiPriority w:val="99"/>
    <w:rsid w:val="00E87C72"/>
    <w:pPr>
      <w:spacing w:before="60" w:after="60" w:line="240" w:lineRule="auto"/>
      <w:jc w:val="both"/>
    </w:pPr>
    <w:rPr>
      <w:sz w:val="20"/>
      <w:szCs w:val="20"/>
      <w:lang w:eastAsia="he-IL"/>
    </w:rPr>
  </w:style>
  <w:style w:type="paragraph" w:styleId="a">
    <w:name w:val="List Paragraph"/>
    <w:basedOn w:val="a2"/>
    <w:link w:val="af5"/>
    <w:uiPriority w:val="34"/>
    <w:qFormat/>
    <w:rsid w:val="00461847"/>
    <w:pPr>
      <w:numPr>
        <w:numId w:val="9"/>
      </w:numPr>
      <w:jc w:val="both"/>
    </w:pPr>
    <w:rPr>
      <w:rFonts w:asciiTheme="minorBidi" w:hAnsiTheme="minorBidi" w:cstheme="minorBidi"/>
    </w:rPr>
  </w:style>
  <w:style w:type="paragraph" w:styleId="NormalWeb">
    <w:name w:val="Normal (Web)"/>
    <w:basedOn w:val="a2"/>
    <w:uiPriority w:val="99"/>
    <w:rsid w:val="00B41F72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styleId="af6">
    <w:name w:val="Strong"/>
    <w:basedOn w:val="a4"/>
    <w:uiPriority w:val="99"/>
    <w:qFormat/>
    <w:locked/>
    <w:rsid w:val="00454629"/>
    <w:rPr>
      <w:rFonts w:cs="Times New Roman"/>
      <w:b/>
      <w:bCs/>
    </w:rPr>
  </w:style>
  <w:style w:type="paragraph" w:customStyle="1" w:styleId="TINY">
    <w:name w:val="TINY"/>
    <w:basedOn w:val="a2"/>
    <w:uiPriority w:val="99"/>
    <w:rsid w:val="000236F6"/>
    <w:pPr>
      <w:spacing w:before="0" w:after="0" w:line="240" w:lineRule="auto"/>
      <w:ind w:left="720"/>
    </w:pPr>
    <w:rPr>
      <w:sz w:val="12"/>
      <w:szCs w:val="12"/>
    </w:rPr>
  </w:style>
  <w:style w:type="paragraph" w:customStyle="1" w:styleId="TableBodyText">
    <w:name w:val="Table Body Text"/>
    <w:basedOn w:val="a2"/>
    <w:uiPriority w:val="99"/>
    <w:rsid w:val="00A24E85"/>
    <w:pPr>
      <w:keepLines/>
      <w:bidi w:val="0"/>
      <w:spacing w:before="60" w:after="60" w:line="288" w:lineRule="auto"/>
    </w:pPr>
    <w:rPr>
      <w:rFonts w:cs="David"/>
      <w:sz w:val="18"/>
      <w:szCs w:val="18"/>
    </w:rPr>
  </w:style>
  <w:style w:type="paragraph" w:customStyle="1" w:styleId="TableHeader">
    <w:name w:val="Table Header"/>
    <w:basedOn w:val="a2"/>
    <w:uiPriority w:val="99"/>
    <w:rsid w:val="00A24E85"/>
    <w:pPr>
      <w:keepNext/>
      <w:keepLines/>
      <w:bidi w:val="0"/>
      <w:spacing w:before="60" w:after="60" w:line="288" w:lineRule="auto"/>
    </w:pPr>
    <w:rPr>
      <w:rFonts w:ascii="Arial Narrow" w:hAnsi="Arial Narrow" w:cs="David"/>
      <w:b/>
      <w:bCs/>
      <w:sz w:val="20"/>
      <w:szCs w:val="20"/>
    </w:rPr>
  </w:style>
  <w:style w:type="character" w:customStyle="1" w:styleId="af5">
    <w:name w:val="פיסקת רשימה תו"/>
    <w:basedOn w:val="a4"/>
    <w:link w:val="a"/>
    <w:uiPriority w:val="34"/>
    <w:rsid w:val="00461847"/>
    <w:rPr>
      <w:rFonts w:asciiTheme="minorBidi" w:hAnsiTheme="minorBidi" w:cstheme="minorBidi"/>
      <w:sz w:val="24"/>
      <w:szCs w:val="24"/>
    </w:rPr>
  </w:style>
  <w:style w:type="paragraph" w:customStyle="1" w:styleId="a0">
    <w:name w:val="חץ"/>
    <w:basedOn w:val="a2"/>
    <w:link w:val="Char"/>
    <w:uiPriority w:val="99"/>
    <w:rsid w:val="002D45D0"/>
    <w:pPr>
      <w:numPr>
        <w:numId w:val="6"/>
      </w:numPr>
      <w:spacing w:before="0" w:after="0"/>
    </w:pPr>
  </w:style>
  <w:style w:type="character" w:customStyle="1" w:styleId="Char">
    <w:name w:val="חץ Char"/>
    <w:link w:val="a0"/>
    <w:uiPriority w:val="99"/>
    <w:rsid w:val="001564E2"/>
    <w:rPr>
      <w:rFonts w:ascii="Arial" w:hAnsi="Arial" w:cs="Arial"/>
      <w:sz w:val="24"/>
      <w:szCs w:val="24"/>
    </w:rPr>
  </w:style>
  <w:style w:type="paragraph" w:styleId="af7">
    <w:name w:val="Revision"/>
    <w:hidden/>
    <w:uiPriority w:val="99"/>
    <w:semiHidden/>
    <w:rsid w:val="001564E2"/>
    <w:rPr>
      <w:rFonts w:ascii="Arial" w:hAnsi="Arial" w:cs="Arial"/>
      <w:sz w:val="24"/>
      <w:szCs w:val="24"/>
    </w:rPr>
  </w:style>
  <w:style w:type="paragraph" w:customStyle="1" w:styleId="Style1">
    <w:name w:val="Style1"/>
    <w:basedOn w:val="3"/>
    <w:link w:val="Style1Char"/>
    <w:qFormat/>
    <w:rsid w:val="001564E2"/>
    <w:pPr>
      <w:numPr>
        <w:ilvl w:val="0"/>
        <w:numId w:val="0"/>
      </w:numPr>
    </w:pPr>
  </w:style>
  <w:style w:type="character" w:customStyle="1" w:styleId="Style1Char">
    <w:name w:val="Style1 Char"/>
    <w:basedOn w:val="30"/>
    <w:link w:val="Style1"/>
    <w:rsid w:val="001564E2"/>
    <w:rPr>
      <w:rFonts w:ascii="Arial" w:hAnsi="Arial" w:cs="Arial"/>
      <w:b/>
      <w:bCs/>
      <w:sz w:val="28"/>
      <w:szCs w:val="28"/>
    </w:rPr>
  </w:style>
  <w:style w:type="table" w:styleId="-1">
    <w:name w:val="Light List Accent 1"/>
    <w:basedOn w:val="a5"/>
    <w:uiPriority w:val="61"/>
    <w:rsid w:val="006911F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f8">
    <w:name w:val="Intense Emphasis"/>
    <w:basedOn w:val="a4"/>
    <w:uiPriority w:val="21"/>
    <w:qFormat/>
    <w:rsid w:val="00693746"/>
    <w:rPr>
      <w:b/>
      <w:bCs/>
      <w:i/>
      <w:iCs/>
      <w:color w:val="4F81BD" w:themeColor="accent1"/>
    </w:rPr>
  </w:style>
  <w:style w:type="character" w:styleId="FollowedHyperlink">
    <w:name w:val="FollowedHyperlink"/>
    <w:basedOn w:val="a4"/>
    <w:unhideWhenUsed/>
    <w:rsid w:val="00EE1E33"/>
    <w:rPr>
      <w:color w:val="800080" w:themeColor="followedHyperlink"/>
      <w:u w:val="single"/>
    </w:rPr>
  </w:style>
  <w:style w:type="paragraph" w:customStyle="1" w:styleId="a1">
    <w:name w:val="a1"/>
    <w:basedOn w:val="a2"/>
    <w:uiPriority w:val="99"/>
    <w:qFormat/>
    <w:rsid w:val="00D33EF8"/>
    <w:pPr>
      <w:numPr>
        <w:numId w:val="7"/>
      </w:numPr>
      <w:spacing w:before="0" w:after="0"/>
      <w:outlineLvl w:val="2"/>
    </w:pPr>
    <w:rPr>
      <w:b/>
      <w:bCs/>
    </w:rPr>
  </w:style>
  <w:style w:type="paragraph" w:customStyle="1" w:styleId="a3">
    <w:name w:val="a3"/>
    <w:basedOn w:val="a2"/>
    <w:link w:val="a3Char"/>
    <w:uiPriority w:val="99"/>
    <w:qFormat/>
    <w:rsid w:val="00D33EF8"/>
    <w:pPr>
      <w:numPr>
        <w:ilvl w:val="2"/>
        <w:numId w:val="7"/>
      </w:numPr>
      <w:spacing w:before="0" w:after="0"/>
      <w:outlineLvl w:val="2"/>
    </w:pPr>
    <w:rPr>
      <w:b/>
      <w:bCs/>
      <w:sz w:val="22"/>
      <w:szCs w:val="22"/>
    </w:rPr>
  </w:style>
  <w:style w:type="paragraph" w:customStyle="1" w:styleId="af9">
    <w:name w:val="טבלה רגיל"/>
    <w:basedOn w:val="a2"/>
    <w:uiPriority w:val="99"/>
    <w:rsid w:val="00D33EF8"/>
    <w:pP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hAnsi="Times New Roman" w:cs="David"/>
      <w:smallCaps/>
      <w:noProof/>
      <w:sz w:val="20"/>
      <w:lang w:eastAsia="he-IL"/>
    </w:rPr>
  </w:style>
  <w:style w:type="character" w:customStyle="1" w:styleId="a3Char">
    <w:name w:val="a3 Char"/>
    <w:basedOn w:val="a4"/>
    <w:link w:val="a3"/>
    <w:uiPriority w:val="99"/>
    <w:rsid w:val="00D33EF8"/>
    <w:rPr>
      <w:rFonts w:ascii="Arial" w:hAnsi="Arial" w:cs="Arial"/>
      <w:b/>
      <w:bCs/>
      <w:sz w:val="22"/>
      <w:szCs w:val="22"/>
    </w:rPr>
  </w:style>
  <w:style w:type="character" w:customStyle="1" w:styleId="50">
    <w:name w:val="כותרת 5 תו"/>
    <w:basedOn w:val="a4"/>
    <w:link w:val="5"/>
    <w:uiPriority w:val="9"/>
    <w:rsid w:val="00032E6E"/>
    <w:rPr>
      <w:rFonts w:ascii="Arial" w:hAnsi="Arial" w:cs="Arial"/>
      <w:b/>
      <w:bCs/>
      <w:i/>
      <w:iCs/>
      <w:sz w:val="26"/>
      <w:szCs w:val="26"/>
    </w:rPr>
  </w:style>
  <w:style w:type="character" w:customStyle="1" w:styleId="70">
    <w:name w:val="כותרת 7 תו"/>
    <w:basedOn w:val="a4"/>
    <w:link w:val="7"/>
    <w:uiPriority w:val="9"/>
    <w:rsid w:val="00032E6E"/>
    <w:rPr>
      <w:sz w:val="24"/>
      <w:szCs w:val="24"/>
    </w:rPr>
  </w:style>
  <w:style w:type="paragraph" w:styleId="afa">
    <w:name w:val="Document Map"/>
    <w:basedOn w:val="a2"/>
    <w:link w:val="afb"/>
    <w:uiPriority w:val="99"/>
    <w:semiHidden/>
    <w:rsid w:val="00032E6E"/>
    <w:pPr>
      <w:shd w:val="clear" w:color="auto" w:fill="000080"/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ascii="Tahoma" w:hAnsi="Tahoma" w:cs="Tahoma"/>
      <w:sz w:val="20"/>
      <w:szCs w:val="20"/>
    </w:rPr>
  </w:style>
  <w:style w:type="character" w:customStyle="1" w:styleId="afb">
    <w:name w:val="מפת מסמך תו"/>
    <w:basedOn w:val="a4"/>
    <w:link w:val="afa"/>
    <w:uiPriority w:val="99"/>
    <w:semiHidden/>
    <w:rsid w:val="00032E6E"/>
    <w:rPr>
      <w:rFonts w:ascii="Tahoma" w:hAnsi="Tahoma" w:cs="Tahoma"/>
      <w:shd w:val="clear" w:color="auto" w:fill="000080"/>
    </w:rPr>
  </w:style>
  <w:style w:type="paragraph" w:customStyle="1" w:styleId="11">
    <w:name w:val="סגנון1"/>
    <w:basedOn w:val="a2"/>
    <w:uiPriority w:val="99"/>
    <w:rsid w:val="00032E6E"/>
    <w:pPr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ascii="Times New Roman" w:hAnsi="Times New Roman" w:cs="David"/>
      <w:sz w:val="22"/>
    </w:rPr>
  </w:style>
  <w:style w:type="paragraph" w:styleId="afc">
    <w:name w:val="Title"/>
    <w:basedOn w:val="a2"/>
    <w:link w:val="afd"/>
    <w:uiPriority w:val="99"/>
    <w:qFormat/>
    <w:locked/>
    <w:rsid w:val="00032E6E"/>
    <w:pPr>
      <w:overflowPunct w:val="0"/>
      <w:autoSpaceDE w:val="0"/>
      <w:autoSpaceDN w:val="0"/>
      <w:adjustRightInd w:val="0"/>
      <w:spacing w:before="240" w:after="60" w:line="240" w:lineRule="auto"/>
      <w:jc w:val="center"/>
      <w:textAlignment w:val="baseline"/>
    </w:pPr>
    <w:rPr>
      <w:rFonts w:cs="Narkisim"/>
      <w:b/>
      <w:bCs/>
      <w:kern w:val="28"/>
      <w:sz w:val="32"/>
      <w:szCs w:val="32"/>
    </w:rPr>
  </w:style>
  <w:style w:type="character" w:customStyle="1" w:styleId="afd">
    <w:name w:val="כותרת טקסט תו"/>
    <w:basedOn w:val="a4"/>
    <w:link w:val="afc"/>
    <w:uiPriority w:val="99"/>
    <w:rsid w:val="00032E6E"/>
    <w:rPr>
      <w:rFonts w:ascii="Arial" w:hAnsi="Arial" w:cs="Narkisim"/>
      <w:b/>
      <w:bCs/>
      <w:kern w:val="28"/>
      <w:sz w:val="32"/>
      <w:szCs w:val="32"/>
    </w:rPr>
  </w:style>
  <w:style w:type="paragraph" w:customStyle="1" w:styleId="CharChar">
    <w:name w:val="Char Char"/>
    <w:basedOn w:val="a2"/>
    <w:uiPriority w:val="99"/>
    <w:rsid w:val="00032E6E"/>
    <w:pPr>
      <w:bidi w:val="0"/>
      <w:spacing w:before="0" w:after="160" w:line="240" w:lineRule="exact"/>
    </w:pPr>
    <w:rPr>
      <w:rFonts w:ascii="Verdana" w:hAnsi="Verdana" w:cs="Times New Roman"/>
      <w:sz w:val="20"/>
      <w:szCs w:val="20"/>
      <w:lang w:bidi="ar-SA"/>
    </w:rPr>
  </w:style>
  <w:style w:type="paragraph" w:customStyle="1" w:styleId="afe">
    <w:name w:val="תו"/>
    <w:basedOn w:val="a2"/>
    <w:uiPriority w:val="99"/>
    <w:rsid w:val="00032E6E"/>
    <w:pPr>
      <w:bidi w:val="0"/>
      <w:spacing w:before="0" w:after="160" w:line="240" w:lineRule="exact"/>
    </w:pPr>
    <w:rPr>
      <w:rFonts w:ascii="Verdana" w:hAnsi="Verdana" w:cs="Times New Roman"/>
      <w:sz w:val="20"/>
      <w:szCs w:val="20"/>
      <w:lang w:bidi="ar-SA"/>
    </w:rPr>
  </w:style>
  <w:style w:type="paragraph" w:styleId="Index1">
    <w:name w:val="index 1"/>
    <w:basedOn w:val="a2"/>
    <w:next w:val="a2"/>
    <w:autoRedefine/>
    <w:uiPriority w:val="99"/>
    <w:semiHidden/>
    <w:rsid w:val="00032E6E"/>
    <w:pPr>
      <w:overflowPunct w:val="0"/>
      <w:autoSpaceDE w:val="0"/>
      <w:autoSpaceDN w:val="0"/>
      <w:adjustRightInd w:val="0"/>
      <w:spacing w:before="0" w:after="0" w:line="240" w:lineRule="auto"/>
      <w:ind w:left="240" w:hanging="240"/>
      <w:textAlignment w:val="baseline"/>
    </w:pPr>
    <w:rPr>
      <w:rFonts w:ascii="Times New Roman" w:hAnsi="Times New Roman" w:cs="Times New Roman"/>
      <w:sz w:val="20"/>
      <w:szCs w:val="20"/>
    </w:rPr>
  </w:style>
  <w:style w:type="paragraph" w:styleId="Index2">
    <w:name w:val="index 2"/>
    <w:basedOn w:val="a2"/>
    <w:next w:val="a2"/>
    <w:autoRedefine/>
    <w:uiPriority w:val="99"/>
    <w:semiHidden/>
    <w:rsid w:val="00032E6E"/>
    <w:pPr>
      <w:overflowPunct w:val="0"/>
      <w:autoSpaceDE w:val="0"/>
      <w:autoSpaceDN w:val="0"/>
      <w:adjustRightInd w:val="0"/>
      <w:spacing w:before="0" w:after="0" w:line="240" w:lineRule="auto"/>
      <w:ind w:left="480" w:hanging="240"/>
      <w:textAlignment w:val="baseline"/>
    </w:pPr>
    <w:rPr>
      <w:rFonts w:ascii="Times New Roman" w:hAnsi="Times New Roman" w:cs="Times New Roman"/>
      <w:sz w:val="20"/>
      <w:szCs w:val="20"/>
    </w:rPr>
  </w:style>
  <w:style w:type="paragraph" w:styleId="Index3">
    <w:name w:val="index 3"/>
    <w:basedOn w:val="a2"/>
    <w:next w:val="a2"/>
    <w:autoRedefine/>
    <w:uiPriority w:val="99"/>
    <w:semiHidden/>
    <w:rsid w:val="00032E6E"/>
    <w:pPr>
      <w:overflowPunct w:val="0"/>
      <w:autoSpaceDE w:val="0"/>
      <w:autoSpaceDN w:val="0"/>
      <w:adjustRightInd w:val="0"/>
      <w:spacing w:before="0" w:after="0" w:line="240" w:lineRule="auto"/>
      <w:ind w:left="720" w:hanging="240"/>
      <w:textAlignment w:val="baseline"/>
    </w:pPr>
    <w:rPr>
      <w:rFonts w:ascii="Times New Roman" w:hAnsi="Times New Roman" w:cs="Times New Roman"/>
      <w:sz w:val="20"/>
      <w:szCs w:val="20"/>
    </w:rPr>
  </w:style>
  <w:style w:type="paragraph" w:styleId="Index4">
    <w:name w:val="index 4"/>
    <w:basedOn w:val="a2"/>
    <w:next w:val="a2"/>
    <w:autoRedefine/>
    <w:uiPriority w:val="99"/>
    <w:semiHidden/>
    <w:rsid w:val="00032E6E"/>
    <w:pPr>
      <w:overflowPunct w:val="0"/>
      <w:autoSpaceDE w:val="0"/>
      <w:autoSpaceDN w:val="0"/>
      <w:adjustRightInd w:val="0"/>
      <w:spacing w:before="0" w:after="0" w:line="240" w:lineRule="auto"/>
      <w:ind w:left="960" w:hanging="240"/>
      <w:textAlignment w:val="baseline"/>
    </w:pPr>
    <w:rPr>
      <w:rFonts w:ascii="Times New Roman" w:hAnsi="Times New Roman" w:cs="Times New Roman"/>
      <w:sz w:val="20"/>
      <w:szCs w:val="20"/>
    </w:rPr>
  </w:style>
  <w:style w:type="paragraph" w:styleId="Index5">
    <w:name w:val="index 5"/>
    <w:basedOn w:val="a2"/>
    <w:next w:val="a2"/>
    <w:autoRedefine/>
    <w:uiPriority w:val="99"/>
    <w:semiHidden/>
    <w:rsid w:val="00032E6E"/>
    <w:pPr>
      <w:overflowPunct w:val="0"/>
      <w:autoSpaceDE w:val="0"/>
      <w:autoSpaceDN w:val="0"/>
      <w:adjustRightInd w:val="0"/>
      <w:spacing w:before="0" w:after="0" w:line="240" w:lineRule="auto"/>
      <w:ind w:left="1200" w:hanging="240"/>
      <w:textAlignment w:val="baseline"/>
    </w:pPr>
    <w:rPr>
      <w:rFonts w:ascii="Times New Roman" w:hAnsi="Times New Roman" w:cs="Times New Roman"/>
      <w:sz w:val="20"/>
      <w:szCs w:val="20"/>
    </w:rPr>
  </w:style>
  <w:style w:type="paragraph" w:styleId="Index6">
    <w:name w:val="index 6"/>
    <w:basedOn w:val="a2"/>
    <w:next w:val="a2"/>
    <w:autoRedefine/>
    <w:uiPriority w:val="99"/>
    <w:semiHidden/>
    <w:rsid w:val="00032E6E"/>
    <w:pPr>
      <w:overflowPunct w:val="0"/>
      <w:autoSpaceDE w:val="0"/>
      <w:autoSpaceDN w:val="0"/>
      <w:adjustRightInd w:val="0"/>
      <w:spacing w:before="0" w:after="0" w:line="240" w:lineRule="auto"/>
      <w:ind w:left="1440" w:hanging="240"/>
      <w:textAlignment w:val="baseline"/>
    </w:pPr>
    <w:rPr>
      <w:rFonts w:ascii="Times New Roman" w:hAnsi="Times New Roman" w:cs="Times New Roman"/>
      <w:sz w:val="20"/>
      <w:szCs w:val="20"/>
    </w:rPr>
  </w:style>
  <w:style w:type="paragraph" w:styleId="Index7">
    <w:name w:val="index 7"/>
    <w:basedOn w:val="a2"/>
    <w:next w:val="a2"/>
    <w:autoRedefine/>
    <w:uiPriority w:val="99"/>
    <w:semiHidden/>
    <w:rsid w:val="00032E6E"/>
    <w:pPr>
      <w:overflowPunct w:val="0"/>
      <w:autoSpaceDE w:val="0"/>
      <w:autoSpaceDN w:val="0"/>
      <w:adjustRightInd w:val="0"/>
      <w:spacing w:before="0" w:after="0" w:line="240" w:lineRule="auto"/>
      <w:ind w:left="1680" w:hanging="240"/>
      <w:textAlignment w:val="baseline"/>
    </w:pPr>
    <w:rPr>
      <w:rFonts w:ascii="Times New Roman" w:hAnsi="Times New Roman" w:cs="Times New Roman"/>
      <w:sz w:val="20"/>
      <w:szCs w:val="20"/>
    </w:rPr>
  </w:style>
  <w:style w:type="paragraph" w:styleId="Index8">
    <w:name w:val="index 8"/>
    <w:basedOn w:val="a2"/>
    <w:next w:val="a2"/>
    <w:autoRedefine/>
    <w:uiPriority w:val="99"/>
    <w:semiHidden/>
    <w:rsid w:val="00032E6E"/>
    <w:pPr>
      <w:overflowPunct w:val="0"/>
      <w:autoSpaceDE w:val="0"/>
      <w:autoSpaceDN w:val="0"/>
      <w:adjustRightInd w:val="0"/>
      <w:spacing w:before="0" w:after="0" w:line="240" w:lineRule="auto"/>
      <w:ind w:left="1920" w:hanging="240"/>
      <w:textAlignment w:val="baseline"/>
    </w:pPr>
    <w:rPr>
      <w:rFonts w:ascii="Times New Roman" w:hAnsi="Times New Roman" w:cs="Times New Roman"/>
      <w:sz w:val="20"/>
      <w:szCs w:val="20"/>
    </w:rPr>
  </w:style>
  <w:style w:type="paragraph" w:styleId="Index9">
    <w:name w:val="index 9"/>
    <w:basedOn w:val="a2"/>
    <w:next w:val="a2"/>
    <w:autoRedefine/>
    <w:uiPriority w:val="99"/>
    <w:semiHidden/>
    <w:rsid w:val="00032E6E"/>
    <w:pPr>
      <w:overflowPunct w:val="0"/>
      <w:autoSpaceDE w:val="0"/>
      <w:autoSpaceDN w:val="0"/>
      <w:adjustRightInd w:val="0"/>
      <w:spacing w:before="0" w:after="0" w:line="240" w:lineRule="auto"/>
      <w:ind w:left="2160" w:hanging="240"/>
      <w:textAlignment w:val="baseline"/>
    </w:pPr>
    <w:rPr>
      <w:rFonts w:ascii="Times New Roman" w:hAnsi="Times New Roman" w:cs="Times New Roman"/>
      <w:sz w:val="20"/>
      <w:szCs w:val="20"/>
    </w:rPr>
  </w:style>
  <w:style w:type="paragraph" w:styleId="aff">
    <w:name w:val="index heading"/>
    <w:basedOn w:val="a2"/>
    <w:next w:val="Index1"/>
    <w:uiPriority w:val="99"/>
    <w:semiHidden/>
    <w:rsid w:val="00032E6E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hAnsi="Times New Roman" w:cs="Times New Roman"/>
      <w:b/>
      <w:bCs/>
      <w:i/>
      <w:iCs/>
      <w:sz w:val="20"/>
      <w:szCs w:val="20"/>
    </w:rPr>
  </w:style>
  <w:style w:type="paragraph" w:customStyle="1" w:styleId="20">
    <w:name w:val="סגנון2"/>
    <w:basedOn w:val="a2"/>
    <w:next w:val="1"/>
    <w:uiPriority w:val="99"/>
    <w:rsid w:val="00032E6E"/>
    <w:pPr>
      <w:numPr>
        <w:numId w:val="8"/>
      </w:numPr>
      <w:overflowPunct w:val="0"/>
      <w:autoSpaceDE w:val="0"/>
      <w:autoSpaceDN w:val="0"/>
      <w:adjustRightInd w:val="0"/>
      <w:spacing w:before="0" w:line="240" w:lineRule="auto"/>
      <w:textAlignment w:val="baseline"/>
    </w:pPr>
    <w:rPr>
      <w:rFonts w:ascii="Times New Roman" w:hAnsi="Times New Roman" w:cs="David"/>
      <w:b/>
      <w:bCs/>
      <w:szCs w:val="22"/>
      <w:u w:val="single"/>
    </w:rPr>
  </w:style>
  <w:style w:type="table" w:customStyle="1" w:styleId="LightList-Accent11">
    <w:name w:val="Light List - Accent 11"/>
    <w:basedOn w:val="a5"/>
    <w:uiPriority w:val="61"/>
    <w:rsid w:val="00032E6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ff0">
    <w:name w:val="Placeholder Text"/>
    <w:basedOn w:val="a4"/>
    <w:uiPriority w:val="99"/>
    <w:semiHidden/>
    <w:rsid w:val="00032E6E"/>
    <w:rPr>
      <w:color w:val="808080"/>
    </w:rPr>
  </w:style>
  <w:style w:type="paragraph" w:customStyle="1" w:styleId="NumberList3">
    <w:name w:val="Number List 3"/>
    <w:basedOn w:val="a2"/>
    <w:uiPriority w:val="99"/>
    <w:rsid w:val="00032E6E"/>
    <w:pPr>
      <w:tabs>
        <w:tab w:val="num" w:pos="1440"/>
      </w:tabs>
      <w:spacing w:before="0" w:after="200" w:line="276" w:lineRule="auto"/>
      <w:ind w:left="1440" w:hanging="357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Normal1">
    <w:name w:val="Normal1"/>
    <w:basedOn w:val="a2"/>
    <w:uiPriority w:val="99"/>
    <w:rsid w:val="00032E6E"/>
    <w:pPr>
      <w:spacing w:before="0" w:after="0" w:line="320" w:lineRule="exact"/>
      <w:ind w:left="397"/>
      <w:jc w:val="both"/>
    </w:pPr>
    <w:rPr>
      <w:rFonts w:ascii="Times New Roman" w:eastAsiaTheme="minorEastAsia" w:hAnsi="Times New Roman" w:cs="David"/>
      <w:sz w:val="22"/>
      <w:szCs w:val="22"/>
      <w:lang w:eastAsia="he-IL"/>
    </w:rPr>
  </w:style>
  <w:style w:type="table" w:customStyle="1" w:styleId="-11">
    <w:name w:val="רשימה בהירה - הדגשה 11"/>
    <w:basedOn w:val="a5"/>
    <w:uiPriority w:val="61"/>
    <w:rsid w:val="00032E6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2">
    <w:name w:val="Light List - Accent 12"/>
    <w:basedOn w:val="a5"/>
    <w:next w:val="-1"/>
    <w:uiPriority w:val="61"/>
    <w:rsid w:val="00723D1F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60">
    <w:name w:val="כותרת 6 תו"/>
    <w:basedOn w:val="a4"/>
    <w:link w:val="6"/>
    <w:uiPriority w:val="9"/>
    <w:rsid w:val="000B46F4"/>
    <w:rPr>
      <w:b/>
      <w:bCs/>
      <w:sz w:val="22"/>
      <w:szCs w:val="22"/>
    </w:rPr>
  </w:style>
  <w:style w:type="character" w:customStyle="1" w:styleId="80">
    <w:name w:val="כותרת 8 תו"/>
    <w:basedOn w:val="a4"/>
    <w:link w:val="8"/>
    <w:uiPriority w:val="9"/>
    <w:rsid w:val="000B46F4"/>
    <w:rPr>
      <w:i/>
      <w:iCs/>
      <w:sz w:val="24"/>
      <w:szCs w:val="24"/>
    </w:rPr>
  </w:style>
  <w:style w:type="character" w:customStyle="1" w:styleId="90">
    <w:name w:val="כותרת 9 תו"/>
    <w:basedOn w:val="a4"/>
    <w:link w:val="9"/>
    <w:uiPriority w:val="9"/>
    <w:rsid w:val="000B46F4"/>
    <w:rPr>
      <w:rFonts w:ascii="Arial" w:hAnsi="Arial" w:cs="Arial"/>
      <w:sz w:val="22"/>
      <w:szCs w:val="22"/>
    </w:rPr>
  </w:style>
  <w:style w:type="paragraph" w:styleId="aff1">
    <w:name w:val="No Spacing"/>
    <w:uiPriority w:val="1"/>
    <w:qFormat/>
    <w:rsid w:val="000B46F4"/>
    <w:pPr>
      <w:bidi/>
    </w:pPr>
    <w:rPr>
      <w:sz w:val="24"/>
      <w:szCs w:val="24"/>
    </w:rPr>
  </w:style>
  <w:style w:type="character" w:customStyle="1" w:styleId="Heading1Char1">
    <w:name w:val="Heading 1 Char1"/>
    <w:aliases w:val="1 Char1,H1 Char1,Chapter Title Char1"/>
    <w:basedOn w:val="a4"/>
    <w:uiPriority w:val="99"/>
    <w:rsid w:val="006476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erChar1">
    <w:name w:val="Header Char1"/>
    <w:aliases w:val="h Char1"/>
    <w:basedOn w:val="a4"/>
    <w:uiPriority w:val="99"/>
    <w:semiHidden/>
    <w:rsid w:val="006476CF"/>
    <w:rPr>
      <w:rFonts w:ascii="Arial" w:hAnsi="Arial" w:cs="Arial"/>
      <w:sz w:val="24"/>
      <w:szCs w:val="24"/>
    </w:rPr>
  </w:style>
  <w:style w:type="paragraph" w:customStyle="1" w:styleId="Body">
    <w:name w:val="Body תו תו תו תו"/>
    <w:link w:val="Body0"/>
    <w:rsid w:val="003C7927"/>
    <w:pPr>
      <w:bidi/>
      <w:spacing w:before="120" w:line="360" w:lineRule="auto"/>
    </w:pPr>
    <w:rPr>
      <w:rFonts w:ascii="Comic Sans MS" w:hAnsi="Comic Sans MS" w:cs="David"/>
      <w:color w:val="000000"/>
      <w:sz w:val="22"/>
      <w:szCs w:val="24"/>
    </w:rPr>
  </w:style>
  <w:style w:type="character" w:customStyle="1" w:styleId="Body0">
    <w:name w:val="Body תו תו תו תו תו"/>
    <w:link w:val="Body"/>
    <w:rsid w:val="003C7927"/>
    <w:rPr>
      <w:rFonts w:ascii="Comic Sans MS" w:hAnsi="Comic Sans MS" w:cs="David"/>
      <w:color w:val="000000"/>
      <w:sz w:val="22"/>
      <w:szCs w:val="24"/>
    </w:rPr>
  </w:style>
  <w:style w:type="character" w:customStyle="1" w:styleId="dataslug">
    <w:name w:val="dataslug"/>
    <w:basedOn w:val="a4"/>
    <w:rsid w:val="00D5005F"/>
    <w:rPr>
      <w:bdr w:val="single" w:sz="8" w:space="0" w:color="000000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0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0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0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3622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405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71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082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0830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4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8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1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183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337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920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39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532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305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237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9586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469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7471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7288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4316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8829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0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9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4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7963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03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5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64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72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065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191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640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003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8281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543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30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6971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2596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4557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6157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24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06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55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86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20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057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350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46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355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6804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413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9899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055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1210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4258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8389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4921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2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96973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8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71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72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35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78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68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18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803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437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536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733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1013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6686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160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7065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7687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1770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8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ira\AppData\Roaming\Microsoft\Templates\Eyr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AutoNumber xmlns="b0a912a7-223a-48eb-b700-caa0481d843b">00581413</AutoNumber>
    <SDDocumentSource xmlns="b0a912a7-223a-48eb-b700-caa0481d843b">OfficeAddIn</SDDocumentSource>
    <SDAsmachta xmlns="b0a912a7-223a-48eb-b700-caa0481d843b" xsi:nil="true"/>
    <SDHebDate xmlns="b0a912a7-223a-48eb-b700-caa0481d843b">כ"ד בסיון, התשע"ג</SDHebDate>
    <SDAuthor xmlns="b0a912a7-223a-48eb-b700-caa0481d843b">אורית שחר</SDAuthor>
    <SDOriginalID xmlns="b0a912a7-223a-48eb-b700-caa0481d843b" xsi:nil="true"/>
    <SDOfflineTo xmlns="b0a912a7-223a-48eb-b700-caa0481d843b" xsi:nil="true"/>
    <SDImportance xmlns="b0a912a7-223a-48eb-b700-caa0481d843b">0</SDImportance>
    <SDCategories xmlns="b0a912a7-223a-48eb-b700-caa0481d843b">:אלעד מערכות:לקוחות:מילניום:משרד הבריאות;#</SDCategories>
    <SDDocDate xmlns="b0a912a7-223a-48eb-b700-caa0481d843b">2013-06-01T22:00:00+00:00</SDDocDate>
    <SDCategoryID xmlns="b0a912a7-223a-48eb-b700-caa0481d843b">90E4F3DE-D41E-4685-ABB5-88F8F30E1D06;#</SDCategoryI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בסיס" ma:contentTypeID="0x010100293CAAAB94EAAC41AA17E7D841D2572600537DC8E2210675459451E6912BFF4340" ma:contentTypeVersion="14" ma:contentTypeDescription="צור מסמך חדש." ma:contentTypeScope="" ma:versionID="851374486fa586c2a394314fd7b719f9">
  <xsd:schema xmlns:xsd="http://www.w3.org/2001/XMLSchema" xmlns:p="http://schemas.microsoft.com/office/2006/metadata/properties" xmlns:ns1="b0a912a7-223a-48eb-b700-caa0481d843b" targetNamespace="http://schemas.microsoft.com/office/2006/metadata/properties" ma:root="true" ma:fieldsID="c99ccfb93005af424ec3dea5eb96a33e" ns1:_="">
    <xsd:import namespace="b0a912a7-223a-48eb-b700-caa0481d843b"/>
    <xsd:element name="properties">
      <xsd:complexType>
        <xsd:sequence>
          <xsd:element name="documentManagement">
            <xsd:complexType>
              <xsd:all>
                <xsd:element ref="ns1:AutoNumber" minOccurs="0"/>
                <xsd:element ref="ns1:SDCategories" minOccurs="0"/>
                <xsd:element ref="ns1:SDCategoryID" minOccurs="0"/>
                <xsd:element ref="ns1:SDAuthor" minOccurs="0"/>
                <xsd:element ref="ns1:SDDocDate" minOccurs="0"/>
                <xsd:element ref="ns1:SDHebDate" minOccurs="0"/>
                <xsd:element ref="ns1:SDOriginalID" minOccurs="0"/>
                <xsd:element ref="ns1:SDOfflineTo" minOccurs="0"/>
                <xsd:element ref="ns1:SDAsmachta" minOccurs="0"/>
                <xsd:element ref="ns1:SDImportance" minOccurs="0"/>
                <xsd:element ref="ns1:SDDocumentSourc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0a912a7-223a-48eb-b700-caa0481d843b" elementFormDefault="qualified">
    <xsd:import namespace="http://schemas.microsoft.com/office/2006/documentManagement/types"/>
    <xsd:element name="AutoNumber" ma:index="0" nillable="true" ma:displayName="AutoNumber" ma:internalName="AutoNumber">
      <xsd:simpleType>
        <xsd:restriction base="dms:Text"/>
      </xsd:simpleType>
    </xsd:element>
    <xsd:element name="SDCategories" ma:index="1" nillable="true" ma:displayName="SDCategories" ma:internalName="SDCategories">
      <xsd:simpleType>
        <xsd:restriction base="dms:Note"/>
      </xsd:simpleType>
    </xsd:element>
    <xsd:element name="SDCategoryID" ma:index="2" nillable="true" ma:displayName="SDCategoryID" ma:internalName="SDCategoryID">
      <xsd:simpleType>
        <xsd:restriction base="dms:Text">
          <xsd:maxLength value="255"/>
        </xsd:restriction>
      </xsd:simpleType>
    </xsd:element>
    <xsd:element name="SDAuthor" ma:index="3" nillable="true" ma:displayName="SDAuthor" ma:internalName="SDAuthor">
      <xsd:simpleType>
        <xsd:restriction base="dms:Text"/>
      </xsd:simpleType>
    </xsd:element>
    <xsd:element name="SDDocDate" ma:index="4" nillable="true" ma:displayName="SDDocDate" ma:internalName="SDDocDate">
      <xsd:simpleType>
        <xsd:restriction base="dms:DateTime"/>
      </xsd:simpleType>
    </xsd:element>
    <xsd:element name="SDHebDate" ma:index="5" nillable="true" ma:displayName="SDHebDate" ma:internalName="SDHebDate">
      <xsd:simpleType>
        <xsd:restriction base="dms:Text"/>
      </xsd:simpleType>
    </xsd:element>
    <xsd:element name="SDOriginalID" ma:index="6" nillable="true" ma:displayName="SDOriginalID" ma:internalName="SDOriginalID">
      <xsd:simpleType>
        <xsd:restriction base="dms:Text"/>
      </xsd:simpleType>
    </xsd:element>
    <xsd:element name="SDOfflineTo" ma:index="7" nillable="true" ma:displayName="SDOfflineTo" ma:internalName="SDOfflineTo">
      <xsd:simpleType>
        <xsd:restriction base="dms:Text"/>
      </xsd:simpleType>
    </xsd:element>
    <xsd:element name="SDAsmachta" ma:index="8" nillable="true" ma:displayName="אסמכתא" ma:internalName="SDAsmachta">
      <xsd:simpleType>
        <xsd:restriction base="dms:Text"/>
      </xsd:simpleType>
    </xsd:element>
    <xsd:element name="SDImportance" ma:index="9" nillable="true" ma:displayName="חשיבות" ma:internalName="SDImportance">
      <xsd:simpleType>
        <xsd:restriction base="dms:Number"/>
      </xsd:simpleType>
    </xsd:element>
    <xsd:element name="SDDocumentSource" ma:index="10" nillable="true" ma:displayName="מקור המסמך" ma:internalName="SDDocumentSource">
      <xsd:simpleType>
        <xsd:restriction base="dms:Choice">
          <xsd:enumeration value="SDFileUpload"/>
          <xsd:enumeration value="SDNewFile"/>
          <xsd:enumeration value="SDMultiFilesUpload"/>
          <xsd:enumeration value="OutlookExtender"/>
          <xsd:enumeration value="SDMigration"/>
          <xsd:enumeration value="OfficeAddIn"/>
          <xsd:enumeration value="ArchiveScan"/>
          <xsd:enumeration value="PCDocs"/>
          <xsd:enumeration value="PST"/>
          <xsd:enumeration value="D2K"/>
          <xsd:enumeration value="Menahel"/>
          <xsd:enumeration value="ShipmentLoader"/>
          <xsd:enumeration value="PoliceOffices"/>
          <xsd:enumeration value="AGATForms"/>
          <xsd:enumeration value="SDK"/>
          <xsd:enumeration value="Oth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1EB2171-5FEC-4005-8B3A-22A8BA5178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FCE315-8C5D-488B-B79B-C71B008480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824657-43E8-4D72-B44C-4474DFB79BB3}">
  <ds:schemaRefs>
    <ds:schemaRef ds:uri="http://schemas.microsoft.com/office/2006/metadata/properties"/>
    <ds:schemaRef ds:uri="b0a912a7-223a-48eb-b700-caa0481d843b"/>
  </ds:schemaRefs>
</ds:datastoreItem>
</file>

<file path=customXml/itemProps4.xml><?xml version="1.0" encoding="utf-8"?>
<ds:datastoreItem xmlns:ds="http://schemas.openxmlformats.org/officeDocument/2006/customXml" ds:itemID="{D8BF0132-3F9D-443E-AEB9-641E02706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a912a7-223a-48eb-b700-caa0481d843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Eyron Template</Template>
  <TotalTime>157</TotalTime>
  <Pages>4</Pages>
  <Words>361</Words>
  <Characters>1806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אפיון על - מערכת שירות מזון - משרד הבריאות - גרסה 1.0 כולל תיקונים</vt:lpstr>
      <vt:lpstr>אפיון על - מערכת שירות מזון - משרד הבריאות - גרסה 1.0 כולל תיקונים</vt:lpstr>
    </vt:vector>
  </TitlesOfParts>
  <Company>MOH</Company>
  <LinksUpToDate>false</LinksUpToDate>
  <CharactersWithSpaces>2163</CharactersWithSpaces>
  <SharedDoc>false</SharedDoc>
  <HLinks>
    <vt:vector size="42" baseType="variant"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_Toc270920118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_Toc270920117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_Toc270920116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_Toc270920115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_Toc270920114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_Toc270920113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_Toc270920112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אפיון על - מערכת שירות מזון - משרד הבריאות - גרסה 1.0 כולל תיקונים</dc:title>
  <dc:creator>שי עינת</dc:creator>
  <cp:lastModifiedBy>raanan</cp:lastModifiedBy>
  <cp:revision>12</cp:revision>
  <cp:lastPrinted>2020-08-05T08:37:00Z</cp:lastPrinted>
  <dcterms:created xsi:type="dcterms:W3CDTF">2021-07-06T08:38:00Z</dcterms:created>
  <dcterms:modified xsi:type="dcterms:W3CDTF">2022-09-22T11:38:00Z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0x010100293CAAAB94EAAC41AA17E7D841D2572600537DC8E2210675459451E6912BFF4340</vt:lpwstr>
  </property>
  <property fmtid="{D5CDD505-2E9C-101B-9397-08002B2CF9AE}" pid="3" name="ContentType">
    <vt:lpwstr>בסיס</vt:lpwstr>
  </property>
  <property fmtid="{D5CDD505-2E9C-101B-9397-08002B2CF9AE}" pid="4" name="SDCategoryID">
    <vt:lpwstr>90E4F3DE-D41E-4685-ABB5-88F8F30E1D06;#</vt:lpwstr>
  </property>
  <property fmtid="{D5CDD505-2E9C-101B-9397-08002B2CF9AE}" pid="5" name="z">
    <vt:lpwstr>#RowsetSchema</vt:lpwstr>
  </property>
  <property fmtid="{D5CDD505-2E9C-101B-9397-08002B2CF9AE}" pid="6" name="FileLeafRef">
    <vt:lpwstr>7256;#00581413.docx</vt:lpwstr>
  </property>
  <property fmtid="{D5CDD505-2E9C-101B-9397-08002B2CF9AE}" pid="7" name="Modified_x0020_By">
    <vt:lpwstr>ELADSYSTEMS\orits</vt:lpwstr>
  </property>
  <property fmtid="{D5CDD505-2E9C-101B-9397-08002B2CF9AE}" pid="8" name="Created_x0020_By">
    <vt:lpwstr>ELADSYSTEMS\orits</vt:lpwstr>
  </property>
  <property fmtid="{D5CDD505-2E9C-101B-9397-08002B2CF9AE}" pid="9" name="File_x0020_Type">
    <vt:lpwstr>docx</vt:lpwstr>
  </property>
  <property fmtid="{D5CDD505-2E9C-101B-9397-08002B2CF9AE}" pid="10" name="AutoNumber">
    <vt:lpwstr>00581413</vt:lpwstr>
  </property>
  <property fmtid="{D5CDD505-2E9C-101B-9397-08002B2CF9AE}" pid="11" name="SDAuthor">
    <vt:lpwstr>אורית שחר</vt:lpwstr>
  </property>
  <property fmtid="{D5CDD505-2E9C-101B-9397-08002B2CF9AE}" pid="12" name="SDDocDate">
    <vt:lpwstr>02/06/2013</vt:lpwstr>
  </property>
  <property fmtid="{D5CDD505-2E9C-101B-9397-08002B2CF9AE}" pid="13" name="SDHebDate">
    <vt:lpwstr>כ"ד בסיון, התשע"ג</vt:lpwstr>
  </property>
  <property fmtid="{D5CDD505-2E9C-101B-9397-08002B2CF9AE}" pid="14" name="SDImportance">
    <vt:lpwstr>0</vt:lpwstr>
  </property>
  <property fmtid="{D5CDD505-2E9C-101B-9397-08002B2CF9AE}" pid="15" name="SDDocumentSource">
    <vt:lpwstr>OfficeAddIn</vt:lpwstr>
  </property>
  <property fmtid="{D5CDD505-2E9C-101B-9397-08002B2CF9AE}" pid="16" name="ID">
    <vt:lpwstr>7256</vt:lpwstr>
  </property>
  <property fmtid="{D5CDD505-2E9C-101B-9397-08002B2CF9AE}" pid="17" name="Created">
    <vt:lpwstr>02/06/2013</vt:lpwstr>
  </property>
  <property fmtid="{D5CDD505-2E9C-101B-9397-08002B2CF9AE}" pid="18" name="Author">
    <vt:lpwstr>749;#אורית שחר</vt:lpwstr>
  </property>
  <property fmtid="{D5CDD505-2E9C-101B-9397-08002B2CF9AE}" pid="19" name="Modified">
    <vt:lpwstr>02/06/2013</vt:lpwstr>
  </property>
  <property fmtid="{D5CDD505-2E9C-101B-9397-08002B2CF9AE}" pid="20" name="Editor">
    <vt:lpwstr>749;#אורית שחר</vt:lpwstr>
  </property>
  <property fmtid="{D5CDD505-2E9C-101B-9397-08002B2CF9AE}" pid="21" name="_ModerationStatus">
    <vt:lpwstr>0</vt:lpwstr>
  </property>
  <property fmtid="{D5CDD505-2E9C-101B-9397-08002B2CF9AE}" pid="22" name="FileRef">
    <vt:lpwstr>7256;#sites/EladSystems/docs/DocLib16/איפיונים/איפיונים automatically created by sharedocs 1/00581413.docx</vt:lpwstr>
  </property>
  <property fmtid="{D5CDD505-2E9C-101B-9397-08002B2CF9AE}" pid="23" name="FileDirRef">
    <vt:lpwstr>7256;#sites/EladSystems/docs/DocLib16/איפיונים/איפיונים automatically created by sharedocs 1</vt:lpwstr>
  </property>
  <property fmtid="{D5CDD505-2E9C-101B-9397-08002B2CF9AE}" pid="24" name="Last_x0020_Modified">
    <vt:lpwstr>7256;#2013-06-02 09:42:37</vt:lpwstr>
  </property>
  <property fmtid="{D5CDD505-2E9C-101B-9397-08002B2CF9AE}" pid="25" name="Created_x0020_Date">
    <vt:lpwstr>7256;#2013-06-02 09:42:37</vt:lpwstr>
  </property>
  <property fmtid="{D5CDD505-2E9C-101B-9397-08002B2CF9AE}" pid="26" name="File_x0020_Size">
    <vt:lpwstr>7256;#1386376</vt:lpwstr>
  </property>
  <property fmtid="{D5CDD505-2E9C-101B-9397-08002B2CF9AE}" pid="27" name="FSObjType">
    <vt:lpwstr>7256;#0</vt:lpwstr>
  </property>
  <property fmtid="{D5CDD505-2E9C-101B-9397-08002B2CF9AE}" pid="28" name="PermMask">
    <vt:lpwstr>0x1b03c4312ef</vt:lpwstr>
  </property>
  <property fmtid="{D5CDD505-2E9C-101B-9397-08002B2CF9AE}" pid="29" name="CheckedOutUserId">
    <vt:lpwstr>7256;#</vt:lpwstr>
  </property>
  <property fmtid="{D5CDD505-2E9C-101B-9397-08002B2CF9AE}" pid="30" name="IsCheckedoutToLocal">
    <vt:lpwstr>7256;#0</vt:lpwstr>
  </property>
  <property fmtid="{D5CDD505-2E9C-101B-9397-08002B2CF9AE}" pid="31" name="UniqueId">
    <vt:lpwstr>7256;#{656FE6A8-EDE2-4AB7-A9B4-181E228BD9A6}</vt:lpwstr>
  </property>
  <property fmtid="{D5CDD505-2E9C-101B-9397-08002B2CF9AE}" pid="32" name="ProgId">
    <vt:lpwstr>7256;#</vt:lpwstr>
  </property>
  <property fmtid="{D5CDD505-2E9C-101B-9397-08002B2CF9AE}" pid="33" name="ScopeId">
    <vt:lpwstr>7256;#{4DAC83AA-EA05-46F1-A2A0-0A3C0A690B33}</vt:lpwstr>
  </property>
  <property fmtid="{D5CDD505-2E9C-101B-9397-08002B2CF9AE}" pid="34" name="VirusStatus">
    <vt:lpwstr>7256;#1386376</vt:lpwstr>
  </property>
  <property fmtid="{D5CDD505-2E9C-101B-9397-08002B2CF9AE}" pid="35" name="CheckedOutTitle">
    <vt:lpwstr>7256;#</vt:lpwstr>
  </property>
  <property fmtid="{D5CDD505-2E9C-101B-9397-08002B2CF9AE}" pid="36" name="_CheckinComment">
    <vt:lpwstr>7256;#</vt:lpwstr>
  </property>
  <property fmtid="{D5CDD505-2E9C-101B-9397-08002B2CF9AE}" pid="37" name="_EditMenuTableStart">
    <vt:lpwstr>00581413.docx</vt:lpwstr>
  </property>
  <property fmtid="{D5CDD505-2E9C-101B-9397-08002B2CF9AE}" pid="38" name="_EditMenuTableEnd">
    <vt:lpwstr>7256</vt:lpwstr>
  </property>
  <property fmtid="{D5CDD505-2E9C-101B-9397-08002B2CF9AE}" pid="39" name="LinkFilenameNoMenu">
    <vt:lpwstr>00581413.docx</vt:lpwstr>
  </property>
  <property fmtid="{D5CDD505-2E9C-101B-9397-08002B2CF9AE}" pid="40" name="LinkFilename">
    <vt:lpwstr>00581413.docx</vt:lpwstr>
  </property>
  <property fmtid="{D5CDD505-2E9C-101B-9397-08002B2CF9AE}" pid="41" name="DocIcon">
    <vt:lpwstr>docx</vt:lpwstr>
  </property>
  <property fmtid="{D5CDD505-2E9C-101B-9397-08002B2CF9AE}" pid="42" name="ServerUrl">
    <vt:lpwstr>/sites/EladSystems/docs/DocLib16/איפיונים/איפיונים automatically created by sharedocs 1/00581413.docx</vt:lpwstr>
  </property>
  <property fmtid="{D5CDD505-2E9C-101B-9397-08002B2CF9AE}" pid="43" name="EncodedAbsUrl">
    <vt:lpwstr>http://eladta02/sites/EladSystems/docs/DocLib16/איפיונים/איפיונים%20automatically%20created%20by%20sharedocs%201/00581413.docx</vt:lpwstr>
  </property>
  <property fmtid="{D5CDD505-2E9C-101B-9397-08002B2CF9AE}" pid="44" name="BaseName">
    <vt:lpwstr>00581413</vt:lpwstr>
  </property>
  <property fmtid="{D5CDD505-2E9C-101B-9397-08002B2CF9AE}" pid="45" name="FileSizeDisplay">
    <vt:lpwstr>1386376</vt:lpwstr>
  </property>
  <property fmtid="{D5CDD505-2E9C-101B-9397-08002B2CF9AE}" pid="46" name="MetaInfo">
    <vt:lpwstr>7256;#_Level:SW|1
z:SW|#RowsetSchema
Order:SW|15900.0000000000
_Category:EW|
SDAuthor:SW|אורית שחר
FileDirRef:SW|7119;#sites/EladSystems/docs/DocLib16
Last Modified:SW|159;#2011-11-09 20:25:19
_EditMenuTableEnd:SW|7119
SDOfflineTo:EW|
SelectTitle:SW|7119
</vt:lpwstr>
  </property>
  <property fmtid="{D5CDD505-2E9C-101B-9397-08002B2CF9AE}" pid="47" name="_Level">
    <vt:lpwstr>1</vt:lpwstr>
  </property>
  <property fmtid="{D5CDD505-2E9C-101B-9397-08002B2CF9AE}" pid="48" name="_IsCurrentVersion">
    <vt:lpwstr>1</vt:lpwstr>
  </property>
  <property fmtid="{D5CDD505-2E9C-101B-9397-08002B2CF9AE}" pid="49" name="SelectTitle">
    <vt:lpwstr>7256</vt:lpwstr>
  </property>
  <property fmtid="{D5CDD505-2E9C-101B-9397-08002B2CF9AE}" pid="50" name="SelectFilename">
    <vt:lpwstr>7256</vt:lpwstr>
  </property>
  <property fmtid="{D5CDD505-2E9C-101B-9397-08002B2CF9AE}" pid="51" name="Edit">
    <vt:lpwstr>0</vt:lpwstr>
  </property>
  <property fmtid="{D5CDD505-2E9C-101B-9397-08002B2CF9AE}" pid="52" name="owshiddenversion">
    <vt:lpwstr>1</vt:lpwstr>
  </property>
  <property fmtid="{D5CDD505-2E9C-101B-9397-08002B2CF9AE}" pid="53" name="_UIVersion">
    <vt:lpwstr>512</vt:lpwstr>
  </property>
  <property fmtid="{D5CDD505-2E9C-101B-9397-08002B2CF9AE}" pid="54" name="Order">
    <vt:lpwstr>15900.0000000000</vt:lpwstr>
  </property>
  <property fmtid="{D5CDD505-2E9C-101B-9397-08002B2CF9AE}" pid="55" name="GUID">
    <vt:lpwstr>{7658D245-D364-490E-8C1A-7C7904BDF76C}</vt:lpwstr>
  </property>
  <property fmtid="{D5CDD505-2E9C-101B-9397-08002B2CF9AE}" pid="56" name="WorkflowVersion">
    <vt:lpwstr>1</vt:lpwstr>
  </property>
  <property fmtid="{D5CDD505-2E9C-101B-9397-08002B2CF9AE}" pid="57" name="ParentVersionString">
    <vt:lpwstr>7256;#</vt:lpwstr>
  </property>
  <property fmtid="{D5CDD505-2E9C-101B-9397-08002B2CF9AE}" pid="58" name="ParentLeafName">
    <vt:lpwstr>7256;#</vt:lpwstr>
  </property>
  <property fmtid="{D5CDD505-2E9C-101B-9397-08002B2CF9AE}" pid="59" name="Combine">
    <vt:lpwstr>0</vt:lpwstr>
  </property>
  <property fmtid="{D5CDD505-2E9C-101B-9397-08002B2CF9AE}" pid="60" name="RepairDocument">
    <vt:lpwstr>0</vt:lpwstr>
  </property>
  <property fmtid="{D5CDD505-2E9C-101B-9397-08002B2CF9AE}" pid="61" name="ServerRedirected">
    <vt:lpwstr>0</vt:lpwstr>
  </property>
  <property fmtid="{D5CDD505-2E9C-101B-9397-08002B2CF9AE}" pid="62" name="Last Modified">
    <vt:lpwstr>159;#2011-11-09 20:25:19</vt:lpwstr>
  </property>
  <property fmtid="{D5CDD505-2E9C-101B-9397-08002B2CF9AE}" pid="63" name="Created Date">
    <vt:lpwstr>159;#2011-11-09 20:19:33</vt:lpwstr>
  </property>
  <property fmtid="{D5CDD505-2E9C-101B-9397-08002B2CF9AE}" pid="64" name="Created By">
    <vt:lpwstr>ELADSYSTEMS\yaells</vt:lpwstr>
  </property>
  <property fmtid="{D5CDD505-2E9C-101B-9397-08002B2CF9AE}" pid="65" name="File Type">
    <vt:lpwstr>docx</vt:lpwstr>
  </property>
  <property fmtid="{D5CDD505-2E9C-101B-9397-08002B2CF9AE}" pid="66" name="File Size">
    <vt:lpwstr>159;#7762302</vt:lpwstr>
  </property>
  <property fmtid="{D5CDD505-2E9C-101B-9397-08002B2CF9AE}" pid="67" name="Modified By">
    <vt:lpwstr>ELADSYSTEMS\yaells</vt:lpwstr>
  </property>
  <property fmtid="{D5CDD505-2E9C-101B-9397-08002B2CF9AE}" pid="68" name="SDCategories">
    <vt:lpwstr>:אלעד מערכות:לקוחות:מילניום:משרד הבריאות;#</vt:lpwstr>
  </property>
</Properties>
</file>